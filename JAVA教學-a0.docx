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01" w:type="dxa"/>
        <w:tblInd w:w="180"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140"/>
        <w:gridCol w:w="2140"/>
        <w:gridCol w:w="2140"/>
        <w:gridCol w:w="2140"/>
        <w:gridCol w:w="2141"/>
      </w:tblGrid>
      <w:tr w:rsidR="00C00209" w:rsidTr="00CB6915">
        <w:trPr>
          <w:trHeight w:val="256"/>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Primitive type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Size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Minimum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Maximum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Wrapper type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Boolean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Unicode 0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Unicode 2</w:t>
            </w:r>
            <w:r>
              <w:rPr>
                <w:position w:val="6"/>
                <w:vertAlign w:val="superscript"/>
              </w:rPr>
              <w:t>16</w:t>
            </w:r>
            <w:r>
              <w:t xml:space="preserve">- 1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Character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8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-128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+127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Byte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16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15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15</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Short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31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31</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Integer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vertAlign w:val="superscript"/>
              </w:rPr>
              <w:t xml:space="preserve">63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+2</w:t>
            </w:r>
            <w:r>
              <w:rPr>
                <w:position w:val="6"/>
                <w:vertAlign w:val="superscript"/>
              </w:rPr>
              <w:t>63</w:t>
            </w:r>
            <w:r>
              <w:t xml:space="preserve">-1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Long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32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Float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64 bits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IEEE754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Double </w:t>
            </w:r>
          </w:p>
        </w:tc>
      </w:tr>
      <w:tr w:rsidR="00C00209" w:rsidTr="00CB6915">
        <w:trPr>
          <w:trHeight w:val="118"/>
        </w:trPr>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0"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 </w:t>
            </w:r>
          </w:p>
        </w:tc>
        <w:tc>
          <w:tcPr>
            <w:tcW w:w="2141" w:type="dxa"/>
            <w:tcBorders>
              <w:top w:val="single" w:sz="8" w:space="0" w:color="000000"/>
              <w:left w:val="single" w:sz="8" w:space="0" w:color="000000"/>
              <w:bottom w:val="single" w:sz="8" w:space="0" w:color="000000"/>
              <w:right w:val="single" w:sz="8" w:space="0" w:color="000000"/>
            </w:tcBorders>
          </w:tcPr>
          <w:p w:rsidR="00C00209" w:rsidRDefault="00C00209" w:rsidP="00CB6915">
            <w:pPr>
              <w:pStyle w:val="af1"/>
              <w:ind w:leftChars="0" w:left="0" w:rightChars="0" w:right="0"/>
            </w:pPr>
            <w:r>
              <w:t xml:space="preserve">Void </w:t>
            </w:r>
          </w:p>
        </w:tc>
      </w:tr>
    </w:tbl>
    <w:p w:rsidR="00CD0B95" w:rsidRDefault="00CD0B95" w:rsidP="00CB6915">
      <w:pPr>
        <w:ind w:firstLine="240"/>
      </w:pPr>
    </w:p>
    <w:p w:rsidR="009938B9" w:rsidRDefault="00C00209" w:rsidP="00C00209">
      <w:pPr>
        <w:pStyle w:val="ad"/>
        <w:ind w:left="240" w:hanging="240"/>
      </w:pPr>
      <w:r w:rsidRPr="00C00209">
        <w:t>{</w:t>
      </w:r>
    </w:p>
    <w:p w:rsidR="00C00209" w:rsidRPr="00C00209" w:rsidRDefault="00171346" w:rsidP="00C00209">
      <w:pPr>
        <w:pStyle w:val="ad"/>
        <w:ind w:left="240" w:hanging="240"/>
      </w:pPr>
      <w:r>
        <w:rPr>
          <w:rFonts w:hint="eastAsia"/>
        </w:rPr>
        <w:tab/>
      </w:r>
      <w:r>
        <w:t>int x = 12;</w:t>
      </w:r>
    </w:p>
    <w:p w:rsidR="009938B9" w:rsidRDefault="00C00209" w:rsidP="00C00209">
      <w:pPr>
        <w:pStyle w:val="ad"/>
        <w:ind w:left="240" w:hanging="240"/>
      </w:pPr>
      <w:r w:rsidRPr="00C00209">
        <w:t>// Only x available</w:t>
      </w:r>
    </w:p>
    <w:p w:rsidR="009938B9" w:rsidRDefault="00171346" w:rsidP="00C00209">
      <w:pPr>
        <w:pStyle w:val="ad"/>
        <w:ind w:left="240" w:hanging="240"/>
      </w:pPr>
      <w:r>
        <w:rPr>
          <w:rFonts w:hint="eastAsia"/>
        </w:rPr>
        <w:tab/>
      </w:r>
      <w:r w:rsidR="00C00209" w:rsidRPr="00C00209">
        <w:t>{</w:t>
      </w:r>
    </w:p>
    <w:p w:rsidR="009938B9" w:rsidRDefault="00171346" w:rsidP="00C00209">
      <w:pPr>
        <w:pStyle w:val="ad"/>
        <w:ind w:left="240" w:hanging="240"/>
      </w:pPr>
      <w:r>
        <w:rPr>
          <w:rFonts w:hint="eastAsia"/>
        </w:rPr>
        <w:tab/>
      </w:r>
      <w:r>
        <w:rPr>
          <w:rFonts w:hint="eastAsia"/>
        </w:rPr>
        <w:tab/>
      </w:r>
      <w:r w:rsidR="00C00209" w:rsidRPr="00C00209">
        <w:t>int q = 96;</w:t>
      </w:r>
    </w:p>
    <w:p w:rsidR="009938B9" w:rsidRDefault="00C00209" w:rsidP="00C00209">
      <w:pPr>
        <w:pStyle w:val="ad"/>
        <w:ind w:left="240" w:hanging="240"/>
      </w:pPr>
      <w:r w:rsidRPr="00C00209">
        <w:t>// Both x &amp; q available</w:t>
      </w:r>
    </w:p>
    <w:p w:rsidR="009938B9" w:rsidRDefault="00171346" w:rsidP="00C00209">
      <w:pPr>
        <w:pStyle w:val="ad"/>
        <w:ind w:left="240" w:hanging="240"/>
      </w:pPr>
      <w:r>
        <w:rPr>
          <w:rFonts w:hint="eastAsia"/>
        </w:rPr>
        <w:tab/>
      </w:r>
      <w:r w:rsidR="00C00209" w:rsidRPr="00C00209">
        <w:t>}</w:t>
      </w:r>
    </w:p>
    <w:p w:rsidR="009938B9" w:rsidRDefault="00C00209" w:rsidP="00C00209">
      <w:pPr>
        <w:pStyle w:val="ad"/>
        <w:ind w:left="240" w:hanging="240"/>
      </w:pPr>
      <w:r w:rsidRPr="00C00209">
        <w:t>// Only x available</w:t>
      </w:r>
    </w:p>
    <w:p w:rsidR="009938B9" w:rsidRDefault="00C00209" w:rsidP="00C00209">
      <w:pPr>
        <w:pStyle w:val="ad"/>
        <w:ind w:left="240" w:hanging="240"/>
      </w:pPr>
      <w:r w:rsidRPr="00C00209">
        <w:t>// q is "out of scope"</w:t>
      </w:r>
    </w:p>
    <w:p w:rsidR="00C00209" w:rsidRDefault="00C00209" w:rsidP="00C00209">
      <w:pPr>
        <w:pStyle w:val="ad"/>
        <w:ind w:left="240" w:hanging="240"/>
      </w:pPr>
      <w:r w:rsidRPr="00C00209">
        <w:t>}</w:t>
      </w:r>
    </w:p>
    <w:p w:rsidR="00F73017" w:rsidRDefault="00F73017">
      <w:pPr>
        <w:widowControl/>
        <w:suppressAutoHyphens w:val="0"/>
        <w:ind w:firstLineChars="0" w:firstLine="0"/>
        <w:jc w:val="left"/>
        <w:rPr>
          <w:rFonts w:eastAsia="標楷體"/>
          <w:b/>
          <w:bCs/>
          <w:noProof/>
          <w:kern w:val="0"/>
          <w:sz w:val="36"/>
          <w:szCs w:val="20"/>
        </w:rPr>
      </w:pPr>
      <w:r>
        <w:rPr>
          <w:szCs w:val="20"/>
        </w:rPr>
        <w:br w:type="page"/>
      </w:r>
    </w:p>
    <w:p w:rsidR="004D39A8" w:rsidRPr="004D39A8" w:rsidRDefault="004D39A8" w:rsidP="00647E0F">
      <w:pPr>
        <w:pStyle w:val="1"/>
        <w:spacing w:before="400" w:after="200"/>
      </w:pPr>
      <w:bookmarkStart w:id="0" w:name="_GoBack"/>
      <w:bookmarkEnd w:id="0"/>
      <w:r w:rsidRPr="00647E0F">
        <w:lastRenderedPageBreak/>
        <w:t>ArrayList</w:t>
      </w:r>
      <w:r w:rsidRPr="00647E0F">
        <w:t>是</w:t>
      </w:r>
      <w:r w:rsidRPr="00647E0F">
        <w:t>JAVA</w:t>
      </w:r>
      <w:r w:rsidRPr="00647E0F">
        <w:t>當中的一個類別</w:t>
      </w:r>
    </w:p>
    <w:p w:rsidR="004D39A8" w:rsidRPr="004D39A8" w:rsidRDefault="004D39A8" w:rsidP="004D39A8">
      <w:pPr>
        <w:pStyle w:val="af0"/>
        <w:ind w:firstLine="240"/>
      </w:pPr>
      <w:r w:rsidRPr="004D39A8">
        <w:t>與</w:t>
      </w:r>
      <w:r w:rsidRPr="004D39A8">
        <w:t>Array</w:t>
      </w:r>
      <w:r w:rsidRPr="004D39A8">
        <w:t>差在於因為他是一個寫好的類別</w:t>
      </w:r>
      <w:r w:rsidRPr="004D39A8">
        <w:t>,</w:t>
      </w:r>
      <w:r w:rsidRPr="004D39A8">
        <w:t>有很多可以直接用的程式碼</w:t>
      </w:r>
      <w:r w:rsidRPr="004D39A8">
        <w:t>,</w:t>
      </w:r>
      <w:r w:rsidRPr="004D39A8">
        <w:t>所以很方便</w:t>
      </w:r>
    </w:p>
    <w:p w:rsidR="004D39A8" w:rsidRPr="004D39A8" w:rsidRDefault="004D39A8" w:rsidP="004D39A8">
      <w:pPr>
        <w:pStyle w:val="af0"/>
        <w:ind w:firstLine="240"/>
      </w:pPr>
      <w:r w:rsidRPr="004D39A8">
        <w:t>使用方法</w:t>
      </w:r>
      <w:r w:rsidRPr="004D39A8">
        <w:t>:</w:t>
      </w:r>
    </w:p>
    <w:p w:rsidR="004D39A8" w:rsidRPr="004D39A8" w:rsidRDefault="004D39A8" w:rsidP="004D39A8">
      <w:pPr>
        <w:pStyle w:val="af0"/>
        <w:ind w:firstLine="240"/>
      </w:pPr>
      <w:r w:rsidRPr="004D39A8">
        <w:t>1.</w:t>
      </w:r>
      <w:r w:rsidRPr="004D39A8">
        <w:t>建構</w:t>
      </w:r>
    </w:p>
    <w:p w:rsidR="004D39A8" w:rsidRPr="004D39A8" w:rsidRDefault="004D39A8" w:rsidP="004D39A8">
      <w:pPr>
        <w:pStyle w:val="ad"/>
        <w:ind w:left="240" w:hanging="240"/>
        <w:rPr>
          <w:szCs w:val="20"/>
        </w:rPr>
      </w:pPr>
      <w:r w:rsidRPr="004D39A8">
        <w:rPr>
          <w:szCs w:val="20"/>
        </w:rPr>
        <w:t>ArrayList&lt;String&gt; myList = new ArrayList&lt;String&gt;();  //</w:t>
      </w:r>
      <w:r w:rsidRPr="004D39A8">
        <w:rPr>
          <w:szCs w:val="20"/>
        </w:rPr>
        <w:t>指定是</w:t>
      </w:r>
      <w:r w:rsidRPr="004D39A8">
        <w:rPr>
          <w:szCs w:val="20"/>
        </w:rPr>
        <w:t>String</w:t>
      </w:r>
      <w:r w:rsidRPr="004D39A8">
        <w:rPr>
          <w:szCs w:val="20"/>
        </w:rPr>
        <w:t>的型態</w:t>
      </w:r>
    </w:p>
    <w:p w:rsidR="004D39A8" w:rsidRPr="004D39A8" w:rsidRDefault="004D39A8" w:rsidP="004D39A8">
      <w:pPr>
        <w:pStyle w:val="ad"/>
        <w:ind w:left="240" w:hanging="240"/>
        <w:rPr>
          <w:szCs w:val="20"/>
        </w:rPr>
      </w:pPr>
      <w:r w:rsidRPr="004D39A8">
        <w:rPr>
          <w:szCs w:val="20"/>
        </w:rPr>
        <w:t>ArrayList myList = new ArrayList(); //</w:t>
      </w:r>
      <w:r w:rsidRPr="004D39A8">
        <w:rPr>
          <w:szCs w:val="20"/>
        </w:rPr>
        <w:t>可以不指定</w:t>
      </w:r>
    </w:p>
    <w:p w:rsidR="004D39A8" w:rsidRPr="004D39A8" w:rsidRDefault="004D39A8" w:rsidP="004D39A8">
      <w:pPr>
        <w:pStyle w:val="af0"/>
        <w:ind w:firstLine="240"/>
      </w:pPr>
      <w:r w:rsidRPr="004D39A8">
        <w:t>2.</w:t>
      </w:r>
      <w:r w:rsidRPr="004D39A8">
        <w:t>加入元素</w:t>
      </w:r>
    </w:p>
    <w:p w:rsidR="004D39A8" w:rsidRPr="004D39A8" w:rsidRDefault="004D39A8" w:rsidP="004D39A8">
      <w:pPr>
        <w:pStyle w:val="ad"/>
        <w:ind w:left="240" w:hanging="240"/>
      </w:pPr>
      <w:r w:rsidRPr="004D39A8">
        <w:t>String s = new String();</w:t>
      </w:r>
    </w:p>
    <w:p w:rsidR="004D39A8" w:rsidRPr="004D39A8" w:rsidRDefault="004D39A8" w:rsidP="004D39A8">
      <w:pPr>
        <w:pStyle w:val="ad"/>
        <w:ind w:left="240" w:hanging="240"/>
      </w:pPr>
      <w:r w:rsidRPr="004D39A8">
        <w:t>myList.add(s);</w:t>
      </w:r>
    </w:p>
    <w:p w:rsidR="004D39A8" w:rsidRPr="004D39A8" w:rsidRDefault="004D39A8" w:rsidP="004D39A8">
      <w:pPr>
        <w:pStyle w:val="af0"/>
        <w:ind w:firstLine="240"/>
      </w:pPr>
      <w:r w:rsidRPr="004D39A8">
        <w:t> 3.</w:t>
      </w:r>
      <w:r w:rsidRPr="004D39A8">
        <w:t>查詢</w:t>
      </w:r>
      <w:r w:rsidRPr="004D39A8">
        <w:t>list</w:t>
      </w:r>
      <w:r w:rsidRPr="004D39A8">
        <w:t>大小</w:t>
      </w:r>
    </w:p>
    <w:p w:rsidR="004D39A8" w:rsidRPr="004D39A8" w:rsidRDefault="004D39A8" w:rsidP="004D39A8">
      <w:pPr>
        <w:pStyle w:val="ad"/>
        <w:ind w:left="240" w:hanging="240"/>
        <w:rPr>
          <w:szCs w:val="20"/>
        </w:rPr>
      </w:pPr>
      <w:r w:rsidRPr="004D39A8">
        <w:rPr>
          <w:szCs w:val="20"/>
        </w:rPr>
        <w:t>int theSize = myList.size();</w:t>
      </w:r>
    </w:p>
    <w:p w:rsidR="004D39A8" w:rsidRPr="004D39A8" w:rsidRDefault="004D39A8" w:rsidP="004D39A8">
      <w:pPr>
        <w:pStyle w:val="af0"/>
        <w:ind w:firstLine="240"/>
      </w:pPr>
      <w:r w:rsidRPr="004D39A8">
        <w:t> 4.</w:t>
      </w:r>
      <w:r w:rsidRPr="004D39A8">
        <w:t>查詢特定元素</w:t>
      </w:r>
    </w:p>
    <w:p w:rsidR="004D39A8" w:rsidRPr="004D39A8" w:rsidRDefault="004D39A8" w:rsidP="004D39A8">
      <w:pPr>
        <w:pStyle w:val="ad"/>
        <w:ind w:left="240" w:hanging="240"/>
        <w:rPr>
          <w:szCs w:val="20"/>
        </w:rPr>
      </w:pPr>
      <w:r w:rsidRPr="004D39A8">
        <w:rPr>
          <w:szCs w:val="20"/>
        </w:rPr>
        <w:t>boolean isIn = myList.contains(s);  //</w:t>
      </w:r>
      <w:r w:rsidRPr="004D39A8">
        <w:rPr>
          <w:szCs w:val="20"/>
        </w:rPr>
        <w:t>若用上面的例子</w:t>
      </w:r>
      <w:r w:rsidRPr="004D39A8">
        <w:rPr>
          <w:szCs w:val="20"/>
        </w:rPr>
        <w:t xml:space="preserve"> </w:t>
      </w:r>
      <w:r w:rsidRPr="004D39A8">
        <w:rPr>
          <w:szCs w:val="20"/>
        </w:rPr>
        <w:t>因為有</w:t>
      </w:r>
      <w:r w:rsidRPr="004D39A8">
        <w:rPr>
          <w:szCs w:val="20"/>
        </w:rPr>
        <w:t>s</w:t>
      </w:r>
      <w:r w:rsidRPr="004D39A8">
        <w:rPr>
          <w:szCs w:val="20"/>
        </w:rPr>
        <w:t>字串</w:t>
      </w:r>
      <w:r w:rsidRPr="004D39A8">
        <w:rPr>
          <w:szCs w:val="20"/>
        </w:rPr>
        <w:t xml:space="preserve"> </w:t>
      </w:r>
      <w:r w:rsidRPr="004D39A8">
        <w:rPr>
          <w:szCs w:val="20"/>
        </w:rPr>
        <w:t>所以回傳</w:t>
      </w:r>
      <w:r w:rsidRPr="004D39A8">
        <w:rPr>
          <w:szCs w:val="20"/>
        </w:rPr>
        <w:t>true</w:t>
      </w:r>
    </w:p>
    <w:p w:rsidR="004D39A8" w:rsidRPr="004D39A8" w:rsidRDefault="004D39A8" w:rsidP="004D39A8">
      <w:pPr>
        <w:pStyle w:val="af0"/>
        <w:ind w:firstLine="240"/>
      </w:pPr>
      <w:r w:rsidRPr="004D39A8">
        <w:t> 5.</w:t>
      </w:r>
      <w:r w:rsidRPr="004D39A8">
        <w:t>查詢特定元素位置</w:t>
      </w:r>
    </w:p>
    <w:p w:rsidR="004D39A8" w:rsidRPr="004D39A8" w:rsidRDefault="004D39A8" w:rsidP="004D39A8">
      <w:pPr>
        <w:pStyle w:val="ad"/>
        <w:ind w:left="240" w:hanging="240"/>
      </w:pPr>
      <w:r w:rsidRPr="004D39A8">
        <w:t>int idx = myList.indexOf(s); //</w:t>
      </w:r>
      <w:r w:rsidRPr="004D39A8">
        <w:t>會回傳</w:t>
      </w:r>
      <w:r w:rsidRPr="004D39A8">
        <w:t xml:space="preserve">0 </w:t>
      </w:r>
      <w:r w:rsidRPr="004D39A8">
        <w:t>表第</w:t>
      </w:r>
      <w:r w:rsidRPr="004D39A8">
        <w:t>0</w:t>
      </w:r>
      <w:r w:rsidRPr="004D39A8">
        <w:t>個位置</w:t>
      </w:r>
    </w:p>
    <w:p w:rsidR="004D39A8" w:rsidRPr="004D39A8" w:rsidRDefault="004D39A8" w:rsidP="004D39A8">
      <w:pPr>
        <w:pStyle w:val="af0"/>
        <w:ind w:firstLine="240"/>
      </w:pPr>
      <w:r w:rsidRPr="004D39A8">
        <w:t> 6.</w:t>
      </w:r>
      <w:r w:rsidRPr="004D39A8">
        <w:t>判斷</w:t>
      </w:r>
      <w:r w:rsidRPr="004D39A8">
        <w:t>List</w:t>
      </w:r>
      <w:r w:rsidRPr="004D39A8">
        <w:t>是否為空</w:t>
      </w:r>
    </w:p>
    <w:p w:rsidR="004D39A8" w:rsidRPr="004D39A8" w:rsidRDefault="004D39A8" w:rsidP="004D39A8">
      <w:pPr>
        <w:pStyle w:val="ad"/>
        <w:ind w:left="240" w:hanging="240"/>
      </w:pPr>
      <w:r w:rsidRPr="004D39A8">
        <w:t>boolean empty = myList.isEmpty(); //</w:t>
      </w:r>
      <w:r w:rsidRPr="004D39A8">
        <w:t>因為有一個元素</w:t>
      </w:r>
      <w:r w:rsidRPr="004D39A8">
        <w:t xml:space="preserve"> </w:t>
      </w:r>
      <w:r w:rsidRPr="004D39A8">
        <w:t>會回傳</w:t>
      </w:r>
      <w:r w:rsidRPr="004D39A8">
        <w:t>false</w:t>
      </w:r>
    </w:p>
    <w:p w:rsidR="004D39A8" w:rsidRPr="004D39A8" w:rsidRDefault="004D39A8" w:rsidP="004D39A8">
      <w:pPr>
        <w:pStyle w:val="af0"/>
        <w:ind w:firstLine="240"/>
      </w:pPr>
      <w:r w:rsidRPr="004D39A8">
        <w:t> 7.</w:t>
      </w:r>
      <w:r w:rsidRPr="004D39A8">
        <w:t>刪除特定元素</w:t>
      </w:r>
    </w:p>
    <w:p w:rsidR="004D39A8" w:rsidRPr="004D39A8" w:rsidRDefault="004D39A8" w:rsidP="004D39A8">
      <w:pPr>
        <w:pStyle w:val="ad"/>
        <w:ind w:left="240" w:hanging="240"/>
      </w:pPr>
      <w:r w:rsidRPr="004D39A8">
        <w:t>myList.remove(s);</w:t>
      </w:r>
    </w:p>
    <w:p w:rsidR="00705286" w:rsidRDefault="00705286" w:rsidP="00CB6915">
      <w:pPr>
        <w:ind w:firstLine="240"/>
      </w:pPr>
      <w:r>
        <w:br w:type="page"/>
      </w:r>
    </w:p>
    <w:p w:rsidR="000148AA" w:rsidRDefault="000148AA" w:rsidP="00CB6915">
      <w:pPr>
        <w:ind w:firstLine="240"/>
        <w:rPr>
          <w:kern w:val="0"/>
        </w:rPr>
      </w:pPr>
    </w:p>
    <w:p w:rsidR="000148AA" w:rsidRPr="00CB6915" w:rsidRDefault="000148AA" w:rsidP="00CB6915">
      <w:pPr>
        <w:pStyle w:val="1"/>
        <w:spacing w:before="400" w:after="200"/>
        <w:rPr>
          <w:szCs w:val="20"/>
        </w:rPr>
      </w:pPr>
      <w:r w:rsidRPr="00CB6915">
        <w:rPr>
          <w:szCs w:val="20"/>
        </w:rPr>
        <w:t>JavaDoc</w:t>
      </w:r>
      <w:r w:rsidRPr="00CB6915">
        <w:rPr>
          <w:szCs w:val="20"/>
        </w:rPr>
        <w:t>，在</w:t>
      </w:r>
      <w:r w:rsidRPr="00CB6915">
        <w:rPr>
          <w:szCs w:val="20"/>
        </w:rPr>
        <w:t>Java</w:t>
      </w:r>
      <w:r w:rsidRPr="00CB6915">
        <w:rPr>
          <w:szCs w:val="20"/>
        </w:rPr>
        <w:t>的注釋上做文章</w:t>
      </w:r>
    </w:p>
    <w:p w:rsidR="000148AA" w:rsidRPr="00705286" w:rsidRDefault="000148AA" w:rsidP="00CB6915">
      <w:pPr>
        <w:ind w:firstLine="240"/>
        <w:rPr>
          <w:kern w:val="0"/>
        </w:rPr>
      </w:pPr>
      <w:r w:rsidRPr="00705286">
        <w:rPr>
          <w:kern w:val="0"/>
        </w:rPr>
        <w:t>2011/7/31</w:t>
      </w:r>
    </w:p>
    <w:p w:rsidR="000148AA" w:rsidRDefault="000148AA" w:rsidP="00CB6915">
      <w:pPr>
        <w:ind w:firstLine="240"/>
        <w:rPr>
          <w:kern w:val="0"/>
        </w:rPr>
      </w:pPr>
      <w:r w:rsidRPr="00705286">
        <w:rPr>
          <w:kern w:val="0"/>
        </w:rPr>
        <w:t>對于</w:t>
      </w:r>
      <w:r w:rsidRPr="00705286">
        <w:rPr>
          <w:kern w:val="0"/>
        </w:rPr>
        <w:t>Java</w:t>
      </w:r>
      <w:r w:rsidRPr="00705286">
        <w:rPr>
          <w:kern w:val="0"/>
        </w:rPr>
        <w:t>注釋我們主要了解兩種：</w:t>
      </w:r>
    </w:p>
    <w:p w:rsidR="000148AA" w:rsidRDefault="000148AA" w:rsidP="00CB6915">
      <w:pPr>
        <w:pStyle w:val="ad"/>
        <w:ind w:left="240" w:hanging="240"/>
        <w:rPr>
          <w:kern w:val="0"/>
        </w:rPr>
      </w:pPr>
      <w:r w:rsidRPr="00705286">
        <w:rPr>
          <w:kern w:val="0"/>
        </w:rPr>
        <w:t>//</w:t>
      </w:r>
      <w:r w:rsidRPr="00705286">
        <w:rPr>
          <w:kern w:val="0"/>
        </w:rPr>
        <w:t>注釋一行</w:t>
      </w:r>
    </w:p>
    <w:p w:rsidR="000148AA" w:rsidRDefault="000148AA" w:rsidP="00CB6915">
      <w:pPr>
        <w:pStyle w:val="ad"/>
        <w:ind w:left="240" w:hanging="240"/>
        <w:rPr>
          <w:kern w:val="0"/>
        </w:rPr>
      </w:pPr>
      <w:r w:rsidRPr="00705286">
        <w:rPr>
          <w:kern w:val="0"/>
        </w:rPr>
        <w:t xml:space="preserve">/* ...... */ </w:t>
      </w:r>
      <w:r w:rsidRPr="00705286">
        <w:rPr>
          <w:kern w:val="0"/>
        </w:rPr>
        <w:t>注釋若干行</w:t>
      </w:r>
    </w:p>
    <w:p w:rsidR="000148AA" w:rsidRDefault="000148AA" w:rsidP="00CB6915">
      <w:pPr>
        <w:ind w:firstLine="240"/>
        <w:rPr>
          <w:kern w:val="0"/>
        </w:rPr>
      </w:pPr>
      <w:r w:rsidRPr="00705286">
        <w:rPr>
          <w:kern w:val="0"/>
        </w:rPr>
        <w:t>但還有第三種，文檔注釋：</w:t>
      </w:r>
    </w:p>
    <w:p w:rsidR="000148AA" w:rsidRDefault="000148AA" w:rsidP="00CB6915">
      <w:pPr>
        <w:pStyle w:val="ad"/>
        <w:ind w:left="240" w:hanging="240"/>
        <w:rPr>
          <w:kern w:val="0"/>
        </w:rPr>
      </w:pPr>
      <w:r w:rsidRPr="00705286">
        <w:rPr>
          <w:kern w:val="0"/>
        </w:rPr>
        <w:t xml:space="preserve">/** ...... */ </w:t>
      </w:r>
      <w:r w:rsidRPr="00705286">
        <w:rPr>
          <w:kern w:val="0"/>
        </w:rPr>
        <w:t>注釋若干行，</w:t>
      </w:r>
      <w:r w:rsidR="00966232">
        <w:rPr>
          <w:kern w:val="0"/>
        </w:rPr>
        <w:t>並</w:t>
      </w:r>
      <w:r w:rsidRPr="00705286">
        <w:rPr>
          <w:kern w:val="0"/>
        </w:rPr>
        <w:t>寫入</w:t>
      </w:r>
      <w:r w:rsidRPr="00705286">
        <w:rPr>
          <w:kern w:val="0"/>
        </w:rPr>
        <w:t xml:space="preserve"> javadoc </w:t>
      </w:r>
      <w:r w:rsidRPr="00705286">
        <w:rPr>
          <w:kern w:val="0"/>
        </w:rPr>
        <w:t>文檔</w:t>
      </w:r>
    </w:p>
    <w:p w:rsidR="000148AA" w:rsidRDefault="000148AA" w:rsidP="00CB6915">
      <w:pPr>
        <w:ind w:firstLine="240"/>
        <w:rPr>
          <w:kern w:val="0"/>
        </w:rPr>
      </w:pPr>
      <w:r w:rsidRPr="00705286">
        <w:rPr>
          <w:kern w:val="0"/>
        </w:rPr>
        <w:t>通常這種注釋的多行寫法如下：</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 .........</w:t>
      </w:r>
    </w:p>
    <w:p w:rsidR="000148AA" w:rsidRPr="00CB6915" w:rsidRDefault="000148AA" w:rsidP="00CB6915">
      <w:pPr>
        <w:pStyle w:val="ad"/>
        <w:ind w:left="240" w:hanging="240"/>
        <w:rPr>
          <w:szCs w:val="20"/>
        </w:rPr>
      </w:pPr>
      <w:r w:rsidRPr="00CB6915">
        <w:rPr>
          <w:szCs w:val="20"/>
        </w:rPr>
        <w:t>*/</w:t>
      </w:r>
    </w:p>
    <w:p w:rsidR="000148AA" w:rsidRDefault="000148AA" w:rsidP="00CB6915">
      <w:pPr>
        <w:ind w:firstLine="240"/>
        <w:rPr>
          <w:kern w:val="0"/>
        </w:rPr>
      </w:pPr>
      <w:r w:rsidRPr="00705286">
        <w:rPr>
          <w:kern w:val="0"/>
        </w:rPr>
        <w:t>很多人多忽視了這第三種注釋，那么這第三種注釋有什么用？</w:t>
      </w:r>
      <w:r w:rsidRPr="00705286">
        <w:rPr>
          <w:kern w:val="0"/>
        </w:rPr>
        <w:t>javadoc</w:t>
      </w:r>
      <w:r w:rsidRPr="00705286">
        <w:rPr>
          <w:kern w:val="0"/>
        </w:rPr>
        <w:t>又是什么東西？下面我們就談談。</w:t>
      </w:r>
    </w:p>
    <w:p w:rsidR="000148AA" w:rsidRDefault="000148AA" w:rsidP="00CB6915">
      <w:pPr>
        <w:ind w:firstLine="240"/>
        <w:rPr>
          <w:kern w:val="0"/>
        </w:rPr>
      </w:pPr>
      <w:r w:rsidRPr="00705286">
        <w:rPr>
          <w:b/>
          <w:bCs/>
          <w:kern w:val="0"/>
        </w:rPr>
        <w:t>一</w:t>
      </w:r>
      <w:r w:rsidRPr="00705286">
        <w:rPr>
          <w:b/>
          <w:bCs/>
          <w:kern w:val="0"/>
        </w:rPr>
        <w:t>.Java</w:t>
      </w:r>
      <w:r w:rsidRPr="00705286">
        <w:rPr>
          <w:b/>
          <w:bCs/>
          <w:kern w:val="0"/>
        </w:rPr>
        <w:t>文檔和</w:t>
      </w:r>
      <w:r w:rsidRPr="00705286">
        <w:rPr>
          <w:b/>
          <w:bCs/>
          <w:kern w:val="0"/>
        </w:rPr>
        <w:t>Javadoc</w:t>
      </w:r>
    </w:p>
    <w:p w:rsidR="000148AA" w:rsidRDefault="000148AA" w:rsidP="00CB6915">
      <w:pPr>
        <w:ind w:firstLine="240"/>
        <w:rPr>
          <w:kern w:val="0"/>
        </w:rPr>
      </w:pPr>
      <w:r w:rsidRPr="00705286">
        <w:rPr>
          <w:kern w:val="0"/>
        </w:rPr>
        <w:t>Java</w:t>
      </w:r>
      <w:r w:rsidRPr="00705286">
        <w:rPr>
          <w:kern w:val="0"/>
        </w:rPr>
        <w:t>程序員都應該知道使用</w:t>
      </w:r>
      <w:r w:rsidRPr="00705286">
        <w:rPr>
          <w:kern w:val="0"/>
        </w:rPr>
        <w:t>JDK</w:t>
      </w:r>
      <w:r w:rsidRPr="00705286">
        <w:rPr>
          <w:kern w:val="0"/>
        </w:rPr>
        <w:t>開發，最好的幫助信息就來自</w:t>
      </w:r>
      <w:r w:rsidRPr="00705286">
        <w:rPr>
          <w:kern w:val="0"/>
        </w:rPr>
        <w:t>SUN</w:t>
      </w:r>
      <w:r w:rsidRPr="00705286">
        <w:rPr>
          <w:kern w:val="0"/>
        </w:rPr>
        <w:t>發布的</w:t>
      </w:r>
      <w:r w:rsidRPr="00705286">
        <w:rPr>
          <w:kern w:val="0"/>
        </w:rPr>
        <w:t>Java</w:t>
      </w:r>
      <w:r w:rsidRPr="00705286">
        <w:rPr>
          <w:kern w:val="0"/>
        </w:rPr>
        <w:t>文檔。它分包、分類詳細的提供了各方法、屬性的幫助信息，具有詳細的類樹信息、索引信息等，</w:t>
      </w:r>
      <w:r w:rsidR="00966232">
        <w:rPr>
          <w:kern w:val="0"/>
        </w:rPr>
        <w:t>並</w:t>
      </w:r>
      <w:r w:rsidRPr="00705286">
        <w:rPr>
          <w:kern w:val="0"/>
        </w:rPr>
        <w:t>提供了許多相關類之間的關系，如繼承、實現接口、引用等。</w:t>
      </w:r>
    </w:p>
    <w:p w:rsidR="000148AA" w:rsidRDefault="000148AA" w:rsidP="00CB6915">
      <w:pPr>
        <w:ind w:firstLine="240"/>
        <w:rPr>
          <w:kern w:val="0"/>
        </w:rPr>
      </w:pPr>
      <w:r w:rsidRPr="00705286">
        <w:rPr>
          <w:kern w:val="0"/>
        </w:rPr>
        <w:t>Java</w:t>
      </w:r>
      <w:r w:rsidRPr="00705286">
        <w:rPr>
          <w:kern w:val="0"/>
        </w:rPr>
        <w:t>文檔全是由一些</w:t>
      </w:r>
      <w:r w:rsidRPr="00705286">
        <w:rPr>
          <w:kern w:val="0"/>
        </w:rPr>
        <w:t>html</w:t>
      </w:r>
      <w:r w:rsidRPr="00705286">
        <w:rPr>
          <w:kern w:val="0"/>
        </w:rPr>
        <w:t>文件組織起來的，在</w:t>
      </w:r>
      <w:r w:rsidRPr="00705286">
        <w:rPr>
          <w:kern w:val="0"/>
        </w:rPr>
        <w:t>SU</w:t>
      </w:r>
      <w:r w:rsidR="00966232">
        <w:rPr>
          <w:rFonts w:hint="eastAsia"/>
          <w:kern w:val="0"/>
        </w:rPr>
        <w:t>N</w:t>
      </w:r>
      <w:r w:rsidRPr="00705286">
        <w:rPr>
          <w:kern w:val="0"/>
        </w:rPr>
        <w:t>的站點上可以下載它們的壓縮包。但是你肯定想不到，這些文檔我們可以自己生成。</w:t>
      </w:r>
      <w:r w:rsidRPr="00705286">
        <w:rPr>
          <w:kern w:val="0"/>
        </w:rPr>
        <w:t>——</w:t>
      </w:r>
      <w:r w:rsidRPr="00705286">
        <w:rPr>
          <w:kern w:val="0"/>
        </w:rPr>
        <w:t>就此打住，再吊一次胃口。</w:t>
      </w:r>
    </w:p>
    <w:p w:rsidR="000148AA" w:rsidRDefault="000148AA" w:rsidP="00CB6915">
      <w:pPr>
        <w:ind w:firstLine="240"/>
        <w:rPr>
          <w:kern w:val="0"/>
        </w:rPr>
      </w:pPr>
      <w:r w:rsidRPr="00705286">
        <w:rPr>
          <w:kern w:val="0"/>
        </w:rPr>
        <w:t>安裝了</w:t>
      </w:r>
      <w:r w:rsidRPr="00705286">
        <w:rPr>
          <w:kern w:val="0"/>
        </w:rPr>
        <w:t>JDK</w:t>
      </w:r>
      <w:r w:rsidRPr="00705286">
        <w:rPr>
          <w:kern w:val="0"/>
        </w:rPr>
        <w:t>之</w:t>
      </w:r>
      <w:r w:rsidR="00966232">
        <w:rPr>
          <w:kern w:val="0"/>
        </w:rPr>
        <w:t>後</w:t>
      </w:r>
      <w:r w:rsidRPr="00705286">
        <w:rPr>
          <w:kern w:val="0"/>
        </w:rPr>
        <w:t>，安裝目錄下有一個</w:t>
      </w:r>
      <w:r w:rsidRPr="00705286">
        <w:rPr>
          <w:kern w:val="0"/>
        </w:rPr>
        <w:t>src.jar</w:t>
      </w:r>
      <w:r w:rsidRPr="00705286">
        <w:rPr>
          <w:kern w:val="0"/>
        </w:rPr>
        <w:t>文件或者</w:t>
      </w:r>
      <w:r w:rsidRPr="00705286">
        <w:rPr>
          <w:kern w:val="0"/>
        </w:rPr>
        <w:t>src.zip</w:t>
      </w:r>
      <w:r w:rsidRPr="00705286">
        <w:rPr>
          <w:kern w:val="0"/>
        </w:rPr>
        <w:t>文件，它們都是以</w:t>
      </w:r>
      <w:r w:rsidRPr="00705286">
        <w:rPr>
          <w:kern w:val="0"/>
        </w:rPr>
        <w:t>ZIP</w:t>
      </w:r>
      <w:r w:rsidRPr="00705286">
        <w:rPr>
          <w:kern w:val="0"/>
        </w:rPr>
        <w:t>格式壓縮的，可以使用</w:t>
      </w:r>
      <w:r w:rsidRPr="00705286">
        <w:rPr>
          <w:kern w:val="0"/>
        </w:rPr>
        <w:t>WinZip</w:t>
      </w:r>
      <w:r w:rsidRPr="00705286">
        <w:rPr>
          <w:kern w:val="0"/>
        </w:rPr>
        <w:t>解壓。解壓之</w:t>
      </w:r>
      <w:r w:rsidR="00966232">
        <w:rPr>
          <w:kern w:val="0"/>
        </w:rPr>
        <w:t>後</w:t>
      </w:r>
      <w:r w:rsidRPr="00705286">
        <w:rPr>
          <w:kern w:val="0"/>
        </w:rPr>
        <w:t>，我們就可以看到分目錄放的全是</w:t>
      </w:r>
      <w:r w:rsidRPr="00705286">
        <w:rPr>
          <w:kern w:val="0"/>
        </w:rPr>
        <w:t>.java</w:t>
      </w:r>
      <w:r w:rsidRPr="00705286">
        <w:rPr>
          <w:kern w:val="0"/>
        </w:rPr>
        <w:t>文件。是了，這些就是</w:t>
      </w:r>
      <w:r w:rsidRPr="00705286">
        <w:rPr>
          <w:kern w:val="0"/>
        </w:rPr>
        <w:t>Java</w:t>
      </w:r>
      <w:r w:rsidRPr="00705286">
        <w:rPr>
          <w:kern w:val="0"/>
        </w:rPr>
        <w:t>運行類的源碼了，非常完整，連注釋都寫得一清二楚</w:t>
      </w:r>
      <w:r w:rsidRPr="00705286">
        <w:rPr>
          <w:kern w:val="0"/>
        </w:rPr>
        <w:t>……</w:t>
      </w:r>
      <w:r w:rsidRPr="00705286">
        <w:rPr>
          <w:kern w:val="0"/>
        </w:rPr>
        <w:t>不過，怎么看這些注釋都有點似曾相識的感覺？</w:t>
      </w:r>
    </w:p>
    <w:p w:rsidR="000148AA" w:rsidRDefault="000148AA" w:rsidP="00CB6915">
      <w:pPr>
        <w:ind w:firstLine="240"/>
        <w:rPr>
          <w:kern w:val="0"/>
        </w:rPr>
      </w:pPr>
      <w:r w:rsidRPr="00705286">
        <w:rPr>
          <w:kern w:val="0"/>
        </w:rPr>
        <w:t>這就不奇怪了，我們的迷底也快要揭開了。如果你仔細對比一下</w:t>
      </w:r>
      <w:r w:rsidRPr="00705286">
        <w:rPr>
          <w:kern w:val="0"/>
        </w:rPr>
        <w:t>.java</w:t>
      </w:r>
      <w:r w:rsidRPr="00705286">
        <w:rPr>
          <w:kern w:val="0"/>
        </w:rPr>
        <w:t>源文件中的文檔注釋</w:t>
      </w:r>
      <w:r w:rsidRPr="00705286">
        <w:rPr>
          <w:kern w:val="0"/>
        </w:rPr>
        <w:t>(/** ... */)</w:t>
      </w:r>
      <w:r w:rsidRPr="00705286">
        <w:rPr>
          <w:kern w:val="0"/>
        </w:rPr>
        <w:t>和</w:t>
      </w:r>
      <w:r w:rsidRPr="00705286">
        <w:rPr>
          <w:kern w:val="0"/>
        </w:rPr>
        <w:t>Java</w:t>
      </w:r>
      <w:r w:rsidRPr="00705286">
        <w:rPr>
          <w:kern w:val="0"/>
        </w:rPr>
        <w:t>文檔的內容，你會發現它們就是一樣的。</w:t>
      </w:r>
      <w:r w:rsidRPr="00705286">
        <w:rPr>
          <w:kern w:val="0"/>
        </w:rPr>
        <w:t>Java</w:t>
      </w:r>
      <w:r w:rsidRPr="00705286">
        <w:rPr>
          <w:kern w:val="0"/>
        </w:rPr>
        <w:t>文檔只是還在格式和排版上下了些功夫。再仔細一點，你會發現</w:t>
      </w:r>
      <w:r w:rsidRPr="00705286">
        <w:rPr>
          <w:kern w:val="0"/>
        </w:rPr>
        <w:t>.java</w:t>
      </w:r>
      <w:r w:rsidRPr="00705286">
        <w:rPr>
          <w:kern w:val="0"/>
        </w:rPr>
        <w:t>源文件中的注釋還帶有</w:t>
      </w:r>
      <w:r w:rsidRPr="00705286">
        <w:rPr>
          <w:kern w:val="0"/>
        </w:rPr>
        <w:t>HTML</w:t>
      </w:r>
      <w:r w:rsidRPr="00705286">
        <w:rPr>
          <w:kern w:val="0"/>
        </w:rPr>
        <w:t>標識，如＜</w:t>
      </w:r>
      <w:r w:rsidRPr="00705286">
        <w:rPr>
          <w:kern w:val="0"/>
        </w:rPr>
        <w:t>B</w:t>
      </w:r>
      <w:r w:rsidRPr="00705286">
        <w:rPr>
          <w:kern w:val="0"/>
        </w:rPr>
        <w:t>＞、＜</w:t>
      </w:r>
      <w:r w:rsidRPr="00705286">
        <w:rPr>
          <w:kern w:val="0"/>
        </w:rPr>
        <w:t>BR</w:t>
      </w:r>
      <w:r w:rsidRPr="00705286">
        <w:rPr>
          <w:kern w:val="0"/>
        </w:rPr>
        <w:t>＞、＜</w:t>
      </w:r>
      <w:r w:rsidRPr="00705286">
        <w:rPr>
          <w:kern w:val="0"/>
        </w:rPr>
        <w:t>Code</w:t>
      </w:r>
      <w:r w:rsidRPr="00705286">
        <w:rPr>
          <w:kern w:val="0"/>
        </w:rPr>
        <w:t>＞等，在</w:t>
      </w:r>
      <w:r w:rsidRPr="00705286">
        <w:rPr>
          <w:kern w:val="0"/>
        </w:rPr>
        <w:t>Java</w:t>
      </w:r>
      <w:r w:rsidRPr="00705286">
        <w:rPr>
          <w:kern w:val="0"/>
        </w:rPr>
        <w:t>文檔中，該出現這些標識的地方，已經按標識的的定義進行了排版。</w:t>
      </w:r>
    </w:p>
    <w:p w:rsidR="000148AA" w:rsidRDefault="000148AA" w:rsidP="00CB6915">
      <w:pPr>
        <w:ind w:firstLine="240"/>
        <w:rPr>
          <w:kern w:val="0"/>
        </w:rPr>
      </w:pPr>
      <w:r w:rsidRPr="00705286">
        <w:rPr>
          <w:kern w:val="0"/>
        </w:rPr>
        <w:t>終于真像大白了，原來</w:t>
      </w:r>
      <w:r w:rsidRPr="00705286">
        <w:rPr>
          <w:kern w:val="0"/>
        </w:rPr>
        <w:t>Java</w:t>
      </w:r>
      <w:r w:rsidRPr="00705286">
        <w:rPr>
          <w:kern w:val="0"/>
        </w:rPr>
        <w:t>文檔是來自這些注釋。難怪這些注釋叫做文檔注釋呢！不過，是什么工具把這些注釋變成文檔的呢？</w:t>
      </w:r>
    </w:p>
    <w:p w:rsidR="000148AA" w:rsidRDefault="000148AA" w:rsidP="00CB6915">
      <w:pPr>
        <w:ind w:firstLine="240"/>
        <w:rPr>
          <w:kern w:val="0"/>
        </w:rPr>
      </w:pPr>
      <w:r w:rsidRPr="00705286">
        <w:rPr>
          <w:kern w:val="0"/>
        </w:rPr>
        <w:t>是該請出</w:t>
      </w:r>
      <w:r w:rsidRPr="00705286">
        <w:rPr>
          <w:kern w:val="0"/>
        </w:rPr>
        <w:t>javadoc</w:t>
      </w:r>
      <w:r w:rsidRPr="00705286">
        <w:rPr>
          <w:kern w:val="0"/>
        </w:rPr>
        <w:t>的時候了。在</w:t>
      </w:r>
      <w:r w:rsidRPr="00705286">
        <w:rPr>
          <w:kern w:val="0"/>
        </w:rPr>
        <w:t>JDK</w:t>
      </w:r>
      <w:r w:rsidRPr="00705286">
        <w:rPr>
          <w:kern w:val="0"/>
        </w:rPr>
        <w:t>的</w:t>
      </w:r>
      <w:r w:rsidRPr="00705286">
        <w:rPr>
          <w:kern w:val="0"/>
        </w:rPr>
        <w:t>bin</w:t>
      </w:r>
      <w:r w:rsidRPr="00705286">
        <w:rPr>
          <w:kern w:val="0"/>
        </w:rPr>
        <w:t>目錄下你可以找到</w:t>
      </w:r>
      <w:r w:rsidRPr="00705286">
        <w:rPr>
          <w:kern w:val="0"/>
        </w:rPr>
        <w:t>javadoc</w:t>
      </w:r>
      <w:r w:rsidRPr="00705286">
        <w:rPr>
          <w:kern w:val="0"/>
        </w:rPr>
        <w:t>，如果是</w:t>
      </w:r>
      <w:r w:rsidRPr="00705286">
        <w:rPr>
          <w:kern w:val="0"/>
        </w:rPr>
        <w:t>Windows</w:t>
      </w:r>
      <w:r w:rsidRPr="00705286">
        <w:rPr>
          <w:kern w:val="0"/>
        </w:rPr>
        <w:t>下的</w:t>
      </w:r>
      <w:r w:rsidRPr="00705286">
        <w:rPr>
          <w:kern w:val="0"/>
        </w:rPr>
        <w:t>JDK</w:t>
      </w:r>
      <w:r w:rsidRPr="00705286">
        <w:rPr>
          <w:kern w:val="0"/>
        </w:rPr>
        <w:t>，它的文件名為</w:t>
      </w:r>
      <w:r w:rsidRPr="00705286">
        <w:rPr>
          <w:kern w:val="0"/>
        </w:rPr>
        <w:t>javadoc.exe</w:t>
      </w:r>
      <w:r w:rsidRPr="00705286">
        <w:rPr>
          <w:kern w:val="0"/>
        </w:rPr>
        <w:t>。使用</w:t>
      </w:r>
      <w:r w:rsidRPr="00705286">
        <w:rPr>
          <w:kern w:val="0"/>
        </w:rPr>
        <w:t>javdoc</w:t>
      </w:r>
      <w:r w:rsidRPr="00705286">
        <w:rPr>
          <w:kern w:val="0"/>
        </w:rPr>
        <w:t>編譯</w:t>
      </w:r>
      <w:r w:rsidRPr="00705286">
        <w:rPr>
          <w:kern w:val="0"/>
        </w:rPr>
        <w:t>.java</w:t>
      </w:r>
      <w:r w:rsidRPr="00705286">
        <w:rPr>
          <w:kern w:val="0"/>
        </w:rPr>
        <w:t>源文件時，它會讀出</w:t>
      </w:r>
      <w:r w:rsidRPr="00705286">
        <w:rPr>
          <w:kern w:val="0"/>
        </w:rPr>
        <w:t>.java</w:t>
      </w:r>
      <w:r w:rsidRPr="00705286">
        <w:rPr>
          <w:kern w:val="0"/>
        </w:rPr>
        <w:t>源文件中的文檔注釋，</w:t>
      </w:r>
      <w:r w:rsidR="00966232">
        <w:rPr>
          <w:kern w:val="0"/>
        </w:rPr>
        <w:t>並</w:t>
      </w:r>
      <w:r w:rsidRPr="00705286">
        <w:rPr>
          <w:kern w:val="0"/>
        </w:rPr>
        <w:t>按照一定的規則與</w:t>
      </w:r>
      <w:r w:rsidRPr="00705286">
        <w:rPr>
          <w:kern w:val="0"/>
        </w:rPr>
        <w:t>Java</w:t>
      </w:r>
      <w:r w:rsidRPr="00705286">
        <w:rPr>
          <w:kern w:val="0"/>
        </w:rPr>
        <w:t>源程序一起進行編譯，生成文檔。</w:t>
      </w:r>
    </w:p>
    <w:p w:rsidR="000148AA" w:rsidRDefault="000148AA" w:rsidP="00CB6915">
      <w:pPr>
        <w:ind w:firstLine="240"/>
        <w:rPr>
          <w:kern w:val="0"/>
        </w:rPr>
      </w:pPr>
      <w:r w:rsidRPr="00705286">
        <w:rPr>
          <w:kern w:val="0"/>
        </w:rPr>
        <w:t>介紹</w:t>
      </w:r>
      <w:r w:rsidRPr="00705286">
        <w:rPr>
          <w:kern w:val="0"/>
        </w:rPr>
        <w:t>javadoc</w:t>
      </w:r>
      <w:r w:rsidRPr="00705286">
        <w:rPr>
          <w:kern w:val="0"/>
        </w:rPr>
        <w:t>的編譯命令之前，還是先了解一下文檔注釋的格式吧。不過為了能夠編譯下面提到的若干例子，這</w:t>
      </w:r>
      <w:r w:rsidR="00647E0F">
        <w:rPr>
          <w:kern w:val="0"/>
        </w:rPr>
        <w:t>裡</w:t>
      </w:r>
      <w:r w:rsidRPr="00705286">
        <w:rPr>
          <w:kern w:val="0"/>
        </w:rPr>
        <w:t>先介紹一條</w:t>
      </w:r>
      <w:r w:rsidRPr="00705286">
        <w:rPr>
          <w:kern w:val="0"/>
        </w:rPr>
        <w:t>javadoc</w:t>
      </w:r>
      <w:r w:rsidRPr="00705286">
        <w:rPr>
          <w:kern w:val="0"/>
        </w:rPr>
        <w:t>命令：</w:t>
      </w:r>
    </w:p>
    <w:p w:rsidR="000148AA" w:rsidRDefault="00966232" w:rsidP="00CB6915">
      <w:pPr>
        <w:ind w:firstLine="240"/>
        <w:rPr>
          <w:kern w:val="0"/>
        </w:rPr>
      </w:pPr>
      <w:r>
        <w:rPr>
          <w:kern w:val="0"/>
        </w:rPr>
        <w:t>Javadoc</w:t>
      </w:r>
      <w:r>
        <w:rPr>
          <w:rFonts w:hint="eastAsia"/>
          <w:kern w:val="0"/>
        </w:rPr>
        <w:t xml:space="preserve"> </w:t>
      </w:r>
      <w:r w:rsidR="000148AA" w:rsidRPr="00705286">
        <w:rPr>
          <w:kern w:val="0"/>
        </w:rPr>
        <w:t>-d</w:t>
      </w:r>
      <w:r w:rsidR="000148AA" w:rsidRPr="00705286">
        <w:rPr>
          <w:kern w:val="0"/>
        </w:rPr>
        <w:t>文檔存放目錄</w:t>
      </w:r>
      <w:r w:rsidR="000148AA" w:rsidRPr="00705286">
        <w:rPr>
          <w:kern w:val="0"/>
        </w:rPr>
        <w:t>-author -version</w:t>
      </w:r>
      <w:r w:rsidR="000148AA" w:rsidRPr="00705286">
        <w:rPr>
          <w:kern w:val="0"/>
        </w:rPr>
        <w:t>源文件名</w:t>
      </w:r>
      <w:r w:rsidR="000148AA" w:rsidRPr="00705286">
        <w:rPr>
          <w:kern w:val="0"/>
        </w:rPr>
        <w:t>.java</w:t>
      </w:r>
    </w:p>
    <w:p w:rsidR="000148AA" w:rsidRDefault="000148AA" w:rsidP="00CB6915">
      <w:pPr>
        <w:ind w:firstLine="240"/>
        <w:rPr>
          <w:kern w:val="0"/>
        </w:rPr>
      </w:pPr>
      <w:r w:rsidRPr="00705286">
        <w:rPr>
          <w:kern w:val="0"/>
        </w:rPr>
        <w:t>這條命令編譯一個名為</w:t>
      </w:r>
      <w:r w:rsidRPr="00705286">
        <w:rPr>
          <w:kern w:val="0"/>
        </w:rPr>
        <w:t>“</w:t>
      </w:r>
      <w:r w:rsidRPr="00705286">
        <w:rPr>
          <w:kern w:val="0"/>
        </w:rPr>
        <w:t>源文件名</w:t>
      </w:r>
      <w:r w:rsidRPr="00705286">
        <w:rPr>
          <w:kern w:val="0"/>
        </w:rPr>
        <w:t>.java”</w:t>
      </w:r>
      <w:r w:rsidRPr="00705286">
        <w:rPr>
          <w:kern w:val="0"/>
        </w:rPr>
        <w:t>的</w:t>
      </w:r>
      <w:r w:rsidRPr="00705286">
        <w:rPr>
          <w:kern w:val="0"/>
        </w:rPr>
        <w:t>java</w:t>
      </w:r>
      <w:r w:rsidRPr="00705286">
        <w:rPr>
          <w:kern w:val="0"/>
        </w:rPr>
        <w:t>源文件，</w:t>
      </w:r>
      <w:r w:rsidR="00966232">
        <w:rPr>
          <w:kern w:val="0"/>
        </w:rPr>
        <w:t>並</w:t>
      </w:r>
      <w:r w:rsidRPr="00705286">
        <w:rPr>
          <w:kern w:val="0"/>
        </w:rPr>
        <w:t>將生成的文檔存放在</w:t>
      </w:r>
      <w:r w:rsidRPr="00705286">
        <w:rPr>
          <w:kern w:val="0"/>
        </w:rPr>
        <w:t>“</w:t>
      </w:r>
      <w:r w:rsidRPr="00705286">
        <w:rPr>
          <w:kern w:val="0"/>
        </w:rPr>
        <w:t>文檔存放目錄</w:t>
      </w:r>
      <w:r w:rsidRPr="00705286">
        <w:rPr>
          <w:kern w:val="0"/>
        </w:rPr>
        <w:t>”</w:t>
      </w:r>
      <w:r w:rsidRPr="00705286">
        <w:rPr>
          <w:kern w:val="0"/>
        </w:rPr>
        <w:t>指定的目錄下，生成的文檔中</w:t>
      </w:r>
      <w:r w:rsidRPr="00705286">
        <w:rPr>
          <w:kern w:val="0"/>
        </w:rPr>
        <w:t>index.html</w:t>
      </w:r>
      <w:r w:rsidRPr="00705286">
        <w:rPr>
          <w:kern w:val="0"/>
        </w:rPr>
        <w:t>就是文檔的首頁。</w:t>
      </w:r>
      <w:r w:rsidRPr="00705286">
        <w:rPr>
          <w:kern w:val="0"/>
        </w:rPr>
        <w:t>-author</w:t>
      </w:r>
      <w:r w:rsidRPr="00705286">
        <w:rPr>
          <w:kern w:val="0"/>
        </w:rPr>
        <w:t>和</w:t>
      </w:r>
      <w:r w:rsidRPr="00705286">
        <w:rPr>
          <w:kern w:val="0"/>
        </w:rPr>
        <w:t>-version</w:t>
      </w:r>
      <w:r w:rsidRPr="00705286">
        <w:rPr>
          <w:kern w:val="0"/>
        </w:rPr>
        <w:t>兩上選項可以省略。</w:t>
      </w:r>
    </w:p>
    <w:p w:rsidR="000148AA" w:rsidRDefault="000148AA" w:rsidP="00CB6915">
      <w:pPr>
        <w:ind w:firstLine="240"/>
        <w:rPr>
          <w:kern w:val="0"/>
        </w:rPr>
      </w:pPr>
      <w:r w:rsidRPr="00705286">
        <w:rPr>
          <w:b/>
          <w:bCs/>
          <w:kern w:val="0"/>
        </w:rPr>
        <w:t>二</w:t>
      </w:r>
      <w:r w:rsidRPr="00705286">
        <w:rPr>
          <w:b/>
          <w:bCs/>
          <w:kern w:val="0"/>
        </w:rPr>
        <w:t>.</w:t>
      </w:r>
      <w:r w:rsidRPr="00705286">
        <w:rPr>
          <w:b/>
          <w:bCs/>
          <w:kern w:val="0"/>
        </w:rPr>
        <w:t>文檔注釋的格式</w:t>
      </w:r>
    </w:p>
    <w:p w:rsidR="000148AA" w:rsidRDefault="000148AA" w:rsidP="00CB6915">
      <w:pPr>
        <w:ind w:firstLine="240"/>
        <w:rPr>
          <w:kern w:val="0"/>
        </w:rPr>
      </w:pPr>
      <w:r w:rsidRPr="00705286">
        <w:rPr>
          <w:kern w:val="0"/>
        </w:rPr>
        <w:lastRenderedPageBreak/>
        <w:t>文檔注釋可以用于對類、屬性、方法等進行說明。寫文檔注釋時除了需要使用</w:t>
      </w:r>
      <w:r w:rsidRPr="00705286">
        <w:rPr>
          <w:kern w:val="0"/>
        </w:rPr>
        <w:t>/** .... */</w:t>
      </w:r>
      <w:r w:rsidRPr="00705286">
        <w:rPr>
          <w:kern w:val="0"/>
        </w:rPr>
        <w:t>限定之外，還需要注意注釋內部的一些細節問題。</w:t>
      </w:r>
    </w:p>
    <w:p w:rsidR="000148AA" w:rsidRDefault="000148AA" w:rsidP="00CB6915">
      <w:pPr>
        <w:ind w:firstLine="240"/>
        <w:rPr>
          <w:kern w:val="0"/>
        </w:rPr>
      </w:pPr>
      <w:r w:rsidRPr="00705286">
        <w:rPr>
          <w:kern w:val="0"/>
        </w:rPr>
        <w:t>1.</w:t>
      </w:r>
      <w:r w:rsidRPr="00705286">
        <w:rPr>
          <w:kern w:val="0"/>
        </w:rPr>
        <w:t>文檔和文檔注釋的格式化</w:t>
      </w:r>
    </w:p>
    <w:p w:rsidR="000148AA" w:rsidRDefault="000148AA" w:rsidP="00CB6915">
      <w:pPr>
        <w:ind w:firstLine="240"/>
        <w:rPr>
          <w:kern w:val="0"/>
        </w:rPr>
      </w:pPr>
      <w:r w:rsidRPr="00705286">
        <w:rPr>
          <w:kern w:val="0"/>
        </w:rPr>
        <w:t>生成的文檔是</w:t>
      </w:r>
      <w:r w:rsidRPr="00705286">
        <w:rPr>
          <w:kern w:val="0"/>
        </w:rPr>
        <w:t>HTML</w:t>
      </w:r>
      <w:r w:rsidRPr="00705286">
        <w:rPr>
          <w:kern w:val="0"/>
        </w:rPr>
        <w:t>格式，而這些</w:t>
      </w:r>
      <w:r w:rsidRPr="00705286">
        <w:rPr>
          <w:kern w:val="0"/>
        </w:rPr>
        <w:t>HTML</w:t>
      </w:r>
      <w:r w:rsidRPr="00705286">
        <w:rPr>
          <w:kern w:val="0"/>
        </w:rPr>
        <w:t>格式的標識符</w:t>
      </w:r>
      <w:r w:rsidR="00966232">
        <w:rPr>
          <w:kern w:val="0"/>
        </w:rPr>
        <w:t>並</w:t>
      </w:r>
      <w:r w:rsidRPr="00705286">
        <w:rPr>
          <w:kern w:val="0"/>
        </w:rPr>
        <w:t>不是</w:t>
      </w:r>
      <w:r w:rsidRPr="00705286">
        <w:rPr>
          <w:kern w:val="0"/>
        </w:rPr>
        <w:t>javadoc</w:t>
      </w:r>
      <w:r w:rsidRPr="00705286">
        <w:rPr>
          <w:kern w:val="0"/>
        </w:rPr>
        <w:t>加的，而是我們在寫注釋的時候寫上去的。比如，需要換行時，不是敲入一個</w:t>
      </w:r>
      <w:r w:rsidR="00966232">
        <w:rPr>
          <w:kern w:val="0"/>
        </w:rPr>
        <w:t>返回字元</w:t>
      </w:r>
      <w:r w:rsidRPr="00705286">
        <w:rPr>
          <w:kern w:val="0"/>
        </w:rPr>
        <w:t>，而是寫入＜</w:t>
      </w:r>
      <w:r w:rsidRPr="00705286">
        <w:rPr>
          <w:kern w:val="0"/>
        </w:rPr>
        <w:t>br</w:t>
      </w:r>
      <w:r w:rsidRPr="00705286">
        <w:rPr>
          <w:kern w:val="0"/>
        </w:rPr>
        <w:t>＞，如果要分段，就應該在段前寫入＜</w:t>
      </w:r>
      <w:r w:rsidRPr="00705286">
        <w:rPr>
          <w:kern w:val="0"/>
        </w:rPr>
        <w:t>p</w:t>
      </w:r>
      <w:r w:rsidRPr="00705286">
        <w:rPr>
          <w:kern w:val="0"/>
        </w:rPr>
        <w:t>＞。</w:t>
      </w:r>
    </w:p>
    <w:p w:rsidR="000148AA" w:rsidRDefault="000148AA" w:rsidP="00CB6915">
      <w:pPr>
        <w:ind w:firstLine="240"/>
        <w:rPr>
          <w:kern w:val="0"/>
        </w:rPr>
      </w:pPr>
      <w:r w:rsidRPr="00705286">
        <w:rPr>
          <w:kern w:val="0"/>
        </w:rPr>
        <w:t>因此，格式化文檔，就是在文檔注釋中添加相應的</w:t>
      </w:r>
      <w:r w:rsidRPr="00705286">
        <w:rPr>
          <w:kern w:val="0"/>
        </w:rPr>
        <w:t>HTML</w:t>
      </w:r>
      <w:r w:rsidRPr="00705286">
        <w:rPr>
          <w:kern w:val="0"/>
        </w:rPr>
        <w:t>標識。</w:t>
      </w:r>
    </w:p>
    <w:p w:rsidR="000148AA" w:rsidRPr="00705286" w:rsidRDefault="000148AA" w:rsidP="00CB6915">
      <w:pPr>
        <w:ind w:firstLine="240"/>
        <w:rPr>
          <w:kern w:val="0"/>
        </w:rPr>
      </w:pPr>
      <w:r w:rsidRPr="00705286">
        <w:rPr>
          <w:kern w:val="0"/>
        </w:rPr>
        <w:t>文檔注釋的正文</w:t>
      </w:r>
      <w:r w:rsidR="00966232">
        <w:rPr>
          <w:kern w:val="0"/>
        </w:rPr>
        <w:t>並</w:t>
      </w:r>
      <w:r w:rsidRPr="00705286">
        <w:rPr>
          <w:kern w:val="0"/>
        </w:rPr>
        <w:t>不是直接復制到輸出文件</w:t>
      </w:r>
      <w:r w:rsidRPr="00705286">
        <w:rPr>
          <w:kern w:val="0"/>
        </w:rPr>
        <w:t>(</w:t>
      </w:r>
      <w:r w:rsidRPr="00705286">
        <w:rPr>
          <w:kern w:val="0"/>
        </w:rPr>
        <w:t>文檔的</w:t>
      </w:r>
      <w:r w:rsidRPr="00705286">
        <w:rPr>
          <w:kern w:val="0"/>
        </w:rPr>
        <w:t>HTML</w:t>
      </w:r>
      <w:r w:rsidRPr="00705286">
        <w:rPr>
          <w:kern w:val="0"/>
        </w:rPr>
        <w:t>文件</w:t>
      </w:r>
      <w:r w:rsidRPr="00705286">
        <w:rPr>
          <w:kern w:val="0"/>
        </w:rPr>
        <w:t>)</w:t>
      </w:r>
      <w:r w:rsidRPr="00705286">
        <w:rPr>
          <w:kern w:val="0"/>
        </w:rPr>
        <w:t>，而是讀取每一行</w:t>
      </w:r>
      <w:r w:rsidR="00966232">
        <w:rPr>
          <w:kern w:val="0"/>
        </w:rPr>
        <w:t>後</w:t>
      </w:r>
      <w:r w:rsidRPr="00705286">
        <w:rPr>
          <w:kern w:val="0"/>
        </w:rPr>
        <w:t>，刪掉前導的</w:t>
      </w:r>
      <w:r w:rsidRPr="00705286">
        <w:rPr>
          <w:kern w:val="0"/>
        </w:rPr>
        <w:t>*</w:t>
      </w:r>
      <w:r w:rsidRPr="00705286">
        <w:rPr>
          <w:kern w:val="0"/>
        </w:rPr>
        <w:t>號及</w:t>
      </w:r>
      <w:r w:rsidRPr="00705286">
        <w:rPr>
          <w:kern w:val="0"/>
        </w:rPr>
        <w:t>*</w:t>
      </w:r>
      <w:r w:rsidRPr="00705286">
        <w:rPr>
          <w:kern w:val="0"/>
        </w:rPr>
        <w:t>號以前的空格，再輸入到文檔的。如</w:t>
      </w: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 xml:space="preserve">*This is first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 xml:space="preserve">***** This is second line. </w:t>
      </w:r>
      <w:r w:rsidRPr="00CB6915">
        <w:rPr>
          <w:szCs w:val="20"/>
        </w:rPr>
        <w:t>＜</w:t>
      </w:r>
      <w:r w:rsidRPr="00CB6915">
        <w:rPr>
          <w:szCs w:val="20"/>
        </w:rPr>
        <w:t>br</w:t>
      </w:r>
      <w:r w:rsidRPr="00CB6915">
        <w:rPr>
          <w:szCs w:val="20"/>
        </w:rPr>
        <w:t>＞</w:t>
      </w:r>
    </w:p>
    <w:p w:rsidR="000148AA" w:rsidRPr="00CB6915" w:rsidRDefault="000148AA" w:rsidP="00CB6915">
      <w:pPr>
        <w:pStyle w:val="ad"/>
        <w:ind w:left="240" w:hanging="240"/>
        <w:rPr>
          <w:szCs w:val="20"/>
        </w:rPr>
      </w:pPr>
      <w:r w:rsidRPr="00CB6915">
        <w:rPr>
          <w:szCs w:val="20"/>
        </w:rPr>
        <w:t>This is third line.</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編譯輸出</w:t>
      </w:r>
      <w:r w:rsidR="00966232">
        <w:rPr>
          <w:kern w:val="0"/>
        </w:rPr>
        <w:t>後</w:t>
      </w:r>
      <w:r w:rsidRPr="00705286">
        <w:rPr>
          <w:kern w:val="0"/>
        </w:rPr>
        <w:t>的</w:t>
      </w:r>
      <w:r w:rsidRPr="00705286">
        <w:rPr>
          <w:kern w:val="0"/>
        </w:rPr>
        <w:t>HTML</w:t>
      </w:r>
      <w:r w:rsidRPr="00705286">
        <w:rPr>
          <w:kern w:val="0"/>
        </w:rPr>
        <w:t>源碼則是</w:t>
      </w:r>
    </w:p>
    <w:p w:rsidR="000148AA" w:rsidRPr="00CB6915" w:rsidRDefault="000148AA" w:rsidP="00CB6915">
      <w:pPr>
        <w:pStyle w:val="ad"/>
        <w:ind w:left="240" w:hanging="240"/>
      </w:pPr>
      <w:r w:rsidRPr="00CB6915">
        <w:t xml:space="preserve">This is first line. </w:t>
      </w:r>
      <w:r w:rsidRPr="00CB6915">
        <w:t>＜</w:t>
      </w:r>
      <w:r w:rsidRPr="00CB6915">
        <w:t>br</w:t>
      </w:r>
      <w:r w:rsidRPr="00CB6915">
        <w:t>＞</w:t>
      </w:r>
    </w:p>
    <w:p w:rsidR="000148AA" w:rsidRPr="00CB6915" w:rsidRDefault="000148AA" w:rsidP="00CB6915">
      <w:pPr>
        <w:pStyle w:val="ad"/>
        <w:ind w:left="240" w:hanging="240"/>
      </w:pPr>
      <w:r w:rsidRPr="00CB6915">
        <w:t xml:space="preserve">This is second line. </w:t>
      </w:r>
      <w:r w:rsidRPr="00CB6915">
        <w:t>＜</w:t>
      </w:r>
      <w:r w:rsidRPr="00CB6915">
        <w:t>br</w:t>
      </w:r>
      <w:r w:rsidRPr="00CB6915">
        <w:t>＞</w:t>
      </w:r>
    </w:p>
    <w:p w:rsidR="000148AA" w:rsidRPr="00CB6915" w:rsidRDefault="000148AA" w:rsidP="00CB6915">
      <w:pPr>
        <w:pStyle w:val="ad"/>
        <w:ind w:left="240" w:hanging="240"/>
      </w:pPr>
      <w:r w:rsidRPr="00CB6915">
        <w:t>This is third line.</w:t>
      </w:r>
    </w:p>
    <w:p w:rsidR="000148AA" w:rsidRDefault="000148AA" w:rsidP="00CB6915">
      <w:pPr>
        <w:ind w:firstLine="240"/>
        <w:rPr>
          <w:kern w:val="0"/>
        </w:rPr>
      </w:pPr>
      <w:r w:rsidRPr="00705286">
        <w:rPr>
          <w:kern w:val="0"/>
        </w:rPr>
        <w:t>前導的</w:t>
      </w:r>
      <w:r w:rsidRPr="00705286">
        <w:rPr>
          <w:kern w:val="0"/>
        </w:rPr>
        <w:t>*</w:t>
      </w:r>
      <w:r w:rsidRPr="00705286">
        <w:rPr>
          <w:kern w:val="0"/>
        </w:rPr>
        <w:t>號允許連續使用多個，其效果和使用一個</w:t>
      </w:r>
      <w:r w:rsidRPr="00705286">
        <w:rPr>
          <w:kern w:val="0"/>
        </w:rPr>
        <w:t>*</w:t>
      </w:r>
      <w:r w:rsidRPr="00705286">
        <w:rPr>
          <w:kern w:val="0"/>
        </w:rPr>
        <w:t>號一樣，但多個</w:t>
      </w:r>
      <w:r w:rsidRPr="00705286">
        <w:rPr>
          <w:kern w:val="0"/>
        </w:rPr>
        <w:t>*</w:t>
      </w:r>
      <w:r w:rsidRPr="00705286">
        <w:rPr>
          <w:kern w:val="0"/>
        </w:rPr>
        <w:t>號前不能有其它字符分隔，否則分隔符及</w:t>
      </w:r>
      <w:r w:rsidR="00966232">
        <w:rPr>
          <w:kern w:val="0"/>
        </w:rPr>
        <w:t>後</w:t>
      </w:r>
      <w:r w:rsidRPr="00705286">
        <w:rPr>
          <w:kern w:val="0"/>
        </w:rPr>
        <w:t>面的</w:t>
      </w:r>
      <w:r w:rsidRPr="00705286">
        <w:rPr>
          <w:kern w:val="0"/>
        </w:rPr>
        <w:t>*</w:t>
      </w:r>
      <w:r w:rsidRPr="00705286">
        <w:rPr>
          <w:kern w:val="0"/>
        </w:rPr>
        <w:t>號都將作為文檔的內容。</w:t>
      </w:r>
      <w:r w:rsidRPr="00705286">
        <w:rPr>
          <w:kern w:val="0"/>
        </w:rPr>
        <w:t>*</w:t>
      </w:r>
      <w:r w:rsidRPr="00705286">
        <w:rPr>
          <w:kern w:val="0"/>
        </w:rPr>
        <w:t>號在這</w:t>
      </w:r>
      <w:r w:rsidR="00647E0F">
        <w:rPr>
          <w:kern w:val="0"/>
        </w:rPr>
        <w:t>裡</w:t>
      </w:r>
      <w:r w:rsidRPr="00705286">
        <w:rPr>
          <w:kern w:val="0"/>
        </w:rPr>
        <w:t>是作為左邊界使用，如上例的第一行和第二行；如果沒有前導的</w:t>
      </w:r>
      <w:r w:rsidRPr="00705286">
        <w:rPr>
          <w:kern w:val="0"/>
        </w:rPr>
        <w:t>*</w:t>
      </w:r>
      <w:r w:rsidRPr="00705286">
        <w:rPr>
          <w:kern w:val="0"/>
        </w:rPr>
        <w:t>號，則邊界從第一個有效字符開始，而不包括前面的空格，如上例第三行。</w:t>
      </w:r>
    </w:p>
    <w:p w:rsidR="000148AA" w:rsidRPr="00705286" w:rsidRDefault="000148AA" w:rsidP="00CB6915">
      <w:pPr>
        <w:ind w:firstLine="240"/>
        <w:rPr>
          <w:kern w:val="0"/>
        </w:rPr>
      </w:pPr>
      <w:r w:rsidRPr="00705286">
        <w:rPr>
          <w:kern w:val="0"/>
        </w:rPr>
        <w:t>還有一點需要說明，文檔注釋只說明緊接其</w:t>
      </w:r>
      <w:r w:rsidR="00966232">
        <w:rPr>
          <w:kern w:val="0"/>
        </w:rPr>
        <w:t>後</w:t>
      </w:r>
      <w:r w:rsidRPr="00705286">
        <w:rPr>
          <w:kern w:val="0"/>
        </w:rPr>
        <w:t>的類、屬性或者方法。如下例：</w:t>
      </w:r>
    </w:p>
    <w:p w:rsidR="000148AA" w:rsidRPr="00CB6915" w:rsidRDefault="000148AA" w:rsidP="00CB6915">
      <w:pPr>
        <w:pStyle w:val="ad"/>
        <w:ind w:left="240" w:hanging="240"/>
        <w:rPr>
          <w:szCs w:val="20"/>
        </w:rPr>
      </w:pPr>
      <w:r w:rsidRPr="00CB6915">
        <w:rPr>
          <w:szCs w:val="20"/>
        </w:rPr>
        <w:t>/** comment for class */</w:t>
      </w:r>
    </w:p>
    <w:p w:rsidR="000148AA" w:rsidRPr="00CB6915" w:rsidRDefault="000148AA" w:rsidP="00CB6915">
      <w:pPr>
        <w:pStyle w:val="ad"/>
        <w:ind w:left="240" w:hanging="240"/>
        <w:rPr>
          <w:szCs w:val="20"/>
        </w:rPr>
      </w:pPr>
      <w:r w:rsidRPr="00CB6915">
        <w:rPr>
          <w:szCs w:val="20"/>
        </w:rPr>
        <w:t>public class Test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attribute */</w:t>
      </w:r>
    </w:p>
    <w:p w:rsidR="000148AA" w:rsidRPr="00CB6915" w:rsidRDefault="000148AA" w:rsidP="00CB6915">
      <w:pPr>
        <w:pStyle w:val="ad"/>
        <w:ind w:left="240" w:hanging="240"/>
        <w:rPr>
          <w:szCs w:val="20"/>
        </w:rPr>
      </w:pPr>
      <w:r w:rsidRPr="00CB6915">
        <w:rPr>
          <w:szCs w:val="20"/>
        </w:rPr>
        <w:t>int number;</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 comment for a method */</w:t>
      </w:r>
    </w:p>
    <w:p w:rsidR="000148AA" w:rsidRPr="00CB6915" w:rsidRDefault="000148AA" w:rsidP="00CB6915">
      <w:pPr>
        <w:pStyle w:val="ad"/>
        <w:ind w:left="240" w:hanging="240"/>
        <w:rPr>
          <w:szCs w:val="20"/>
        </w:rPr>
      </w:pPr>
      <w:r w:rsidRPr="00CB6915">
        <w:rPr>
          <w:szCs w:val="20"/>
        </w:rPr>
        <w:t>public void myMethod() { ...... }</w:t>
      </w:r>
    </w:p>
    <w:p w:rsidR="000148AA" w:rsidRPr="00CB6915" w:rsidRDefault="000148AA" w:rsidP="00CB6915">
      <w:pPr>
        <w:pStyle w:val="ad"/>
        <w:ind w:left="240" w:hanging="240"/>
        <w:rPr>
          <w:szCs w:val="20"/>
        </w:rPr>
      </w:pPr>
    </w:p>
    <w:p w:rsidR="000148AA" w:rsidRPr="00CB6915" w:rsidRDefault="000148AA" w:rsidP="00CB6915">
      <w:pPr>
        <w:pStyle w:val="ad"/>
        <w:ind w:left="240" w:hanging="240"/>
        <w:rPr>
          <w:szCs w:val="20"/>
        </w:rPr>
      </w:pPr>
      <w:r w:rsidRPr="00CB6915">
        <w:rPr>
          <w:szCs w:val="20"/>
        </w:rPr>
        <w:t>......</w:t>
      </w:r>
    </w:p>
    <w:p w:rsidR="000148AA" w:rsidRPr="00CB6915" w:rsidRDefault="000148AA" w:rsidP="00CB6915">
      <w:pPr>
        <w:pStyle w:val="ad"/>
        <w:ind w:left="240" w:hanging="240"/>
        <w:rPr>
          <w:szCs w:val="20"/>
        </w:rPr>
      </w:pPr>
      <w:r w:rsidRPr="00CB6915">
        <w:rPr>
          <w:szCs w:val="20"/>
        </w:rPr>
        <w:t>}</w:t>
      </w:r>
    </w:p>
    <w:p w:rsidR="000148AA" w:rsidRPr="00705286" w:rsidRDefault="000148AA" w:rsidP="00CB6915">
      <w:pPr>
        <w:ind w:firstLine="240"/>
        <w:rPr>
          <w:kern w:val="0"/>
        </w:rPr>
      </w:pPr>
      <w:r w:rsidRPr="00705286">
        <w:rPr>
          <w:kern w:val="0"/>
        </w:rPr>
        <w:t>上例中的三處注釋就是分別對類、屬性和方法的文檔注釋。它們生成的文檔分別是說明緊接其</w:t>
      </w:r>
      <w:r w:rsidR="00966232">
        <w:rPr>
          <w:kern w:val="0"/>
        </w:rPr>
        <w:t>後</w:t>
      </w:r>
      <w:r w:rsidRPr="00705286">
        <w:rPr>
          <w:kern w:val="0"/>
        </w:rPr>
        <w:t>的類、屬性、方法的。</w:t>
      </w:r>
      <w:r w:rsidRPr="00705286">
        <w:rPr>
          <w:kern w:val="0"/>
        </w:rPr>
        <w:t>“</w:t>
      </w:r>
      <w:r w:rsidRPr="00705286">
        <w:rPr>
          <w:kern w:val="0"/>
        </w:rPr>
        <w:t>緊接</w:t>
      </w:r>
      <w:r w:rsidRPr="00705286">
        <w:rPr>
          <w:kern w:val="0"/>
        </w:rPr>
        <w:t>”</w:t>
      </w:r>
      <w:r w:rsidRPr="00705286">
        <w:rPr>
          <w:kern w:val="0"/>
        </w:rPr>
        <w:t>二字尤其重要，如果忽略了這一點，就很可能造成生成的文檔錯誤。如</w:t>
      </w:r>
    </w:p>
    <w:p w:rsidR="000148AA" w:rsidRPr="00CB6915" w:rsidRDefault="000148AA" w:rsidP="00CB6915">
      <w:pPr>
        <w:pStyle w:val="ad"/>
        <w:ind w:left="240" w:hanging="240"/>
        <w:rPr>
          <w:szCs w:val="20"/>
        </w:rPr>
      </w:pPr>
      <w:r w:rsidRPr="00CB6915">
        <w:rPr>
          <w:szCs w:val="20"/>
        </w:rPr>
        <w:t>import java.lang.*;</w:t>
      </w:r>
    </w:p>
    <w:p w:rsidR="000148AA" w:rsidRPr="00CB6915" w:rsidRDefault="000148AA" w:rsidP="00CB6915">
      <w:pPr>
        <w:pStyle w:val="ad"/>
        <w:ind w:left="240" w:hanging="240"/>
        <w:rPr>
          <w:szCs w:val="20"/>
        </w:rPr>
      </w:pPr>
      <w:r w:rsidRPr="00CB6915">
        <w:rPr>
          <w:szCs w:val="20"/>
        </w:rPr>
        <w:t>/** commnet for class */</w:t>
      </w:r>
    </w:p>
    <w:p w:rsidR="000148AA" w:rsidRPr="00CB6915" w:rsidRDefault="000148AA" w:rsidP="00CB6915">
      <w:pPr>
        <w:pStyle w:val="ad"/>
        <w:ind w:left="240" w:hanging="240"/>
        <w:rPr>
          <w:szCs w:val="20"/>
        </w:rPr>
      </w:pPr>
      <w:r w:rsidRPr="00CB6915">
        <w:rPr>
          <w:szCs w:val="20"/>
        </w:rPr>
        <w:t>public class Test { ...... }</w:t>
      </w:r>
    </w:p>
    <w:p w:rsidR="000148AA" w:rsidRPr="00CB6915" w:rsidRDefault="000148AA" w:rsidP="00CB6915">
      <w:pPr>
        <w:pStyle w:val="ad"/>
        <w:ind w:left="240" w:hanging="240"/>
        <w:rPr>
          <w:szCs w:val="20"/>
        </w:rPr>
      </w:pPr>
      <w:r w:rsidRPr="00CB6915">
        <w:rPr>
          <w:szCs w:val="20"/>
        </w:rPr>
        <w:t xml:space="preserve">// </w:t>
      </w:r>
      <w:r w:rsidRPr="00CB6915">
        <w:rPr>
          <w:szCs w:val="20"/>
        </w:rPr>
        <w:t>此例為正確的例子</w:t>
      </w:r>
    </w:p>
    <w:p w:rsidR="000148AA" w:rsidRPr="00705286" w:rsidRDefault="000148AA" w:rsidP="00CB6915">
      <w:pPr>
        <w:ind w:firstLine="240"/>
        <w:rPr>
          <w:kern w:val="0"/>
        </w:rPr>
      </w:pPr>
      <w:r w:rsidRPr="00705286">
        <w:rPr>
          <w:kern w:val="0"/>
        </w:rPr>
        <w:t>這個文檔注釋將生成正確的文檔。但只需要改變其中兩行的位置，變成下例，就會出錯：</w:t>
      </w:r>
    </w:p>
    <w:p w:rsidR="000148AA" w:rsidRPr="000148AA" w:rsidRDefault="000148AA" w:rsidP="000148AA">
      <w:pPr>
        <w:pStyle w:val="ad"/>
        <w:ind w:left="240" w:hanging="240"/>
      </w:pPr>
      <w:r w:rsidRPr="000148AA">
        <w:t>/** commnet for class */</w:t>
      </w:r>
    </w:p>
    <w:p w:rsidR="000148AA" w:rsidRPr="000148AA" w:rsidRDefault="000148AA" w:rsidP="000148AA">
      <w:pPr>
        <w:pStyle w:val="ad"/>
        <w:ind w:left="240" w:hanging="240"/>
      </w:pPr>
      <w:r w:rsidRPr="000148AA">
        <w:t>import java.lang.*;</w:t>
      </w:r>
    </w:p>
    <w:p w:rsidR="000148AA" w:rsidRPr="000148AA" w:rsidRDefault="000148AA" w:rsidP="000148AA">
      <w:pPr>
        <w:pStyle w:val="ad"/>
        <w:ind w:left="240" w:hanging="240"/>
      </w:pPr>
      <w:r w:rsidRPr="000148AA">
        <w:t>public class Test { ...... }</w:t>
      </w:r>
    </w:p>
    <w:p w:rsidR="000148AA" w:rsidRPr="000148AA" w:rsidRDefault="000148AA" w:rsidP="000148AA">
      <w:pPr>
        <w:pStyle w:val="ad"/>
        <w:ind w:left="240" w:hanging="240"/>
      </w:pPr>
      <w:r w:rsidRPr="000148AA">
        <w:t xml:space="preserve">// </w:t>
      </w:r>
      <w:r w:rsidRPr="000148AA">
        <w:t>此例為錯誤的例子</w:t>
      </w:r>
    </w:p>
    <w:p w:rsidR="000148AA" w:rsidRDefault="000148AA" w:rsidP="00CB6915">
      <w:pPr>
        <w:ind w:firstLine="240"/>
        <w:rPr>
          <w:kern w:val="0"/>
        </w:rPr>
      </w:pPr>
      <w:r w:rsidRPr="00705286">
        <w:rPr>
          <w:kern w:val="0"/>
        </w:rPr>
        <w:t>這個例子只把上例的</w:t>
      </w:r>
      <w:r w:rsidRPr="00705286">
        <w:rPr>
          <w:kern w:val="0"/>
        </w:rPr>
        <w:t>import</w:t>
      </w:r>
      <w:r w:rsidRPr="00705286">
        <w:rPr>
          <w:kern w:val="0"/>
        </w:rPr>
        <w:t>語句和文檔注釋部分交換了位置，結果卻大不相同</w:t>
      </w:r>
      <w:r w:rsidRPr="00705286">
        <w:rPr>
          <w:kern w:val="0"/>
        </w:rPr>
        <w:t>——</w:t>
      </w:r>
      <w:r w:rsidRPr="00705286">
        <w:rPr>
          <w:kern w:val="0"/>
        </w:rPr>
        <w:t>生成的文檔中根本就找不到上述注釋的內容了。原因何在？</w:t>
      </w:r>
    </w:p>
    <w:p w:rsidR="000148AA" w:rsidRDefault="000148AA" w:rsidP="00CB6915">
      <w:pPr>
        <w:ind w:firstLine="240"/>
        <w:rPr>
          <w:kern w:val="0"/>
        </w:rPr>
      </w:pPr>
      <w:r w:rsidRPr="00705286">
        <w:rPr>
          <w:kern w:val="0"/>
        </w:rPr>
        <w:lastRenderedPageBreak/>
        <w:t>“/** commnet for class */”</w:t>
      </w:r>
      <w:r w:rsidRPr="00705286">
        <w:rPr>
          <w:kern w:val="0"/>
        </w:rPr>
        <w:t>是對</w:t>
      </w:r>
      <w:r w:rsidRPr="00705286">
        <w:rPr>
          <w:kern w:val="0"/>
        </w:rPr>
        <w:t>class Test</w:t>
      </w:r>
      <w:r w:rsidRPr="00705286">
        <w:rPr>
          <w:kern w:val="0"/>
        </w:rPr>
        <w:t>的說明，把它放在</w:t>
      </w:r>
      <w:r w:rsidRPr="00705286">
        <w:rPr>
          <w:kern w:val="0"/>
        </w:rPr>
        <w:t>“public class Test { ...... }”</w:t>
      </w:r>
      <w:r w:rsidRPr="00705286">
        <w:rPr>
          <w:kern w:val="0"/>
        </w:rPr>
        <w:t>之前時，其</w:t>
      </w:r>
      <w:r w:rsidR="00966232">
        <w:rPr>
          <w:kern w:val="0"/>
        </w:rPr>
        <w:t>後</w:t>
      </w:r>
      <w:r w:rsidRPr="00705286">
        <w:rPr>
          <w:kern w:val="0"/>
        </w:rPr>
        <w:t>緊接著</w:t>
      </w:r>
      <w:r w:rsidRPr="00705286">
        <w:rPr>
          <w:kern w:val="0"/>
        </w:rPr>
        <w:t>class Test</w:t>
      </w:r>
      <w:r w:rsidRPr="00705286">
        <w:rPr>
          <w:kern w:val="0"/>
        </w:rPr>
        <w:t>，符合規則，所以生成的文檔正確。但是把它和</w:t>
      </w:r>
      <w:r w:rsidRPr="00705286">
        <w:rPr>
          <w:kern w:val="0"/>
        </w:rPr>
        <w:t>“import java.lang.*;”</w:t>
      </w:r>
      <w:r w:rsidRPr="00705286">
        <w:rPr>
          <w:kern w:val="0"/>
        </w:rPr>
        <w:t>調換了位置</w:t>
      </w:r>
      <w:r w:rsidR="00966232">
        <w:rPr>
          <w:kern w:val="0"/>
        </w:rPr>
        <w:t>後</w:t>
      </w:r>
      <w:r w:rsidRPr="00705286">
        <w:rPr>
          <w:kern w:val="0"/>
        </w:rPr>
        <w:t>，其</w:t>
      </w:r>
      <w:r w:rsidR="00966232">
        <w:rPr>
          <w:kern w:val="0"/>
        </w:rPr>
        <w:t>後</w:t>
      </w:r>
      <w:r w:rsidRPr="00705286">
        <w:rPr>
          <w:kern w:val="0"/>
        </w:rPr>
        <w:t>緊接的就是不</w:t>
      </w:r>
      <w:r w:rsidRPr="00705286">
        <w:rPr>
          <w:kern w:val="0"/>
        </w:rPr>
        <w:t>class Test</w:t>
      </w:r>
      <w:r w:rsidRPr="00705286">
        <w:rPr>
          <w:kern w:val="0"/>
        </w:rPr>
        <w:t>了，而是一個</w:t>
      </w:r>
      <w:r w:rsidRPr="00705286">
        <w:rPr>
          <w:kern w:val="0"/>
        </w:rPr>
        <w:t>import</w:t>
      </w:r>
      <w:r w:rsidRPr="00705286">
        <w:rPr>
          <w:kern w:val="0"/>
        </w:rPr>
        <w:t>語句。由于文檔注釋只能說明類、屬性和方法，</w:t>
      </w:r>
      <w:r w:rsidRPr="00705286">
        <w:rPr>
          <w:kern w:val="0"/>
        </w:rPr>
        <w:t>import</w:t>
      </w:r>
      <w:r w:rsidRPr="00705286">
        <w:rPr>
          <w:kern w:val="0"/>
        </w:rPr>
        <w:t>語句不在此列，所以這個文檔注釋就被當作錯誤說明省略掉了。</w:t>
      </w:r>
    </w:p>
    <w:p w:rsidR="000148AA" w:rsidRDefault="000148AA" w:rsidP="00CB6915">
      <w:pPr>
        <w:ind w:firstLine="240"/>
        <w:rPr>
          <w:kern w:val="0"/>
        </w:rPr>
      </w:pPr>
      <w:r w:rsidRPr="00705286">
        <w:rPr>
          <w:kern w:val="0"/>
        </w:rPr>
        <w:t>2.</w:t>
      </w:r>
      <w:r w:rsidRPr="00705286">
        <w:rPr>
          <w:kern w:val="0"/>
        </w:rPr>
        <w:t>文檔注釋的三部分</w:t>
      </w:r>
    </w:p>
    <w:p w:rsidR="000148AA" w:rsidRPr="00705286" w:rsidRDefault="000148AA" w:rsidP="00CB6915">
      <w:pPr>
        <w:ind w:firstLine="240"/>
        <w:rPr>
          <w:kern w:val="0"/>
        </w:rPr>
      </w:pPr>
      <w:r w:rsidRPr="00705286">
        <w:rPr>
          <w:kern w:val="0"/>
        </w:rPr>
        <w:t>根據在文檔中顯示的效果，文檔注釋分為三部分。先舉例如下，以便說明。</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方法的簡述</w:t>
      </w:r>
      <w:r w:rsidRPr="000148AA">
        <w:rPr>
          <w:szCs w:val="20"/>
        </w:rPr>
        <w:t>.</w:t>
      </w:r>
    </w:p>
    <w:p w:rsidR="000148AA" w:rsidRPr="000148AA" w:rsidRDefault="000148AA" w:rsidP="000148AA">
      <w:pPr>
        <w:pStyle w:val="ad"/>
        <w:ind w:left="240" w:hanging="240"/>
        <w:rPr>
          <w:szCs w:val="20"/>
        </w:rPr>
      </w:pPr>
      <w:r w:rsidRPr="000148AA">
        <w:rPr>
          <w:szCs w:val="20"/>
        </w:rPr>
        <w:t xml:space="preserve">* </w:t>
      </w:r>
      <w:r w:rsidRPr="000148AA">
        <w:rPr>
          <w:szCs w:val="20"/>
        </w:rPr>
        <w:t>＜</w:t>
      </w:r>
      <w:r w:rsidRPr="000148AA">
        <w:rPr>
          <w:szCs w:val="20"/>
        </w:rPr>
        <w:t>p</w:t>
      </w:r>
      <w:r w:rsidRPr="000148AA">
        <w:rPr>
          <w:szCs w:val="20"/>
        </w:rPr>
        <w:t>＞</w:t>
      </w:r>
      <w:r w:rsidRPr="000148AA">
        <w:rPr>
          <w:szCs w:val="20"/>
        </w:rPr>
        <w:t xml:space="preserve">show </w:t>
      </w:r>
      <w:r w:rsidRPr="000148AA">
        <w:rPr>
          <w:szCs w:val="20"/>
        </w:rPr>
        <w:t>方法的詳細說明第一行＜</w:t>
      </w:r>
      <w:r w:rsidRPr="000148AA">
        <w:rPr>
          <w:szCs w:val="20"/>
        </w:rPr>
        <w:t>br</w:t>
      </w:r>
      <w:r w:rsidRPr="000148AA">
        <w:rPr>
          <w:szCs w:val="20"/>
        </w:rPr>
        <w:t>＞</w:t>
      </w:r>
    </w:p>
    <w:p w:rsidR="000148AA" w:rsidRPr="000148AA" w:rsidRDefault="000148AA" w:rsidP="000148AA">
      <w:pPr>
        <w:pStyle w:val="ad"/>
        <w:ind w:left="240" w:hanging="240"/>
        <w:rPr>
          <w:szCs w:val="20"/>
        </w:rPr>
      </w:pPr>
      <w:r w:rsidRPr="000148AA">
        <w:rPr>
          <w:szCs w:val="20"/>
        </w:rPr>
        <w:t xml:space="preserve">* show </w:t>
      </w:r>
      <w:r w:rsidRPr="000148AA">
        <w:rPr>
          <w:szCs w:val="20"/>
        </w:rPr>
        <w:t>方法的詳細說明第二行</w:t>
      </w:r>
    </w:p>
    <w:p w:rsidR="000148AA" w:rsidRPr="000148AA" w:rsidRDefault="000148AA" w:rsidP="000148AA">
      <w:pPr>
        <w:pStyle w:val="ad"/>
        <w:ind w:left="240" w:hanging="240"/>
        <w:rPr>
          <w:szCs w:val="20"/>
        </w:rPr>
      </w:pPr>
      <w:r w:rsidRPr="000148AA">
        <w:rPr>
          <w:szCs w:val="20"/>
        </w:rPr>
        <w:t xml:space="preserve">* @param b true </w:t>
      </w:r>
      <w:r w:rsidRPr="000148AA">
        <w:rPr>
          <w:szCs w:val="20"/>
        </w:rPr>
        <w:t>表示顯示，</w:t>
      </w:r>
      <w:r w:rsidRPr="000148AA">
        <w:rPr>
          <w:szCs w:val="20"/>
        </w:rPr>
        <w:t xml:space="preserve">false </w:t>
      </w:r>
      <w:r w:rsidRPr="000148AA">
        <w:rPr>
          <w:szCs w:val="20"/>
        </w:rPr>
        <w:t>表示隱藏</w:t>
      </w:r>
    </w:p>
    <w:p w:rsidR="000148AA" w:rsidRPr="000148AA" w:rsidRDefault="000148AA" w:rsidP="000148AA">
      <w:pPr>
        <w:pStyle w:val="ad"/>
        <w:ind w:left="240" w:hanging="240"/>
        <w:rPr>
          <w:szCs w:val="20"/>
        </w:rPr>
      </w:pPr>
      <w:r w:rsidRPr="000148AA">
        <w:rPr>
          <w:szCs w:val="20"/>
        </w:rPr>
        <w:t xml:space="preserve">* @return </w:t>
      </w:r>
      <w:r w:rsidRPr="000148AA">
        <w:rPr>
          <w:szCs w:val="20"/>
        </w:rPr>
        <w:t>沒有返回值</w:t>
      </w:r>
    </w:p>
    <w:p w:rsidR="000148AA" w:rsidRPr="000148AA" w:rsidRDefault="000148AA" w:rsidP="000148AA">
      <w:pPr>
        <w:pStyle w:val="ad"/>
        <w:ind w:left="240" w:hanging="240"/>
        <w:rPr>
          <w:szCs w:val="20"/>
        </w:rPr>
      </w:pPr>
      <w:r w:rsidRPr="000148AA">
        <w:rPr>
          <w:szCs w:val="20"/>
        </w:rPr>
        <w:t>*/</w:t>
      </w:r>
    </w:p>
    <w:p w:rsidR="000148AA" w:rsidRPr="000148AA" w:rsidRDefault="000148AA" w:rsidP="000148AA">
      <w:pPr>
        <w:pStyle w:val="ad"/>
        <w:ind w:left="240" w:hanging="240"/>
        <w:rPr>
          <w:szCs w:val="20"/>
        </w:rPr>
      </w:pPr>
      <w:r w:rsidRPr="000148AA">
        <w:rPr>
          <w:szCs w:val="20"/>
        </w:rPr>
        <w:t>public void show(boolean b) {</w:t>
      </w:r>
    </w:p>
    <w:p w:rsidR="000148AA" w:rsidRPr="000148AA" w:rsidRDefault="000148AA" w:rsidP="000148AA">
      <w:pPr>
        <w:pStyle w:val="ad"/>
        <w:ind w:left="240" w:hanging="240"/>
        <w:rPr>
          <w:szCs w:val="20"/>
        </w:rPr>
      </w:pPr>
      <w:r w:rsidRPr="000148AA">
        <w:rPr>
          <w:szCs w:val="20"/>
        </w:rPr>
        <w:t>frame.show(b);</w:t>
      </w:r>
    </w:p>
    <w:p w:rsidR="000148AA" w:rsidRPr="000148AA" w:rsidRDefault="000148AA" w:rsidP="000148AA">
      <w:pPr>
        <w:pStyle w:val="ad"/>
        <w:ind w:left="240" w:hanging="240"/>
        <w:rPr>
          <w:szCs w:val="20"/>
        </w:rPr>
      </w:pPr>
      <w:r w:rsidRPr="000148AA">
        <w:rPr>
          <w:szCs w:val="20"/>
        </w:rPr>
        <w:t>}</w:t>
      </w:r>
    </w:p>
    <w:p w:rsidR="000148AA" w:rsidRDefault="000148AA" w:rsidP="00647E0F">
      <w:pPr>
        <w:ind w:firstLine="240"/>
        <w:rPr>
          <w:kern w:val="0"/>
        </w:rPr>
      </w:pPr>
      <w:r w:rsidRPr="00705286">
        <w:rPr>
          <w:kern w:val="0"/>
        </w:rPr>
        <w:t>第一部分是簡述。文檔中，對于屬性和方法都是先有一個列表，然</w:t>
      </w:r>
      <w:r w:rsidR="00966232">
        <w:rPr>
          <w:kern w:val="0"/>
        </w:rPr>
        <w:t>後</w:t>
      </w:r>
      <w:r w:rsidRPr="00705286">
        <w:rPr>
          <w:kern w:val="0"/>
        </w:rPr>
        <w:t>才在</w:t>
      </w:r>
      <w:r w:rsidR="00966232">
        <w:rPr>
          <w:kern w:val="0"/>
        </w:rPr>
        <w:t>後</w:t>
      </w:r>
      <w:r w:rsidRPr="00705286">
        <w:rPr>
          <w:kern w:val="0"/>
        </w:rPr>
        <w:t>面一個一個的詳細的說明。列表中屬性名或者方法名</w:t>
      </w:r>
      <w:r w:rsidR="00966232">
        <w:rPr>
          <w:kern w:val="0"/>
        </w:rPr>
        <w:t>後</w:t>
      </w:r>
      <w:r w:rsidRPr="00705286">
        <w:rPr>
          <w:kern w:val="0"/>
        </w:rPr>
        <w:t>面那段說明就是簡述。</w:t>
      </w:r>
    </w:p>
    <w:p w:rsidR="000148AA" w:rsidRDefault="000148AA" w:rsidP="00CB6915">
      <w:pPr>
        <w:ind w:firstLine="240"/>
        <w:rPr>
          <w:kern w:val="0"/>
        </w:rPr>
      </w:pPr>
      <w:r w:rsidRPr="00705286">
        <w:rPr>
          <w:kern w:val="0"/>
        </w:rPr>
        <w:t>簡述部分寫在一段文檔注釋的最前面，第一個點號</w:t>
      </w:r>
      <w:r w:rsidRPr="00705286">
        <w:rPr>
          <w:kern w:val="0"/>
        </w:rPr>
        <w:t>(.)</w:t>
      </w:r>
      <w:r w:rsidRPr="00705286">
        <w:rPr>
          <w:kern w:val="0"/>
        </w:rPr>
        <w:t>之前</w:t>
      </w:r>
      <w:r w:rsidRPr="00705286">
        <w:rPr>
          <w:kern w:val="0"/>
        </w:rPr>
        <w:t>(</w:t>
      </w:r>
      <w:r w:rsidRPr="00705286">
        <w:rPr>
          <w:kern w:val="0"/>
        </w:rPr>
        <w:t>包括點號</w:t>
      </w:r>
      <w:r w:rsidRPr="00705286">
        <w:rPr>
          <w:kern w:val="0"/>
        </w:rPr>
        <w:t>)</w:t>
      </w:r>
      <w:r w:rsidRPr="00705286">
        <w:rPr>
          <w:kern w:val="0"/>
        </w:rPr>
        <w:t>。換句話說，就是用第一個點號分隔文檔注釋，之前是簡述，之</w:t>
      </w:r>
      <w:r w:rsidR="00966232">
        <w:rPr>
          <w:kern w:val="0"/>
        </w:rPr>
        <w:t>後</w:t>
      </w:r>
      <w:r w:rsidRPr="00705286">
        <w:rPr>
          <w:kern w:val="0"/>
        </w:rPr>
        <w:t>是第二部分和第三部分。如上例中的</w:t>
      </w:r>
      <w:r w:rsidRPr="00705286">
        <w:rPr>
          <w:kern w:val="0"/>
        </w:rPr>
        <w:t>“* show</w:t>
      </w:r>
      <w:r w:rsidRPr="00705286">
        <w:rPr>
          <w:kern w:val="0"/>
        </w:rPr>
        <w:t>方法的簡述</w:t>
      </w:r>
      <w:r w:rsidRPr="00705286">
        <w:rPr>
          <w:kern w:val="0"/>
        </w:rPr>
        <w:t>.”</w:t>
      </w:r>
      <w:r w:rsidRPr="00705286">
        <w:rPr>
          <w:kern w:val="0"/>
        </w:rPr>
        <w:t>。</w:t>
      </w:r>
    </w:p>
    <w:p w:rsidR="000148AA" w:rsidRDefault="000148AA" w:rsidP="00CB6915">
      <w:pPr>
        <w:ind w:firstLine="240"/>
        <w:rPr>
          <w:kern w:val="0"/>
        </w:rPr>
      </w:pPr>
      <w:r w:rsidRPr="00705286">
        <w:rPr>
          <w:kern w:val="0"/>
        </w:rPr>
        <w:t>有時，即使正確地以一個點號作為分隔，</w:t>
      </w:r>
      <w:r w:rsidRPr="00705286">
        <w:rPr>
          <w:kern w:val="0"/>
        </w:rPr>
        <w:t>javadoc</w:t>
      </w:r>
      <w:r w:rsidRPr="00705286">
        <w:rPr>
          <w:kern w:val="0"/>
        </w:rPr>
        <w:t>仍然會出錯，把點號</w:t>
      </w:r>
      <w:r w:rsidR="00966232">
        <w:rPr>
          <w:kern w:val="0"/>
        </w:rPr>
        <w:t>後</w:t>
      </w:r>
      <w:r w:rsidRPr="00705286">
        <w:rPr>
          <w:kern w:val="0"/>
        </w:rPr>
        <w:t>面的部分也做為了第一部分。為了解決這個問題，我們可以使用一個＜</w:t>
      </w:r>
      <w:r w:rsidRPr="00705286">
        <w:rPr>
          <w:kern w:val="0"/>
        </w:rPr>
        <w:t>p</w:t>
      </w:r>
      <w:r w:rsidRPr="00705286">
        <w:rPr>
          <w:kern w:val="0"/>
        </w:rPr>
        <w:t>＞標志將第二分部分開為下一段，如上例的</w:t>
      </w:r>
      <w:r w:rsidRPr="00705286">
        <w:rPr>
          <w:kern w:val="0"/>
        </w:rPr>
        <w:t>“*</w:t>
      </w:r>
      <w:r w:rsidRPr="00705286">
        <w:rPr>
          <w:kern w:val="0"/>
        </w:rPr>
        <w:t>＜</w:t>
      </w:r>
      <w:r w:rsidRPr="00705286">
        <w:rPr>
          <w:kern w:val="0"/>
        </w:rPr>
        <w:t>p</w:t>
      </w:r>
      <w:r w:rsidRPr="00705286">
        <w:rPr>
          <w:kern w:val="0"/>
        </w:rPr>
        <w:t>＞</w:t>
      </w:r>
      <w:r w:rsidRPr="00705286">
        <w:rPr>
          <w:kern w:val="0"/>
        </w:rPr>
        <w:t>show</w:t>
      </w:r>
      <w:r w:rsidRPr="00705286">
        <w:rPr>
          <w:kern w:val="0"/>
        </w:rPr>
        <w:t>方法的詳細說明第一行</w:t>
      </w:r>
      <w:r w:rsidRPr="00705286">
        <w:rPr>
          <w:kern w:val="0"/>
        </w:rPr>
        <w:t>....”</w:t>
      </w:r>
      <w:r w:rsidRPr="00705286">
        <w:rPr>
          <w:kern w:val="0"/>
        </w:rPr>
        <w:t>。除此之外，我們也可以使用＜</w:t>
      </w:r>
      <w:r w:rsidRPr="00705286">
        <w:rPr>
          <w:kern w:val="0"/>
        </w:rPr>
        <w:t>br</w:t>
      </w:r>
      <w:r w:rsidRPr="00705286">
        <w:rPr>
          <w:kern w:val="0"/>
        </w:rPr>
        <w:t>＞來分隔。</w:t>
      </w:r>
    </w:p>
    <w:p w:rsidR="000148AA" w:rsidRDefault="000148AA" w:rsidP="00647E0F">
      <w:pPr>
        <w:ind w:firstLine="240"/>
        <w:rPr>
          <w:kern w:val="0"/>
        </w:rPr>
      </w:pPr>
      <w:r w:rsidRPr="00705286">
        <w:rPr>
          <w:kern w:val="0"/>
        </w:rPr>
        <w:t>第二部分是詳細說明部分。該部分對屬性或者方法進行詳細的說明，在格式上沒有什么特殊的要求，可以包含若干個點號。</w:t>
      </w:r>
    </w:p>
    <w:p w:rsidR="000148AA" w:rsidRPr="00705286" w:rsidRDefault="000148AA" w:rsidP="00CB6915">
      <w:pPr>
        <w:ind w:firstLine="240"/>
        <w:rPr>
          <w:kern w:val="0"/>
        </w:rPr>
      </w:pPr>
      <w:r w:rsidRPr="00705286">
        <w:rPr>
          <w:kern w:val="0"/>
        </w:rPr>
        <w:t>這部分文檔在上例中相應的代碼是：</w:t>
      </w:r>
    </w:p>
    <w:p w:rsidR="000148AA" w:rsidRDefault="000148AA" w:rsidP="00CB6915">
      <w:pPr>
        <w:ind w:firstLine="240"/>
        <w:rPr>
          <w:kern w:val="0"/>
        </w:rPr>
      </w:pPr>
      <w:r w:rsidRPr="00705286">
        <w:rPr>
          <w:kern w:val="0"/>
        </w:rPr>
        <w:t xml:space="preserve">* show </w:t>
      </w:r>
      <w:r w:rsidRPr="00705286">
        <w:rPr>
          <w:kern w:val="0"/>
        </w:rPr>
        <w:t>方法的簡述</w:t>
      </w:r>
      <w:r w:rsidRPr="00705286">
        <w:rPr>
          <w:kern w:val="0"/>
        </w:rPr>
        <w:t>.</w:t>
      </w:r>
    </w:p>
    <w:p w:rsidR="000148AA" w:rsidRDefault="000148AA" w:rsidP="00CB6915">
      <w:pPr>
        <w:ind w:firstLine="240"/>
        <w:rPr>
          <w:kern w:val="0"/>
        </w:rPr>
      </w:pPr>
      <w:r w:rsidRPr="00705286">
        <w:rPr>
          <w:kern w:val="0"/>
        </w:rPr>
        <w:t xml:space="preserve">* </w:t>
      </w:r>
      <w:r w:rsidRPr="00705286">
        <w:rPr>
          <w:kern w:val="0"/>
        </w:rPr>
        <w:t>＜</w:t>
      </w:r>
      <w:r w:rsidRPr="00705286">
        <w:rPr>
          <w:kern w:val="0"/>
        </w:rPr>
        <w:t>p</w:t>
      </w:r>
      <w:r w:rsidRPr="00705286">
        <w:rPr>
          <w:kern w:val="0"/>
        </w:rPr>
        <w:t>＞</w:t>
      </w:r>
      <w:r w:rsidRPr="00705286">
        <w:rPr>
          <w:kern w:val="0"/>
        </w:rPr>
        <w:t xml:space="preserve">show </w:t>
      </w:r>
      <w:r w:rsidRPr="00705286">
        <w:rPr>
          <w:kern w:val="0"/>
        </w:rPr>
        <w:t>方法的詳細說明第一行＜</w:t>
      </w:r>
      <w:r w:rsidRPr="00705286">
        <w:rPr>
          <w:kern w:val="0"/>
        </w:rPr>
        <w:t>br</w:t>
      </w:r>
      <w:r w:rsidRPr="00705286">
        <w:rPr>
          <w:kern w:val="0"/>
        </w:rPr>
        <w:t>＞</w:t>
      </w:r>
    </w:p>
    <w:p w:rsidR="000148AA" w:rsidRPr="00705286" w:rsidRDefault="000148AA" w:rsidP="00CB6915">
      <w:pPr>
        <w:ind w:firstLine="240"/>
        <w:rPr>
          <w:kern w:val="0"/>
        </w:rPr>
      </w:pPr>
      <w:r w:rsidRPr="00705286">
        <w:rPr>
          <w:kern w:val="0"/>
        </w:rPr>
        <w:t xml:space="preserve">* show </w:t>
      </w:r>
      <w:r w:rsidRPr="00705286">
        <w:rPr>
          <w:kern w:val="0"/>
        </w:rPr>
        <w:t>方法的詳細說明第二行</w:t>
      </w:r>
    </w:p>
    <w:p w:rsidR="000148AA" w:rsidRDefault="000148AA" w:rsidP="00CB6915">
      <w:pPr>
        <w:ind w:firstLine="240"/>
        <w:rPr>
          <w:kern w:val="0"/>
        </w:rPr>
      </w:pPr>
      <w:r w:rsidRPr="00705286">
        <w:rPr>
          <w:kern w:val="0"/>
        </w:rPr>
        <w:t>發現什么了？對了，簡述也在其中。這一點要記住了，不要畫蛇添足</w:t>
      </w:r>
      <w:r w:rsidRPr="00705286">
        <w:rPr>
          <w:kern w:val="0"/>
        </w:rPr>
        <w:t>——</w:t>
      </w:r>
      <w:r w:rsidRPr="00705286">
        <w:rPr>
          <w:kern w:val="0"/>
        </w:rPr>
        <w:t>在詳細說明部分中再寫一次簡述哦！</w:t>
      </w:r>
    </w:p>
    <w:p w:rsidR="000148AA" w:rsidRDefault="000148AA" w:rsidP="00647E0F">
      <w:pPr>
        <w:ind w:firstLine="240"/>
        <w:rPr>
          <w:kern w:val="0"/>
        </w:rPr>
      </w:pPr>
      <w:r w:rsidRPr="00705286">
        <w:rPr>
          <w:kern w:val="0"/>
        </w:rPr>
        <w:t>第三部分是特殊說明部分。這部分包括版本說明、參數說明、返回值說明等。</w:t>
      </w:r>
    </w:p>
    <w:p w:rsidR="000148AA" w:rsidRDefault="000148AA" w:rsidP="00CB6915">
      <w:pPr>
        <w:ind w:firstLine="240"/>
        <w:rPr>
          <w:kern w:val="0"/>
        </w:rPr>
      </w:pPr>
      <w:r w:rsidRPr="00705286">
        <w:rPr>
          <w:kern w:val="0"/>
        </w:rPr>
        <w:t>第三部分在上例中相應的代碼是</w:t>
      </w:r>
    </w:p>
    <w:p w:rsidR="000148AA" w:rsidRDefault="000148AA" w:rsidP="00CB6915">
      <w:pPr>
        <w:ind w:firstLine="240"/>
        <w:rPr>
          <w:kern w:val="0"/>
        </w:rPr>
      </w:pPr>
      <w:r w:rsidRPr="00705286">
        <w:rPr>
          <w:kern w:val="0"/>
        </w:rPr>
        <w:t>* @param b true</w:t>
      </w:r>
      <w:r w:rsidRPr="00705286">
        <w:rPr>
          <w:kern w:val="0"/>
        </w:rPr>
        <w:t>表示顯示，</w:t>
      </w:r>
      <w:r w:rsidRPr="00705286">
        <w:rPr>
          <w:kern w:val="0"/>
        </w:rPr>
        <w:t>false</w:t>
      </w:r>
      <w:r w:rsidRPr="00705286">
        <w:rPr>
          <w:kern w:val="0"/>
        </w:rPr>
        <w:t>表示隱藏</w:t>
      </w:r>
    </w:p>
    <w:p w:rsidR="000148AA" w:rsidRPr="00705286" w:rsidRDefault="000148AA" w:rsidP="00CB6915">
      <w:pPr>
        <w:ind w:firstLine="240"/>
        <w:rPr>
          <w:kern w:val="0"/>
        </w:rPr>
      </w:pPr>
      <w:r w:rsidRPr="00705286">
        <w:rPr>
          <w:kern w:val="0"/>
        </w:rPr>
        <w:t>* @return</w:t>
      </w:r>
      <w:r w:rsidRPr="00705286">
        <w:rPr>
          <w:kern w:val="0"/>
        </w:rPr>
        <w:t>沒有返回值</w:t>
      </w:r>
    </w:p>
    <w:p w:rsidR="000148AA" w:rsidRDefault="000148AA" w:rsidP="00CB6915">
      <w:pPr>
        <w:ind w:firstLine="240"/>
        <w:rPr>
          <w:kern w:val="0"/>
        </w:rPr>
      </w:pPr>
      <w:r w:rsidRPr="00705286">
        <w:rPr>
          <w:kern w:val="0"/>
        </w:rPr>
        <w:t>除了</w:t>
      </w:r>
      <w:r w:rsidRPr="00705286">
        <w:rPr>
          <w:kern w:val="0"/>
        </w:rPr>
        <w:t>@param</w:t>
      </w:r>
      <w:r w:rsidRPr="00705286">
        <w:rPr>
          <w:kern w:val="0"/>
        </w:rPr>
        <w:t>和</w:t>
      </w:r>
      <w:r w:rsidRPr="00705286">
        <w:rPr>
          <w:kern w:val="0"/>
        </w:rPr>
        <w:t>@return</w:t>
      </w:r>
      <w:r w:rsidRPr="00705286">
        <w:rPr>
          <w:kern w:val="0"/>
        </w:rPr>
        <w:t>之外，還有其它的一些特殊標記，分別用于對類、屬性和方法的說明</w:t>
      </w:r>
      <w:r w:rsidRPr="00705286">
        <w:rPr>
          <w:kern w:val="0"/>
        </w:rPr>
        <w:t>……</w:t>
      </w:r>
      <w:r w:rsidRPr="00705286">
        <w:rPr>
          <w:kern w:val="0"/>
        </w:rPr>
        <w:t>不要推我，我馬上就說。</w:t>
      </w:r>
    </w:p>
    <w:p w:rsidR="000148AA" w:rsidRDefault="000148AA" w:rsidP="00CB6915">
      <w:pPr>
        <w:ind w:firstLine="240"/>
        <w:rPr>
          <w:kern w:val="0"/>
        </w:rPr>
      </w:pPr>
      <w:r w:rsidRPr="00705286">
        <w:rPr>
          <w:b/>
          <w:bCs/>
          <w:kern w:val="0"/>
        </w:rPr>
        <w:t>三</w:t>
      </w:r>
      <w:r w:rsidRPr="00705286">
        <w:rPr>
          <w:b/>
          <w:bCs/>
          <w:kern w:val="0"/>
        </w:rPr>
        <w:t>.</w:t>
      </w:r>
      <w:r w:rsidRPr="00705286">
        <w:rPr>
          <w:b/>
          <w:bCs/>
          <w:kern w:val="0"/>
        </w:rPr>
        <w:t>使用</w:t>
      </w:r>
      <w:r w:rsidRPr="00705286">
        <w:rPr>
          <w:b/>
          <w:bCs/>
          <w:kern w:val="0"/>
        </w:rPr>
        <w:t>javadoc</w:t>
      </w:r>
      <w:r w:rsidRPr="00705286">
        <w:rPr>
          <w:b/>
          <w:bCs/>
          <w:kern w:val="0"/>
        </w:rPr>
        <w:t>標記</w:t>
      </w:r>
    </w:p>
    <w:p w:rsidR="000148AA" w:rsidRDefault="000148AA" w:rsidP="00CB6915">
      <w:pPr>
        <w:ind w:firstLine="240"/>
        <w:rPr>
          <w:kern w:val="0"/>
        </w:rPr>
      </w:pPr>
      <w:r w:rsidRPr="00705286">
        <w:rPr>
          <w:kern w:val="0"/>
        </w:rPr>
        <w:t>javadoc</w:t>
      </w:r>
      <w:r w:rsidRPr="00705286">
        <w:rPr>
          <w:kern w:val="0"/>
        </w:rPr>
        <w:t>標記是插入文檔注釋中的特殊標記，它們用于標識代碼中的特殊引用。</w:t>
      </w:r>
      <w:r w:rsidRPr="00705286">
        <w:rPr>
          <w:kern w:val="0"/>
        </w:rPr>
        <w:t>javadoc</w:t>
      </w:r>
      <w:r w:rsidRPr="00705286">
        <w:rPr>
          <w:kern w:val="0"/>
        </w:rPr>
        <w:t>標記由</w:t>
      </w:r>
      <w:r w:rsidRPr="00705286">
        <w:rPr>
          <w:kern w:val="0"/>
        </w:rPr>
        <w:t>“@”</w:t>
      </w:r>
      <w:r w:rsidRPr="00705286">
        <w:rPr>
          <w:kern w:val="0"/>
        </w:rPr>
        <w:t>及其</w:t>
      </w:r>
      <w:r w:rsidR="00966232">
        <w:rPr>
          <w:kern w:val="0"/>
        </w:rPr>
        <w:t>後</w:t>
      </w:r>
      <w:r w:rsidRPr="00705286">
        <w:rPr>
          <w:kern w:val="0"/>
        </w:rPr>
        <w:t>所跟的標記類型和專用注釋引用組成。記住了，三個部分</w:t>
      </w:r>
      <w:r w:rsidRPr="00705286">
        <w:rPr>
          <w:kern w:val="0"/>
        </w:rPr>
        <w:t>——@</w:t>
      </w:r>
      <w:r w:rsidRPr="00705286">
        <w:rPr>
          <w:kern w:val="0"/>
        </w:rPr>
        <w:t>、標記類型、專用注釋引用。不過我寧愿把它分成兩部分：</w:t>
      </w:r>
      <w:r w:rsidRPr="00705286">
        <w:rPr>
          <w:kern w:val="0"/>
        </w:rPr>
        <w:t>@</w:t>
      </w:r>
      <w:r w:rsidRPr="00705286">
        <w:rPr>
          <w:kern w:val="0"/>
        </w:rPr>
        <w:t>和標記類型、專用注釋引用。雖然</w:t>
      </w:r>
      <w:r w:rsidRPr="00705286">
        <w:rPr>
          <w:kern w:val="0"/>
        </w:rPr>
        <w:t>@</w:t>
      </w:r>
      <w:r w:rsidRPr="00705286">
        <w:rPr>
          <w:kern w:val="0"/>
        </w:rPr>
        <w:t>和標記類型之間有時可以用空格符分隔，</w:t>
      </w:r>
      <w:r w:rsidRPr="00705286">
        <w:rPr>
          <w:kern w:val="0"/>
        </w:rPr>
        <w:lastRenderedPageBreak/>
        <w:t>但是我寧愿始終將它們緊挨著寫，以減少出錯機會。</w:t>
      </w:r>
    </w:p>
    <w:p w:rsidR="000148AA" w:rsidRPr="00705286" w:rsidRDefault="000148AA" w:rsidP="00CB6915">
      <w:pPr>
        <w:ind w:firstLine="240"/>
        <w:rPr>
          <w:kern w:val="0"/>
        </w:rPr>
      </w:pPr>
      <w:r w:rsidRPr="00705286">
        <w:rPr>
          <w:kern w:val="0"/>
        </w:rPr>
        <w:t>javadoc</w:t>
      </w:r>
      <w:r w:rsidRPr="00705286">
        <w:rPr>
          <w:kern w:val="0"/>
        </w:rPr>
        <w:t>標記有如下一些：</w:t>
      </w:r>
    </w:p>
    <w:tbl>
      <w:tblPr>
        <w:tblStyle w:val="ab"/>
        <w:tblW w:w="0" w:type="auto"/>
        <w:tblLook w:val="04A0" w:firstRow="1" w:lastRow="0" w:firstColumn="1" w:lastColumn="0" w:noHBand="0" w:noVBand="1"/>
      </w:tblPr>
      <w:tblGrid>
        <w:gridCol w:w="1668"/>
        <w:gridCol w:w="3402"/>
        <w:gridCol w:w="5758"/>
      </w:tblGrid>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標記</w:t>
            </w:r>
          </w:p>
        </w:tc>
        <w:tc>
          <w:tcPr>
            <w:tcW w:w="3402" w:type="dxa"/>
          </w:tcPr>
          <w:p w:rsidR="00647E0F" w:rsidRPr="00647E0F" w:rsidRDefault="00647E0F" w:rsidP="00006B2A">
            <w:pPr>
              <w:spacing w:after="100"/>
              <w:ind w:firstLineChars="0" w:firstLine="0"/>
              <w:rPr>
                <w:kern w:val="0"/>
              </w:rPr>
            </w:pPr>
            <w:r w:rsidRPr="00647E0F">
              <w:rPr>
                <w:kern w:val="0"/>
              </w:rPr>
              <w:t>用于</w:t>
            </w:r>
          </w:p>
        </w:tc>
        <w:tc>
          <w:tcPr>
            <w:tcW w:w="5758" w:type="dxa"/>
          </w:tcPr>
          <w:p w:rsidR="00647E0F" w:rsidRPr="00647E0F" w:rsidRDefault="00647E0F" w:rsidP="00006B2A">
            <w:pPr>
              <w:spacing w:after="100"/>
              <w:ind w:firstLineChars="0" w:firstLine="0"/>
              <w:rPr>
                <w:kern w:val="0"/>
              </w:rPr>
            </w:pPr>
            <w:r w:rsidRPr="00647E0F">
              <w:rPr>
                <w:kern w:val="0"/>
              </w:rPr>
              <w:t>作用</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@author</w:t>
            </w:r>
          </w:p>
        </w:tc>
        <w:tc>
          <w:tcPr>
            <w:tcW w:w="3402" w:type="dxa"/>
          </w:tcPr>
          <w:p w:rsidR="00647E0F" w:rsidRPr="00647E0F" w:rsidRDefault="00647E0F" w:rsidP="00006B2A">
            <w:pPr>
              <w:spacing w:after="100"/>
              <w:ind w:firstLineChars="0" w:firstLine="0"/>
              <w:rPr>
                <w:kern w:val="0"/>
              </w:rPr>
            </w:pPr>
            <w:r w:rsidRPr="00647E0F">
              <w:rPr>
                <w:kern w:val="0"/>
              </w:rPr>
              <w:t>對類的說明</w:t>
            </w:r>
          </w:p>
        </w:tc>
        <w:tc>
          <w:tcPr>
            <w:tcW w:w="5758" w:type="dxa"/>
          </w:tcPr>
          <w:p w:rsidR="00647E0F" w:rsidRPr="00647E0F" w:rsidRDefault="00647E0F" w:rsidP="00006B2A">
            <w:pPr>
              <w:spacing w:after="100"/>
              <w:ind w:firstLineChars="0" w:firstLine="0"/>
              <w:rPr>
                <w:kern w:val="0"/>
              </w:rPr>
            </w:pPr>
            <w:r w:rsidRPr="00647E0F">
              <w:rPr>
                <w:kern w:val="0"/>
              </w:rPr>
              <w:t>標明開發該類模塊的作者</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@version</w:t>
            </w:r>
          </w:p>
        </w:tc>
        <w:tc>
          <w:tcPr>
            <w:tcW w:w="3402" w:type="dxa"/>
          </w:tcPr>
          <w:p w:rsidR="00647E0F" w:rsidRPr="00647E0F" w:rsidRDefault="00647E0F" w:rsidP="00006B2A">
            <w:pPr>
              <w:spacing w:after="100"/>
              <w:ind w:firstLineChars="0" w:firstLine="0"/>
              <w:rPr>
                <w:kern w:val="0"/>
              </w:rPr>
            </w:pPr>
            <w:r w:rsidRPr="00647E0F">
              <w:rPr>
                <w:kern w:val="0"/>
              </w:rPr>
              <w:t>對類的說明</w:t>
            </w:r>
          </w:p>
        </w:tc>
        <w:tc>
          <w:tcPr>
            <w:tcW w:w="5758" w:type="dxa"/>
          </w:tcPr>
          <w:p w:rsidR="00647E0F" w:rsidRPr="00647E0F" w:rsidRDefault="00647E0F" w:rsidP="00006B2A">
            <w:pPr>
              <w:spacing w:after="100"/>
              <w:ind w:firstLineChars="0" w:firstLine="0"/>
              <w:rPr>
                <w:kern w:val="0"/>
              </w:rPr>
            </w:pPr>
            <w:r w:rsidRPr="00647E0F">
              <w:rPr>
                <w:kern w:val="0"/>
              </w:rPr>
              <w:t>標明該類模塊的版本</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@see</w:t>
            </w:r>
          </w:p>
        </w:tc>
        <w:tc>
          <w:tcPr>
            <w:tcW w:w="3402" w:type="dxa"/>
          </w:tcPr>
          <w:p w:rsidR="00647E0F" w:rsidRPr="00647E0F" w:rsidRDefault="00647E0F" w:rsidP="00006B2A">
            <w:pPr>
              <w:spacing w:after="100"/>
              <w:ind w:firstLineChars="0" w:firstLine="0"/>
              <w:rPr>
                <w:kern w:val="0"/>
              </w:rPr>
            </w:pPr>
            <w:r w:rsidRPr="00647E0F">
              <w:rPr>
                <w:kern w:val="0"/>
              </w:rPr>
              <w:t>對類、屬性、方法的說明</w:t>
            </w:r>
          </w:p>
        </w:tc>
        <w:tc>
          <w:tcPr>
            <w:tcW w:w="5758" w:type="dxa"/>
          </w:tcPr>
          <w:p w:rsidR="00647E0F" w:rsidRPr="00647E0F" w:rsidRDefault="00647E0F" w:rsidP="00006B2A">
            <w:pPr>
              <w:spacing w:after="100"/>
              <w:ind w:firstLineChars="0" w:firstLine="0"/>
              <w:rPr>
                <w:kern w:val="0"/>
              </w:rPr>
            </w:pPr>
            <w:r w:rsidRPr="00647E0F">
              <w:rPr>
                <w:kern w:val="0"/>
              </w:rPr>
              <w:t>參考轉向，也就是相關主題</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@param</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5758" w:type="dxa"/>
          </w:tcPr>
          <w:p w:rsidR="00647E0F" w:rsidRPr="00647E0F" w:rsidRDefault="00647E0F" w:rsidP="00006B2A">
            <w:pPr>
              <w:spacing w:after="100"/>
              <w:ind w:firstLineChars="0" w:firstLine="0"/>
              <w:rPr>
                <w:kern w:val="0"/>
              </w:rPr>
            </w:pPr>
            <w:r w:rsidRPr="00647E0F">
              <w:rPr>
                <w:kern w:val="0"/>
              </w:rPr>
              <w:t>對方法中某參數的說明</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@return</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5758" w:type="dxa"/>
          </w:tcPr>
          <w:p w:rsidR="00647E0F" w:rsidRPr="00647E0F" w:rsidRDefault="00647E0F" w:rsidP="00006B2A">
            <w:pPr>
              <w:spacing w:after="100"/>
              <w:ind w:firstLineChars="0" w:firstLine="0"/>
              <w:rPr>
                <w:kern w:val="0"/>
              </w:rPr>
            </w:pPr>
            <w:r w:rsidRPr="00647E0F">
              <w:rPr>
                <w:kern w:val="0"/>
              </w:rPr>
              <w:t>對方法返回值的說明</w:t>
            </w:r>
          </w:p>
        </w:tc>
      </w:tr>
      <w:tr w:rsidR="00647E0F" w:rsidRPr="00647E0F" w:rsidTr="00647E0F">
        <w:tc>
          <w:tcPr>
            <w:tcW w:w="1668" w:type="dxa"/>
          </w:tcPr>
          <w:p w:rsidR="00647E0F" w:rsidRPr="00647E0F" w:rsidRDefault="00647E0F" w:rsidP="00006B2A">
            <w:pPr>
              <w:spacing w:after="100"/>
              <w:ind w:firstLineChars="0" w:firstLine="0"/>
              <w:rPr>
                <w:kern w:val="0"/>
              </w:rPr>
            </w:pPr>
            <w:r w:rsidRPr="00647E0F">
              <w:rPr>
                <w:kern w:val="0"/>
              </w:rPr>
              <w:t>@exception</w:t>
            </w:r>
          </w:p>
        </w:tc>
        <w:tc>
          <w:tcPr>
            <w:tcW w:w="3402" w:type="dxa"/>
          </w:tcPr>
          <w:p w:rsidR="00647E0F" w:rsidRPr="00647E0F" w:rsidRDefault="00647E0F" w:rsidP="00006B2A">
            <w:pPr>
              <w:spacing w:after="100"/>
              <w:ind w:firstLineChars="0" w:firstLine="0"/>
              <w:rPr>
                <w:kern w:val="0"/>
              </w:rPr>
            </w:pPr>
            <w:r w:rsidRPr="00647E0F">
              <w:rPr>
                <w:kern w:val="0"/>
              </w:rPr>
              <w:t>對方法的說明</w:t>
            </w:r>
          </w:p>
        </w:tc>
        <w:tc>
          <w:tcPr>
            <w:tcW w:w="5758" w:type="dxa"/>
          </w:tcPr>
          <w:p w:rsidR="00647E0F" w:rsidRPr="00647E0F" w:rsidRDefault="00647E0F" w:rsidP="00006B2A">
            <w:pPr>
              <w:spacing w:after="100"/>
              <w:ind w:firstLineChars="0" w:firstLine="0"/>
              <w:rPr>
                <w:kern w:val="0"/>
              </w:rPr>
            </w:pPr>
            <w:r w:rsidRPr="00647E0F">
              <w:rPr>
                <w:kern w:val="0"/>
              </w:rPr>
              <w:t>對方法可能拋出的異常進行說明</w:t>
            </w:r>
          </w:p>
        </w:tc>
      </w:tr>
    </w:tbl>
    <w:p w:rsidR="000148AA" w:rsidRDefault="000148AA" w:rsidP="00CB6915">
      <w:pPr>
        <w:ind w:firstLine="240"/>
        <w:rPr>
          <w:kern w:val="0"/>
        </w:rPr>
      </w:pPr>
      <w:r w:rsidRPr="00705286">
        <w:rPr>
          <w:kern w:val="0"/>
        </w:rPr>
        <w:t>下面詳細說明各標記。</w:t>
      </w:r>
    </w:p>
    <w:p w:rsidR="000148AA" w:rsidRDefault="000148AA" w:rsidP="00CB6915">
      <w:pPr>
        <w:ind w:firstLine="240"/>
        <w:rPr>
          <w:kern w:val="0"/>
        </w:rPr>
      </w:pPr>
      <w:r w:rsidRPr="00705286">
        <w:rPr>
          <w:kern w:val="0"/>
        </w:rPr>
        <w:t>1.@see</w:t>
      </w:r>
      <w:r w:rsidRPr="00705286">
        <w:rPr>
          <w:kern w:val="0"/>
        </w:rPr>
        <w:t>的使用</w:t>
      </w:r>
    </w:p>
    <w:p w:rsidR="000148AA" w:rsidRDefault="000148AA" w:rsidP="00CB6915">
      <w:pPr>
        <w:ind w:firstLine="240"/>
        <w:rPr>
          <w:kern w:val="0"/>
        </w:rPr>
      </w:pPr>
      <w:r w:rsidRPr="00705286">
        <w:rPr>
          <w:kern w:val="0"/>
        </w:rPr>
        <w:t>@see</w:t>
      </w:r>
      <w:r w:rsidRPr="00705286">
        <w:rPr>
          <w:kern w:val="0"/>
        </w:rPr>
        <w:t>的句法有三種：</w:t>
      </w:r>
    </w:p>
    <w:p w:rsidR="000148AA" w:rsidRDefault="000148AA" w:rsidP="00CB6915">
      <w:pPr>
        <w:ind w:firstLine="240"/>
        <w:rPr>
          <w:kern w:val="0"/>
        </w:rPr>
      </w:pPr>
      <w:r w:rsidRPr="00705286">
        <w:rPr>
          <w:kern w:val="0"/>
        </w:rPr>
        <w:t>@see</w:t>
      </w:r>
      <w:r w:rsidRPr="00705286">
        <w:rPr>
          <w:kern w:val="0"/>
        </w:rPr>
        <w:t>類名</w:t>
      </w:r>
    </w:p>
    <w:p w:rsidR="000148AA" w:rsidRDefault="000148AA" w:rsidP="00CB6915">
      <w:pPr>
        <w:ind w:firstLine="240"/>
        <w:rPr>
          <w:kern w:val="0"/>
        </w:rPr>
      </w:pPr>
      <w:r w:rsidRPr="00705286">
        <w:rPr>
          <w:kern w:val="0"/>
        </w:rPr>
        <w:t>@see#</w:t>
      </w:r>
      <w:r w:rsidRPr="00705286">
        <w:rPr>
          <w:kern w:val="0"/>
        </w:rPr>
        <w:t>方法名或屬性名</w:t>
      </w:r>
    </w:p>
    <w:p w:rsidR="000148AA" w:rsidRPr="00705286" w:rsidRDefault="000148AA" w:rsidP="00CB6915">
      <w:pPr>
        <w:ind w:firstLine="240"/>
        <w:rPr>
          <w:kern w:val="0"/>
        </w:rPr>
      </w:pPr>
      <w:r w:rsidRPr="00705286">
        <w:rPr>
          <w:kern w:val="0"/>
        </w:rPr>
        <w:t>@see</w:t>
      </w:r>
      <w:r w:rsidRPr="00705286">
        <w:rPr>
          <w:kern w:val="0"/>
        </w:rPr>
        <w:t>類名</w:t>
      </w:r>
      <w:r w:rsidRPr="00705286">
        <w:rPr>
          <w:kern w:val="0"/>
        </w:rPr>
        <w:t>#</w:t>
      </w:r>
      <w:r w:rsidRPr="00705286">
        <w:rPr>
          <w:kern w:val="0"/>
        </w:rPr>
        <w:t>方法名或屬性名</w:t>
      </w:r>
    </w:p>
    <w:p w:rsidR="000148AA" w:rsidRDefault="000148AA" w:rsidP="00CB6915">
      <w:pPr>
        <w:ind w:firstLine="240"/>
        <w:rPr>
          <w:kern w:val="0"/>
        </w:rPr>
      </w:pPr>
      <w:r w:rsidRPr="00705286">
        <w:rPr>
          <w:kern w:val="0"/>
        </w:rPr>
        <w:t>類名，可以根據需要只寫出類名</w:t>
      </w:r>
      <w:r w:rsidRPr="00705286">
        <w:rPr>
          <w:kern w:val="0"/>
        </w:rPr>
        <w:t>(</w:t>
      </w:r>
      <w:r w:rsidRPr="00705286">
        <w:rPr>
          <w:kern w:val="0"/>
        </w:rPr>
        <w:t>如</w:t>
      </w:r>
      <w:r w:rsidRPr="00705286">
        <w:rPr>
          <w:kern w:val="0"/>
        </w:rPr>
        <w:t>String)</w:t>
      </w:r>
      <w:r w:rsidRPr="00705286">
        <w:rPr>
          <w:kern w:val="0"/>
        </w:rPr>
        <w:t>或者寫出類全名</w:t>
      </w:r>
      <w:r w:rsidRPr="00705286">
        <w:rPr>
          <w:kern w:val="0"/>
        </w:rPr>
        <w:t>(</w:t>
      </w:r>
      <w:r w:rsidRPr="00705286">
        <w:rPr>
          <w:kern w:val="0"/>
        </w:rPr>
        <w:t>如</w:t>
      </w:r>
      <w:r w:rsidRPr="00705286">
        <w:rPr>
          <w:kern w:val="0"/>
        </w:rPr>
        <w:t>java.lang.String)</w:t>
      </w:r>
      <w:r w:rsidRPr="00705286">
        <w:rPr>
          <w:kern w:val="0"/>
        </w:rPr>
        <w:t>。那么什么時候只需要寫出類名，什么時候需要寫出類全名呢？</w:t>
      </w:r>
    </w:p>
    <w:p w:rsidR="000148AA" w:rsidRDefault="000148AA" w:rsidP="00CB6915">
      <w:pPr>
        <w:ind w:firstLine="240"/>
        <w:rPr>
          <w:kern w:val="0"/>
        </w:rPr>
      </w:pPr>
      <w:r w:rsidRPr="00705286">
        <w:rPr>
          <w:kern w:val="0"/>
        </w:rPr>
        <w:t>如果</w:t>
      </w:r>
      <w:r w:rsidRPr="00705286">
        <w:rPr>
          <w:kern w:val="0"/>
        </w:rPr>
        <w:t>java</w:t>
      </w:r>
      <w:r w:rsidRPr="00705286">
        <w:rPr>
          <w:kern w:val="0"/>
        </w:rPr>
        <w:t>源文件中的</w:t>
      </w:r>
      <w:r w:rsidRPr="00705286">
        <w:rPr>
          <w:kern w:val="0"/>
        </w:rPr>
        <w:t>import</w:t>
      </w:r>
      <w:r w:rsidRPr="00705286">
        <w:rPr>
          <w:kern w:val="0"/>
        </w:rPr>
        <w:t>語句包含了的類，可以只寫出類名，如果沒有包含，則需要寫出類全名。</w:t>
      </w:r>
      <w:r w:rsidRPr="00705286">
        <w:rPr>
          <w:kern w:val="0"/>
        </w:rPr>
        <w:t>java.lang</w:t>
      </w:r>
      <w:r w:rsidRPr="00705286">
        <w:rPr>
          <w:kern w:val="0"/>
        </w:rPr>
        <w:t>也已經默認被包含了。這和</w:t>
      </w:r>
      <w:r w:rsidRPr="00705286">
        <w:rPr>
          <w:kern w:val="0"/>
        </w:rPr>
        <w:t>javac</w:t>
      </w:r>
      <w:r w:rsidRPr="00705286">
        <w:rPr>
          <w:kern w:val="0"/>
        </w:rPr>
        <w:t>編譯</w:t>
      </w:r>
      <w:r w:rsidRPr="00705286">
        <w:rPr>
          <w:kern w:val="0"/>
        </w:rPr>
        <w:t>java</w:t>
      </w:r>
      <w:r w:rsidRPr="00705286">
        <w:rPr>
          <w:kern w:val="0"/>
        </w:rPr>
        <w:t>源文件時的規定一樣，所以可以簡單的用</w:t>
      </w:r>
      <w:r w:rsidRPr="00705286">
        <w:rPr>
          <w:kern w:val="0"/>
        </w:rPr>
        <w:t>javac</w:t>
      </w:r>
      <w:r w:rsidRPr="00705286">
        <w:rPr>
          <w:kern w:val="0"/>
        </w:rPr>
        <w:t>編譯來判斷，源程序中</w:t>
      </w:r>
      <w:r w:rsidRPr="00705286">
        <w:rPr>
          <w:kern w:val="0"/>
        </w:rPr>
        <w:t>javac</w:t>
      </w:r>
      <w:r w:rsidRPr="00705286">
        <w:rPr>
          <w:kern w:val="0"/>
        </w:rPr>
        <w:t>能找到的類，</w:t>
      </w:r>
      <w:r w:rsidRPr="00705286">
        <w:rPr>
          <w:kern w:val="0"/>
        </w:rPr>
        <w:t>javadoc</w:t>
      </w:r>
      <w:r w:rsidRPr="00705286">
        <w:rPr>
          <w:kern w:val="0"/>
        </w:rPr>
        <w:t>也一定能找到；</w:t>
      </w:r>
      <w:r w:rsidRPr="00705286">
        <w:rPr>
          <w:kern w:val="0"/>
        </w:rPr>
        <w:t>javac</w:t>
      </w:r>
      <w:r w:rsidRPr="00705286">
        <w:rPr>
          <w:kern w:val="0"/>
        </w:rPr>
        <w:t>找不到的類，</w:t>
      </w:r>
      <w:r w:rsidRPr="00705286">
        <w:rPr>
          <w:kern w:val="0"/>
        </w:rPr>
        <w:t>javadoc</w:t>
      </w:r>
      <w:r w:rsidRPr="00705286">
        <w:rPr>
          <w:kern w:val="0"/>
        </w:rPr>
        <w:t>也找不到，這就需要使用類全名了。</w:t>
      </w:r>
    </w:p>
    <w:p w:rsidR="000148AA" w:rsidRPr="00705286" w:rsidRDefault="000148AA" w:rsidP="00CB6915">
      <w:pPr>
        <w:ind w:firstLine="240"/>
        <w:rPr>
          <w:kern w:val="0"/>
        </w:rPr>
      </w:pPr>
      <w:r w:rsidRPr="00705286">
        <w:rPr>
          <w:kern w:val="0"/>
        </w:rPr>
        <w:t>方法名或者屬性名，如果是屬性名，則只需要寫出屬性名即可；如果是方法名，則需要寫出方法名以及參數類型，沒有參數的方法，需要寫出一對括號。如</w:t>
      </w:r>
    </w:p>
    <w:tbl>
      <w:tblPr>
        <w:tblStyle w:val="ab"/>
        <w:tblW w:w="0" w:type="auto"/>
        <w:tblLook w:val="04A0" w:firstRow="1" w:lastRow="0" w:firstColumn="1" w:lastColumn="0" w:noHBand="0" w:noVBand="1"/>
      </w:tblPr>
      <w:tblGrid>
        <w:gridCol w:w="3609"/>
        <w:gridCol w:w="3609"/>
        <w:gridCol w:w="3610"/>
      </w:tblGrid>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成員類型</w:t>
            </w:r>
          </w:p>
        </w:tc>
        <w:tc>
          <w:tcPr>
            <w:tcW w:w="3609" w:type="dxa"/>
          </w:tcPr>
          <w:p w:rsidR="00647E0F" w:rsidRPr="00647E0F" w:rsidRDefault="00647E0F" w:rsidP="00094783">
            <w:pPr>
              <w:spacing w:after="100"/>
              <w:ind w:firstLineChars="0" w:firstLine="0"/>
              <w:rPr>
                <w:kern w:val="0"/>
              </w:rPr>
            </w:pPr>
            <w:r w:rsidRPr="00647E0F">
              <w:rPr>
                <w:kern w:val="0"/>
              </w:rPr>
              <w:t>成員名稱及參數</w:t>
            </w:r>
          </w:p>
        </w:tc>
        <w:tc>
          <w:tcPr>
            <w:tcW w:w="3610" w:type="dxa"/>
          </w:tcPr>
          <w:p w:rsidR="00647E0F" w:rsidRPr="00647E0F" w:rsidRDefault="00647E0F" w:rsidP="00094783">
            <w:pPr>
              <w:spacing w:after="100"/>
              <w:ind w:firstLineChars="0" w:firstLine="0"/>
              <w:rPr>
                <w:kern w:val="0"/>
              </w:rPr>
            </w:pPr>
            <w:r w:rsidRPr="00647E0F">
              <w:rPr>
                <w:kern w:val="0"/>
              </w:rPr>
              <w:t>@see</w:t>
            </w:r>
            <w:r w:rsidRPr="00647E0F">
              <w:rPr>
                <w:kern w:val="0"/>
              </w:rPr>
              <w:t>句法</w:t>
            </w:r>
          </w:p>
        </w:tc>
      </w:tr>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屬性</w:t>
            </w:r>
          </w:p>
        </w:tc>
        <w:tc>
          <w:tcPr>
            <w:tcW w:w="3609" w:type="dxa"/>
          </w:tcPr>
          <w:p w:rsidR="00647E0F" w:rsidRPr="00647E0F" w:rsidRDefault="00647E0F" w:rsidP="00094783">
            <w:pPr>
              <w:spacing w:after="100"/>
              <w:ind w:firstLineChars="0" w:firstLine="0"/>
              <w:rPr>
                <w:kern w:val="0"/>
              </w:rPr>
            </w:pPr>
            <w:r w:rsidRPr="00647E0F">
              <w:rPr>
                <w:kern w:val="0"/>
              </w:rPr>
              <w:t>number</w:t>
            </w:r>
          </w:p>
        </w:tc>
        <w:tc>
          <w:tcPr>
            <w:tcW w:w="3610" w:type="dxa"/>
          </w:tcPr>
          <w:p w:rsidR="00647E0F" w:rsidRPr="00647E0F" w:rsidRDefault="00647E0F" w:rsidP="00094783">
            <w:pPr>
              <w:spacing w:after="100"/>
              <w:ind w:firstLineChars="0" w:firstLine="0"/>
              <w:rPr>
                <w:kern w:val="0"/>
              </w:rPr>
            </w:pPr>
            <w:r w:rsidRPr="00647E0F">
              <w:rPr>
                <w:kern w:val="0"/>
              </w:rPr>
              <w:t>@see number</w:t>
            </w:r>
          </w:p>
        </w:tc>
      </w:tr>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屬性</w:t>
            </w:r>
          </w:p>
        </w:tc>
        <w:tc>
          <w:tcPr>
            <w:tcW w:w="3609" w:type="dxa"/>
          </w:tcPr>
          <w:p w:rsidR="00647E0F" w:rsidRPr="00647E0F" w:rsidRDefault="00647E0F" w:rsidP="00094783">
            <w:pPr>
              <w:spacing w:after="100"/>
              <w:ind w:firstLineChars="0" w:firstLine="0"/>
              <w:rPr>
                <w:kern w:val="0"/>
              </w:rPr>
            </w:pPr>
            <w:r w:rsidRPr="00647E0F">
              <w:rPr>
                <w:kern w:val="0"/>
              </w:rPr>
              <w:t>count</w:t>
            </w:r>
          </w:p>
        </w:tc>
        <w:tc>
          <w:tcPr>
            <w:tcW w:w="3610" w:type="dxa"/>
          </w:tcPr>
          <w:p w:rsidR="00647E0F" w:rsidRPr="00647E0F" w:rsidRDefault="00647E0F" w:rsidP="00094783">
            <w:pPr>
              <w:spacing w:after="100"/>
              <w:ind w:firstLineChars="0" w:firstLine="0"/>
              <w:rPr>
                <w:kern w:val="0"/>
              </w:rPr>
            </w:pPr>
            <w:r w:rsidRPr="00647E0F">
              <w:rPr>
                <w:kern w:val="0"/>
              </w:rPr>
              <w:t>@see count</w:t>
            </w:r>
          </w:p>
        </w:tc>
      </w:tr>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count()</w:t>
            </w:r>
          </w:p>
        </w:tc>
        <w:tc>
          <w:tcPr>
            <w:tcW w:w="3610" w:type="dxa"/>
          </w:tcPr>
          <w:p w:rsidR="00647E0F" w:rsidRPr="00647E0F" w:rsidRDefault="00647E0F" w:rsidP="00094783">
            <w:pPr>
              <w:spacing w:after="100"/>
              <w:ind w:firstLineChars="0" w:firstLine="0"/>
              <w:rPr>
                <w:kern w:val="0"/>
              </w:rPr>
            </w:pPr>
            <w:r w:rsidRPr="00647E0F">
              <w:rPr>
                <w:kern w:val="0"/>
              </w:rPr>
              <w:t>@see count()</w:t>
            </w:r>
          </w:p>
        </w:tc>
      </w:tr>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show(boolean b)</w:t>
            </w:r>
          </w:p>
        </w:tc>
        <w:tc>
          <w:tcPr>
            <w:tcW w:w="3610" w:type="dxa"/>
          </w:tcPr>
          <w:p w:rsidR="00647E0F" w:rsidRPr="00647E0F" w:rsidRDefault="00647E0F" w:rsidP="00094783">
            <w:pPr>
              <w:spacing w:after="100"/>
              <w:ind w:firstLineChars="0" w:firstLine="0"/>
              <w:rPr>
                <w:kern w:val="0"/>
              </w:rPr>
            </w:pPr>
            <w:r w:rsidRPr="00647E0F">
              <w:rPr>
                <w:kern w:val="0"/>
              </w:rPr>
              <w:t>@see show(boolean)</w:t>
            </w:r>
          </w:p>
        </w:tc>
      </w:tr>
      <w:tr w:rsidR="00647E0F" w:rsidRPr="00647E0F" w:rsidTr="00647E0F">
        <w:tc>
          <w:tcPr>
            <w:tcW w:w="3609" w:type="dxa"/>
          </w:tcPr>
          <w:p w:rsidR="00647E0F" w:rsidRPr="00647E0F" w:rsidRDefault="00647E0F" w:rsidP="00094783">
            <w:pPr>
              <w:spacing w:after="100"/>
              <w:ind w:firstLineChars="0" w:firstLine="0"/>
              <w:rPr>
                <w:kern w:val="0"/>
              </w:rPr>
            </w:pPr>
            <w:r w:rsidRPr="00647E0F">
              <w:rPr>
                <w:kern w:val="0"/>
              </w:rPr>
              <w:t>方法</w:t>
            </w:r>
          </w:p>
        </w:tc>
        <w:tc>
          <w:tcPr>
            <w:tcW w:w="3609" w:type="dxa"/>
          </w:tcPr>
          <w:p w:rsidR="00647E0F" w:rsidRPr="00647E0F" w:rsidRDefault="00647E0F" w:rsidP="00094783">
            <w:pPr>
              <w:spacing w:after="100"/>
              <w:ind w:firstLineChars="0" w:firstLine="0"/>
              <w:rPr>
                <w:kern w:val="0"/>
              </w:rPr>
            </w:pPr>
            <w:r w:rsidRPr="00647E0F">
              <w:rPr>
                <w:kern w:val="0"/>
              </w:rPr>
              <w:t>main(String[] args)</w:t>
            </w:r>
          </w:p>
        </w:tc>
        <w:tc>
          <w:tcPr>
            <w:tcW w:w="3610" w:type="dxa"/>
          </w:tcPr>
          <w:p w:rsidR="00647E0F" w:rsidRPr="00647E0F" w:rsidRDefault="00647E0F" w:rsidP="00094783">
            <w:pPr>
              <w:spacing w:after="100"/>
              <w:ind w:firstLineChars="0" w:firstLine="0"/>
              <w:rPr>
                <w:kern w:val="0"/>
              </w:rPr>
            </w:pPr>
            <w:r w:rsidRPr="00647E0F">
              <w:rPr>
                <w:kern w:val="0"/>
              </w:rPr>
              <w:t>@see main(String[])</w:t>
            </w:r>
          </w:p>
        </w:tc>
      </w:tr>
    </w:tbl>
    <w:p w:rsidR="000148AA" w:rsidRDefault="000148AA" w:rsidP="00CB6915">
      <w:pPr>
        <w:ind w:firstLine="240"/>
        <w:rPr>
          <w:kern w:val="0"/>
        </w:rPr>
      </w:pPr>
      <w:r w:rsidRPr="00705286">
        <w:rPr>
          <w:kern w:val="0"/>
        </w:rPr>
        <w:t>有時也可以偷懶：假如上例中，沒有</w:t>
      </w:r>
      <w:r w:rsidRPr="00705286">
        <w:rPr>
          <w:kern w:val="0"/>
        </w:rPr>
        <w:t>count</w:t>
      </w:r>
      <w:r w:rsidRPr="00705286">
        <w:rPr>
          <w:kern w:val="0"/>
        </w:rPr>
        <w:t>這一屬性，那么參考方法</w:t>
      </w:r>
      <w:r w:rsidRPr="00705286">
        <w:rPr>
          <w:kern w:val="0"/>
        </w:rPr>
        <w:t>count()</w:t>
      </w:r>
      <w:r w:rsidRPr="00705286">
        <w:rPr>
          <w:kern w:val="0"/>
        </w:rPr>
        <w:t>就可以簡寫成</w:t>
      </w:r>
      <w:r w:rsidRPr="00705286">
        <w:rPr>
          <w:kern w:val="0"/>
        </w:rPr>
        <w:t>@see count</w:t>
      </w:r>
      <w:r w:rsidRPr="00705286">
        <w:rPr>
          <w:kern w:val="0"/>
        </w:rPr>
        <w:t>。不過，為了安全起見，還是寫全</w:t>
      </w:r>
      <w:r w:rsidRPr="00705286">
        <w:rPr>
          <w:kern w:val="0"/>
        </w:rPr>
        <w:t>@see count()</w:t>
      </w:r>
      <w:r w:rsidRPr="00705286">
        <w:rPr>
          <w:kern w:val="0"/>
        </w:rPr>
        <w:t>比較好。</w:t>
      </w:r>
    </w:p>
    <w:p w:rsidR="000148AA" w:rsidRDefault="000148AA" w:rsidP="00CB6915">
      <w:pPr>
        <w:ind w:firstLine="240"/>
        <w:rPr>
          <w:kern w:val="0"/>
        </w:rPr>
      </w:pPr>
      <w:r w:rsidRPr="00705286">
        <w:rPr>
          <w:kern w:val="0"/>
        </w:rPr>
        <w:t>@see</w:t>
      </w:r>
      <w:r w:rsidRPr="00705286">
        <w:rPr>
          <w:kern w:val="0"/>
        </w:rPr>
        <w:t>的第二個句法和第三個句法都是轉向方法或者屬性的參考，它們有什么區別呢？</w:t>
      </w:r>
    </w:p>
    <w:p w:rsidR="000148AA" w:rsidRDefault="000148AA" w:rsidP="00CB6915">
      <w:pPr>
        <w:ind w:firstLine="240"/>
        <w:rPr>
          <w:kern w:val="0"/>
        </w:rPr>
      </w:pPr>
      <w:r w:rsidRPr="00705286">
        <w:rPr>
          <w:kern w:val="0"/>
        </w:rPr>
        <w:t>第二個句法中沒有指出類名，則默認為當前類。所以它定義的參考，都轉向本類中的屬性或者方法。而第三個句法中指出了類名，則還可以轉向其它類的屬性或者方法。</w:t>
      </w:r>
    </w:p>
    <w:p w:rsidR="000148AA" w:rsidRPr="00705286" w:rsidRDefault="000148AA" w:rsidP="00CB6915">
      <w:pPr>
        <w:ind w:firstLine="240"/>
        <w:rPr>
          <w:kern w:val="0"/>
        </w:rPr>
      </w:pPr>
      <w:r w:rsidRPr="00705286">
        <w:rPr>
          <w:kern w:val="0"/>
        </w:rPr>
        <w:t>關于</w:t>
      </w:r>
      <w:r w:rsidRPr="00705286">
        <w:rPr>
          <w:kern w:val="0"/>
        </w:rPr>
        <w:t>@see</w:t>
      </w:r>
      <w:r w:rsidRPr="00705286">
        <w:rPr>
          <w:kern w:val="0"/>
        </w:rPr>
        <w:t>標記，我們舉個例說明。由于</w:t>
      </w:r>
      <w:r w:rsidRPr="00705286">
        <w:rPr>
          <w:kern w:val="0"/>
        </w:rPr>
        <w:t>@see</w:t>
      </w:r>
      <w:r w:rsidRPr="00705286">
        <w:rPr>
          <w:kern w:val="0"/>
        </w:rPr>
        <w:t>在對類說明、對屬性說明、對方法說明時用法都一樣，所以這</w:t>
      </w:r>
      <w:r w:rsidR="00647E0F">
        <w:rPr>
          <w:kern w:val="0"/>
        </w:rPr>
        <w:t>裡</w:t>
      </w:r>
      <w:r w:rsidRPr="00705286">
        <w:rPr>
          <w:kern w:val="0"/>
        </w:rPr>
        <w:t>只以對類說明為例。</w:t>
      </w:r>
    </w:p>
    <w:p w:rsidR="000148AA" w:rsidRPr="00966232" w:rsidRDefault="000148AA" w:rsidP="00966232">
      <w:pPr>
        <w:pStyle w:val="ad"/>
        <w:ind w:left="240" w:hanging="240"/>
      </w:pPr>
      <w:r w:rsidRPr="00966232">
        <w:t>/**</w:t>
      </w:r>
    </w:p>
    <w:p w:rsidR="000148AA" w:rsidRPr="00966232" w:rsidRDefault="000148AA" w:rsidP="00966232">
      <w:pPr>
        <w:pStyle w:val="ad"/>
        <w:ind w:left="240" w:hanging="240"/>
      </w:pPr>
      <w:r w:rsidRPr="00966232">
        <w:t>* @see String</w:t>
      </w:r>
    </w:p>
    <w:p w:rsidR="000148AA" w:rsidRPr="00966232" w:rsidRDefault="000148AA" w:rsidP="00966232">
      <w:pPr>
        <w:pStyle w:val="ad"/>
        <w:ind w:left="240" w:hanging="240"/>
      </w:pPr>
      <w:r w:rsidRPr="00966232">
        <w:t>* @see java.lang.StringBuffer</w:t>
      </w:r>
    </w:p>
    <w:p w:rsidR="000148AA" w:rsidRPr="00966232" w:rsidRDefault="000148AA" w:rsidP="00966232">
      <w:pPr>
        <w:pStyle w:val="ad"/>
        <w:ind w:left="240" w:hanging="240"/>
      </w:pPr>
      <w:r w:rsidRPr="00966232">
        <w:lastRenderedPageBreak/>
        <w:t>* @see #str</w:t>
      </w:r>
    </w:p>
    <w:p w:rsidR="000148AA" w:rsidRPr="00966232" w:rsidRDefault="000148AA" w:rsidP="00966232">
      <w:pPr>
        <w:pStyle w:val="ad"/>
        <w:ind w:left="240" w:hanging="240"/>
      </w:pPr>
      <w:r w:rsidRPr="00966232">
        <w:t>* @see #str()</w:t>
      </w:r>
    </w:p>
    <w:p w:rsidR="000148AA" w:rsidRPr="00966232" w:rsidRDefault="000148AA" w:rsidP="00966232">
      <w:pPr>
        <w:pStyle w:val="ad"/>
        <w:ind w:left="240" w:hanging="240"/>
      </w:pPr>
      <w:r w:rsidRPr="00966232">
        <w:t>* @see #main(String[])</w:t>
      </w:r>
    </w:p>
    <w:p w:rsidR="000148AA" w:rsidRPr="00966232" w:rsidRDefault="000148AA" w:rsidP="00966232">
      <w:pPr>
        <w:pStyle w:val="ad"/>
        <w:ind w:left="240" w:hanging="240"/>
      </w:pPr>
      <w:r w:rsidRPr="00966232">
        <w:t>* @see Object#toString()</w:t>
      </w:r>
    </w:p>
    <w:p w:rsidR="000148AA" w:rsidRPr="00966232" w:rsidRDefault="000148AA" w:rsidP="00966232">
      <w:pPr>
        <w:pStyle w:val="ad"/>
        <w:ind w:left="240" w:hanging="240"/>
      </w:pPr>
      <w:r w:rsidRPr="00966232">
        <w:t>*/</w:t>
      </w:r>
    </w:p>
    <w:p w:rsidR="000148AA" w:rsidRPr="00966232" w:rsidRDefault="000148AA" w:rsidP="00966232">
      <w:pPr>
        <w:pStyle w:val="ad"/>
        <w:ind w:left="240" w:hanging="240"/>
      </w:pPr>
      <w:r w:rsidRPr="00966232">
        <w:t>public class TestJavaDoc {</w:t>
      </w:r>
    </w:p>
    <w:p w:rsidR="000148AA" w:rsidRPr="00966232" w:rsidRDefault="000148AA" w:rsidP="00966232">
      <w:pPr>
        <w:pStyle w:val="ad"/>
        <w:ind w:left="240" w:hanging="240"/>
      </w:pPr>
      <w:r w:rsidRPr="00966232">
        <w:t>}</w:t>
      </w:r>
    </w:p>
    <w:p w:rsidR="000148AA" w:rsidRDefault="000148AA" w:rsidP="00CB6915">
      <w:pPr>
        <w:ind w:firstLine="240"/>
        <w:rPr>
          <w:kern w:val="0"/>
        </w:rPr>
      </w:pPr>
      <w:r w:rsidRPr="00705286">
        <w:rPr>
          <w:kern w:val="0"/>
        </w:rPr>
        <w:t>String</w:t>
      </w:r>
      <w:r w:rsidRPr="00705286">
        <w:rPr>
          <w:kern w:val="0"/>
        </w:rPr>
        <w:t>和</w:t>
      </w:r>
      <w:r w:rsidRPr="00705286">
        <w:rPr>
          <w:kern w:val="0"/>
        </w:rPr>
        <w:t>StringBuffer</w:t>
      </w:r>
      <w:r w:rsidRPr="00705286">
        <w:rPr>
          <w:kern w:val="0"/>
        </w:rPr>
        <w:t>都是在</w:t>
      </w:r>
      <w:r w:rsidRPr="00705286">
        <w:rPr>
          <w:kern w:val="0"/>
        </w:rPr>
        <w:t>java.lang</w:t>
      </w:r>
      <w:r w:rsidRPr="00705286">
        <w:rPr>
          <w:kern w:val="0"/>
        </w:rPr>
        <w:t>包中，由于這個包是默認導入了的，所以這兩個類可以直接寫類名，也可以寫類全名。</w:t>
      </w:r>
      <w:r w:rsidRPr="00705286">
        <w:rPr>
          <w:kern w:val="0"/>
        </w:rPr>
        <w:t>str</w:t>
      </w:r>
      <w:r w:rsidRPr="00705286">
        <w:rPr>
          <w:kern w:val="0"/>
        </w:rPr>
        <w:t>、</w:t>
      </w:r>
      <w:r w:rsidRPr="00705286">
        <w:rPr>
          <w:kern w:val="0"/>
        </w:rPr>
        <w:t>str()</w:t>
      </w:r>
      <w:r w:rsidRPr="00705286">
        <w:rPr>
          <w:kern w:val="0"/>
        </w:rPr>
        <w:t>為同名屬性和方法，所以方法名需要用</w:t>
      </w:r>
      <w:r w:rsidRPr="00705286">
        <w:rPr>
          <w:kern w:val="0"/>
        </w:rPr>
        <w:t>()</w:t>
      </w:r>
      <w:r w:rsidRPr="00705286">
        <w:rPr>
          <w:kern w:val="0"/>
        </w:rPr>
        <w:t>區分。</w:t>
      </w:r>
      <w:r w:rsidRPr="00705286">
        <w:rPr>
          <w:kern w:val="0"/>
        </w:rPr>
        <w:t>main</w:t>
      </w:r>
      <w:r w:rsidRPr="00705286">
        <w:rPr>
          <w:kern w:val="0"/>
        </w:rPr>
        <w:t>是帶參數的方法，所以在</w:t>
      </w:r>
      <w:r w:rsidRPr="00705286">
        <w:rPr>
          <w:kern w:val="0"/>
        </w:rPr>
        <w:t>()</w:t>
      </w:r>
      <w:r w:rsidRPr="00705286">
        <w:rPr>
          <w:kern w:val="0"/>
        </w:rPr>
        <w:t>中指明了參數類型。</w:t>
      </w:r>
      <w:r w:rsidRPr="00705286">
        <w:rPr>
          <w:kern w:val="0"/>
        </w:rPr>
        <w:t>toString()</w:t>
      </w:r>
      <w:r w:rsidRPr="00705286">
        <w:rPr>
          <w:kern w:val="0"/>
        </w:rPr>
        <w:t>雖然在本類中也有</w:t>
      </w:r>
      <w:r w:rsidRPr="00705286">
        <w:rPr>
          <w:kern w:val="0"/>
        </w:rPr>
        <w:t>(</w:t>
      </w:r>
      <w:r w:rsidRPr="00705286">
        <w:rPr>
          <w:kern w:val="0"/>
        </w:rPr>
        <w:t>從</w:t>
      </w:r>
      <w:r w:rsidRPr="00705286">
        <w:rPr>
          <w:kern w:val="0"/>
        </w:rPr>
        <w:t>Object</w:t>
      </w:r>
      <w:r w:rsidRPr="00705286">
        <w:rPr>
          <w:kern w:val="0"/>
        </w:rPr>
        <w:t>繼承的</w:t>
      </w:r>
      <w:r w:rsidRPr="00705286">
        <w:rPr>
          <w:kern w:val="0"/>
        </w:rPr>
        <w:t>)</w:t>
      </w:r>
      <w:r w:rsidRPr="00705286">
        <w:rPr>
          <w:kern w:val="0"/>
        </w:rPr>
        <w:t>，但我們是想參考</w:t>
      </w:r>
      <w:r w:rsidRPr="00705286">
        <w:rPr>
          <w:kern w:val="0"/>
        </w:rPr>
        <w:t>Object</w:t>
      </w:r>
      <w:r w:rsidRPr="00705286">
        <w:rPr>
          <w:kern w:val="0"/>
        </w:rPr>
        <w:t>類的</w:t>
      </w:r>
      <w:r w:rsidRPr="00705286">
        <w:rPr>
          <w:kern w:val="0"/>
        </w:rPr>
        <w:t>toString()</w:t>
      </w:r>
      <w:r w:rsidRPr="00705286">
        <w:rPr>
          <w:kern w:val="0"/>
        </w:rPr>
        <w:t>方法，所以使用了</w:t>
      </w:r>
      <w:r w:rsidRPr="00705286">
        <w:rPr>
          <w:kern w:val="0"/>
        </w:rPr>
        <w:t>Object#toString()</w:t>
      </w:r>
      <w:r w:rsidRPr="00705286">
        <w:rPr>
          <w:kern w:val="0"/>
        </w:rPr>
        <w:t>。</w:t>
      </w:r>
    </w:p>
    <w:p w:rsidR="000148AA" w:rsidRDefault="000148AA" w:rsidP="00CB6915">
      <w:pPr>
        <w:ind w:firstLine="240"/>
        <w:rPr>
          <w:kern w:val="0"/>
        </w:rPr>
      </w:pPr>
      <w:r w:rsidRPr="00705286">
        <w:rPr>
          <w:kern w:val="0"/>
        </w:rPr>
        <w:t>奇怪的是，為什么其中只有</w:t>
      </w:r>
      <w:r w:rsidRPr="00705286">
        <w:rPr>
          <w:kern w:val="0"/>
        </w:rPr>
        <w:t>str</w:t>
      </w:r>
      <w:r w:rsidRPr="00705286">
        <w:rPr>
          <w:kern w:val="0"/>
        </w:rPr>
        <w:t>、</w:t>
      </w:r>
      <w:r w:rsidRPr="00705286">
        <w:rPr>
          <w:kern w:val="0"/>
        </w:rPr>
        <w:t>str()</w:t>
      </w:r>
      <w:r w:rsidRPr="00705286">
        <w:rPr>
          <w:kern w:val="0"/>
        </w:rPr>
        <w:t>和</w:t>
      </w:r>
      <w:r w:rsidRPr="00705286">
        <w:rPr>
          <w:kern w:val="0"/>
        </w:rPr>
        <w:t>main(String[])</w:t>
      </w:r>
      <w:r w:rsidRPr="00705286">
        <w:rPr>
          <w:kern w:val="0"/>
        </w:rPr>
        <w:t>變成了鏈接呢？那是因為編譯時沒有把</w:t>
      </w:r>
      <w:r w:rsidRPr="00705286">
        <w:rPr>
          <w:kern w:val="0"/>
        </w:rPr>
        <w:t>java.lang</w:t>
      </w:r>
      <w:r w:rsidRPr="00705286">
        <w:rPr>
          <w:kern w:val="0"/>
        </w:rPr>
        <w:t>包或者</w:t>
      </w:r>
      <w:r w:rsidRPr="00705286">
        <w:rPr>
          <w:kern w:val="0"/>
        </w:rPr>
        <w:t>Stirng</w:t>
      </w:r>
      <w:r w:rsidRPr="00705286">
        <w:rPr>
          <w:kern w:val="0"/>
        </w:rPr>
        <w:t>、</w:t>
      </w:r>
      <w:r w:rsidRPr="00705286">
        <w:rPr>
          <w:kern w:val="0"/>
        </w:rPr>
        <w:t>StringBuffer</w:t>
      </w:r>
      <w:r w:rsidRPr="00705286">
        <w:rPr>
          <w:kern w:val="0"/>
        </w:rPr>
        <w:t>、</w:t>
      </w:r>
      <w:r w:rsidRPr="00705286">
        <w:rPr>
          <w:kern w:val="0"/>
        </w:rPr>
        <w:t>Object</w:t>
      </w:r>
      <w:r w:rsidRPr="00705286">
        <w:rPr>
          <w:kern w:val="0"/>
        </w:rPr>
        <w:t>三個類的源文件一起加入編譯，所以，生成的文檔沒有關于那三個類的信息，也就不可以建立鏈接了。</w:t>
      </w:r>
      <w:r w:rsidR="00966232">
        <w:rPr>
          <w:kern w:val="0"/>
        </w:rPr>
        <w:t>後</w:t>
      </w:r>
      <w:r w:rsidRPr="00705286">
        <w:rPr>
          <w:kern w:val="0"/>
        </w:rPr>
        <w:t>面講解</w:t>
      </w:r>
      <w:r w:rsidRPr="00705286">
        <w:rPr>
          <w:kern w:val="0"/>
        </w:rPr>
        <w:t>javadoc</w:t>
      </w:r>
      <w:r w:rsidRPr="00705286">
        <w:rPr>
          <w:kern w:val="0"/>
        </w:rPr>
        <w:t>編譯命令的時候還會詳細說明。</w:t>
      </w:r>
    </w:p>
    <w:p w:rsidR="000148AA" w:rsidRDefault="000148AA" w:rsidP="00CB6915">
      <w:pPr>
        <w:ind w:firstLine="240"/>
        <w:rPr>
          <w:kern w:val="0"/>
        </w:rPr>
      </w:pPr>
      <w:r w:rsidRPr="00705286">
        <w:rPr>
          <w:kern w:val="0"/>
        </w:rPr>
        <w:t>上例中如果去把類中的</w:t>
      </w:r>
      <w:r w:rsidRPr="00705286">
        <w:rPr>
          <w:kern w:val="0"/>
        </w:rPr>
        <w:t>str</w:t>
      </w:r>
      <w:r w:rsidRPr="00705286">
        <w:rPr>
          <w:kern w:val="0"/>
        </w:rPr>
        <w:t>屬性去掉，那么生成的文檔又會有什么變化呢？你會發現，原來是</w:t>
      </w:r>
      <w:r w:rsidRPr="00705286">
        <w:rPr>
          <w:kern w:val="0"/>
        </w:rPr>
        <w:t>str, str()</w:t>
      </w:r>
      <w:r w:rsidRPr="00705286">
        <w:rPr>
          <w:kern w:val="0"/>
        </w:rPr>
        <w:t>，而現在變成了</w:t>
      </w:r>
      <w:r w:rsidRPr="00705286">
        <w:rPr>
          <w:kern w:val="0"/>
        </w:rPr>
        <w:t>str(), str()</w:t>
      </w:r>
      <w:r w:rsidRPr="00705286">
        <w:rPr>
          <w:kern w:val="0"/>
        </w:rPr>
        <w:t>，因為</w:t>
      </w:r>
      <w:r w:rsidRPr="00705286">
        <w:rPr>
          <w:kern w:val="0"/>
        </w:rPr>
        <w:t>str</w:t>
      </w:r>
      <w:r w:rsidRPr="00705286">
        <w:rPr>
          <w:kern w:val="0"/>
        </w:rPr>
        <w:t>屬性已經沒有了，所以</w:t>
      </w:r>
      <w:r w:rsidRPr="00705286">
        <w:rPr>
          <w:kern w:val="0"/>
        </w:rPr>
        <w:t>str</w:t>
      </w:r>
      <w:r w:rsidRPr="00705286">
        <w:rPr>
          <w:kern w:val="0"/>
        </w:rPr>
        <w:t>也表示方法</w:t>
      </w:r>
      <w:r w:rsidRPr="00705286">
        <w:rPr>
          <w:kern w:val="0"/>
        </w:rPr>
        <w:t>str()</w:t>
      </w:r>
      <w:r w:rsidRPr="00705286">
        <w:rPr>
          <w:kern w:val="0"/>
        </w:rPr>
        <w:t>。</w:t>
      </w:r>
    </w:p>
    <w:p w:rsidR="000148AA" w:rsidRDefault="000148AA" w:rsidP="00CB6915">
      <w:pPr>
        <w:ind w:firstLine="240"/>
        <w:rPr>
          <w:kern w:val="0"/>
        </w:rPr>
      </w:pPr>
      <w:r w:rsidRPr="00705286">
        <w:rPr>
          <w:kern w:val="0"/>
        </w:rPr>
        <w:t>2.</w:t>
      </w:r>
      <w:r w:rsidRPr="00705286">
        <w:rPr>
          <w:kern w:val="0"/>
        </w:rPr>
        <w:t>使用</w:t>
      </w:r>
      <w:r w:rsidRPr="00705286">
        <w:rPr>
          <w:kern w:val="0"/>
        </w:rPr>
        <w:t>@author</w:t>
      </w:r>
      <w:r w:rsidRPr="00705286">
        <w:rPr>
          <w:kern w:val="0"/>
        </w:rPr>
        <w:t>、</w:t>
      </w:r>
      <w:r w:rsidRPr="00705286">
        <w:rPr>
          <w:kern w:val="0"/>
        </w:rPr>
        <w:t>@version</w:t>
      </w:r>
      <w:r w:rsidRPr="00705286">
        <w:rPr>
          <w:kern w:val="0"/>
        </w:rPr>
        <w:t>說明類</w:t>
      </w:r>
    </w:p>
    <w:p w:rsidR="000148AA" w:rsidRDefault="000148AA" w:rsidP="00CB6915">
      <w:pPr>
        <w:ind w:firstLine="240"/>
        <w:rPr>
          <w:kern w:val="0"/>
        </w:rPr>
      </w:pPr>
      <w:r w:rsidRPr="00705286">
        <w:rPr>
          <w:kern w:val="0"/>
        </w:rPr>
        <w:t>這兩個標記分別用于指明類的作者和版本。缺省情況下</w:t>
      </w:r>
      <w:r w:rsidRPr="00705286">
        <w:rPr>
          <w:kern w:val="0"/>
        </w:rPr>
        <w:t>javadoc</w:t>
      </w:r>
      <w:r w:rsidRPr="00705286">
        <w:rPr>
          <w:kern w:val="0"/>
        </w:rPr>
        <w:t>將其忽略，但命令行開關</w:t>
      </w:r>
      <w:r w:rsidRPr="00705286">
        <w:rPr>
          <w:kern w:val="0"/>
        </w:rPr>
        <w:t>-author</w:t>
      </w:r>
      <w:r w:rsidRPr="00705286">
        <w:rPr>
          <w:kern w:val="0"/>
        </w:rPr>
        <w:t>和</w:t>
      </w:r>
      <w:r w:rsidRPr="00705286">
        <w:rPr>
          <w:kern w:val="0"/>
        </w:rPr>
        <w:t>-version</w:t>
      </w:r>
      <w:r w:rsidRPr="00705286">
        <w:rPr>
          <w:kern w:val="0"/>
        </w:rPr>
        <w:t>可以修改這個功能，使其包含的信息被輸出。這兩個標記的句法如下：</w:t>
      </w:r>
    </w:p>
    <w:p w:rsidR="000148AA" w:rsidRDefault="000148AA" w:rsidP="00CB6915">
      <w:pPr>
        <w:ind w:firstLine="240"/>
        <w:rPr>
          <w:kern w:val="0"/>
        </w:rPr>
      </w:pPr>
      <w:r w:rsidRPr="00705286">
        <w:rPr>
          <w:kern w:val="0"/>
        </w:rPr>
        <w:t>@author</w:t>
      </w:r>
      <w:r w:rsidRPr="00705286">
        <w:rPr>
          <w:kern w:val="0"/>
        </w:rPr>
        <w:t>作者名</w:t>
      </w:r>
    </w:p>
    <w:p w:rsidR="000148AA" w:rsidRDefault="000148AA" w:rsidP="00CB6915">
      <w:pPr>
        <w:ind w:firstLine="240"/>
        <w:rPr>
          <w:kern w:val="0"/>
        </w:rPr>
      </w:pPr>
      <w:r w:rsidRPr="00705286">
        <w:rPr>
          <w:kern w:val="0"/>
        </w:rPr>
        <w:t>@version</w:t>
      </w:r>
      <w:r w:rsidRPr="00705286">
        <w:rPr>
          <w:kern w:val="0"/>
        </w:rPr>
        <w:t>版本號</w:t>
      </w:r>
    </w:p>
    <w:p w:rsidR="000148AA" w:rsidRPr="00705286" w:rsidRDefault="000148AA" w:rsidP="00CB6915">
      <w:pPr>
        <w:ind w:firstLine="240"/>
        <w:rPr>
          <w:kern w:val="0"/>
        </w:rPr>
      </w:pPr>
      <w:r w:rsidRPr="00705286">
        <w:rPr>
          <w:kern w:val="0"/>
        </w:rPr>
        <w:t>其中，</w:t>
      </w:r>
      <w:r w:rsidRPr="00705286">
        <w:rPr>
          <w:kern w:val="0"/>
        </w:rPr>
        <w:t>@author</w:t>
      </w:r>
      <w:r w:rsidRPr="00705286">
        <w:rPr>
          <w:kern w:val="0"/>
        </w:rPr>
        <w:t>可以多次使用，以指明多個作者，生成的文檔中每個作者之間使用逗號</w:t>
      </w:r>
      <w:r w:rsidRPr="00705286">
        <w:rPr>
          <w:kern w:val="0"/>
        </w:rPr>
        <w:t>(,)</w:t>
      </w:r>
      <w:r w:rsidRPr="00705286">
        <w:rPr>
          <w:kern w:val="0"/>
        </w:rPr>
        <w:t>隔開。</w:t>
      </w:r>
      <w:r w:rsidRPr="00705286">
        <w:rPr>
          <w:kern w:val="0"/>
        </w:rPr>
        <w:t>@version</w:t>
      </w:r>
      <w:r w:rsidRPr="00705286">
        <w:rPr>
          <w:kern w:val="0"/>
        </w:rPr>
        <w:t>也可以使用多次，只有第一次有效，生成的文檔中只會顯示第一次使用</w:t>
      </w:r>
      <w:r w:rsidRPr="00705286">
        <w:rPr>
          <w:kern w:val="0"/>
        </w:rPr>
        <w:t>@version</w:t>
      </w:r>
      <w:r w:rsidRPr="00705286">
        <w:rPr>
          <w:kern w:val="0"/>
        </w:rPr>
        <w:t>指明的版本號。如下例</w:t>
      </w:r>
    </w:p>
    <w:p w:rsidR="000148AA" w:rsidRDefault="000148AA" w:rsidP="00647E0F">
      <w:pPr>
        <w:pStyle w:val="ad"/>
        <w:ind w:left="240" w:hanging="240"/>
      </w:pPr>
      <w:r w:rsidRPr="00705286">
        <w:t>/**</w:t>
      </w:r>
    </w:p>
    <w:p w:rsidR="000148AA" w:rsidRDefault="000148AA" w:rsidP="00647E0F">
      <w:pPr>
        <w:pStyle w:val="ad"/>
        <w:ind w:left="240" w:hanging="240"/>
      </w:pPr>
      <w:r w:rsidRPr="00705286">
        <w:t>* @author Fancy</w:t>
      </w:r>
    </w:p>
    <w:p w:rsidR="000148AA" w:rsidRDefault="000148AA" w:rsidP="00647E0F">
      <w:pPr>
        <w:pStyle w:val="ad"/>
        <w:ind w:left="240" w:hanging="240"/>
      </w:pPr>
      <w:r w:rsidRPr="00705286">
        <w:t>* @author Bird</w:t>
      </w:r>
    </w:p>
    <w:p w:rsidR="000148AA" w:rsidRDefault="000148AA" w:rsidP="00647E0F">
      <w:pPr>
        <w:pStyle w:val="ad"/>
        <w:ind w:left="240" w:hanging="240"/>
      </w:pPr>
      <w:r w:rsidRPr="00705286">
        <w:t>* @version Version 1.00</w:t>
      </w:r>
    </w:p>
    <w:p w:rsidR="000148AA" w:rsidRDefault="000148AA" w:rsidP="00647E0F">
      <w:pPr>
        <w:pStyle w:val="ad"/>
        <w:ind w:left="240" w:hanging="240"/>
      </w:pPr>
      <w:r w:rsidRPr="00705286">
        <w:t>* @version Version 2.00</w:t>
      </w:r>
    </w:p>
    <w:p w:rsidR="000148AA" w:rsidRDefault="000148AA" w:rsidP="00647E0F">
      <w:pPr>
        <w:pStyle w:val="ad"/>
        <w:ind w:left="240" w:hanging="240"/>
      </w:pPr>
      <w:r w:rsidRPr="00705286">
        <w:t>*/</w:t>
      </w:r>
    </w:p>
    <w:p w:rsidR="000148AA" w:rsidRDefault="000148AA" w:rsidP="00647E0F">
      <w:pPr>
        <w:pStyle w:val="ad"/>
        <w:ind w:left="240" w:hanging="240"/>
      </w:pPr>
      <w:r w:rsidRPr="00705286">
        <w:t>public class TestJavaDoc {</w:t>
      </w:r>
    </w:p>
    <w:p w:rsidR="000148AA" w:rsidRPr="00705286" w:rsidRDefault="000148AA" w:rsidP="00647E0F">
      <w:pPr>
        <w:pStyle w:val="ad"/>
        <w:ind w:left="240" w:hanging="240"/>
      </w:pPr>
      <w:r w:rsidRPr="00705286">
        <w:t>}</w:t>
      </w:r>
    </w:p>
    <w:p w:rsidR="000148AA" w:rsidRDefault="000148AA" w:rsidP="00CB6915">
      <w:pPr>
        <w:ind w:firstLine="240"/>
        <w:rPr>
          <w:kern w:val="0"/>
        </w:rPr>
      </w:pPr>
      <w:r w:rsidRPr="00705286">
        <w:rPr>
          <w:kern w:val="0"/>
        </w:rPr>
        <w:t>從生成文檔的圖示中可以看出，兩個</w:t>
      </w:r>
      <w:r w:rsidRPr="00705286">
        <w:rPr>
          <w:kern w:val="0"/>
        </w:rPr>
        <w:t>@author</w:t>
      </w:r>
      <w:r w:rsidRPr="00705286">
        <w:rPr>
          <w:kern w:val="0"/>
        </w:rPr>
        <w:t>語句都被編譯，在文檔中生成了作者列表。而兩個</w:t>
      </w:r>
      <w:r w:rsidRPr="00705286">
        <w:rPr>
          <w:kern w:val="0"/>
        </w:rPr>
        <w:t>@version</w:t>
      </w:r>
      <w:r w:rsidRPr="00705286">
        <w:rPr>
          <w:kern w:val="0"/>
        </w:rPr>
        <w:t>語句中只有第一句被編譯了，只生成了一個版本號。</w:t>
      </w:r>
    </w:p>
    <w:p w:rsidR="000148AA" w:rsidRDefault="000148AA" w:rsidP="00CB6915">
      <w:pPr>
        <w:ind w:firstLine="240"/>
        <w:rPr>
          <w:kern w:val="0"/>
        </w:rPr>
      </w:pPr>
      <w:r w:rsidRPr="00705286">
        <w:rPr>
          <w:kern w:val="0"/>
        </w:rPr>
        <w:t>作者列表是以逗號分隔的，如果我想分行顯示怎么辦？另外，如果我想顯示兩個以上的版本號又該怎么辦？</w:t>
      </w:r>
    </w:p>
    <w:p w:rsidR="000148AA" w:rsidRDefault="000148AA" w:rsidP="00CB6915">
      <w:pPr>
        <w:ind w:firstLine="240"/>
        <w:rPr>
          <w:kern w:val="0"/>
        </w:rPr>
      </w:pPr>
      <w:r w:rsidRPr="00705286">
        <w:rPr>
          <w:kern w:val="0"/>
        </w:rPr>
        <w:t>——</w:t>
      </w:r>
      <w:r w:rsidRPr="00705286">
        <w:rPr>
          <w:kern w:val="0"/>
        </w:rPr>
        <w:t>我們可以將上述兩條</w:t>
      </w:r>
      <w:r w:rsidRPr="00705286">
        <w:rPr>
          <w:kern w:val="0"/>
        </w:rPr>
        <w:t>@author</w:t>
      </w:r>
      <w:r w:rsidRPr="00705286">
        <w:rPr>
          <w:kern w:val="0"/>
        </w:rPr>
        <w:t>語句合為一句，把兩個</w:t>
      </w:r>
      <w:r w:rsidRPr="00705286">
        <w:rPr>
          <w:kern w:val="0"/>
        </w:rPr>
        <w:t>@version</w:t>
      </w:r>
      <w:r w:rsidRPr="00705286">
        <w:rPr>
          <w:kern w:val="0"/>
        </w:rPr>
        <w:t>語句也合為一句：</w:t>
      </w:r>
    </w:p>
    <w:p w:rsidR="000148AA" w:rsidRDefault="000148AA" w:rsidP="00647E0F">
      <w:pPr>
        <w:pStyle w:val="ad"/>
        <w:ind w:left="240" w:hanging="240"/>
      </w:pPr>
      <w:r w:rsidRPr="00705286">
        <w:t>@author Fancy</w:t>
      </w:r>
      <w:r w:rsidRPr="00705286">
        <w:t>＜</w:t>
      </w:r>
      <w:r w:rsidRPr="00705286">
        <w:t>br</w:t>
      </w:r>
      <w:r w:rsidRPr="00705286">
        <w:t>＞</w:t>
      </w:r>
      <w:r w:rsidRPr="00705286">
        <w:t>Bird</w:t>
      </w:r>
    </w:p>
    <w:p w:rsidR="000148AA" w:rsidRDefault="000148AA" w:rsidP="00647E0F">
      <w:pPr>
        <w:pStyle w:val="ad"/>
        <w:ind w:left="240" w:hanging="240"/>
      </w:pPr>
      <w:r w:rsidRPr="00705286">
        <w:t>@version Version 1.00</w:t>
      </w:r>
      <w:r w:rsidRPr="00705286">
        <w:t>＜</w:t>
      </w:r>
      <w:r w:rsidRPr="00705286">
        <w:t>br</w:t>
      </w:r>
      <w:r w:rsidRPr="00705286">
        <w:t>＞</w:t>
      </w:r>
      <w:r w:rsidRPr="00705286">
        <w:t>Version 2.00</w:t>
      </w:r>
    </w:p>
    <w:p w:rsidR="000148AA" w:rsidRDefault="000148AA" w:rsidP="00CB6915">
      <w:pPr>
        <w:ind w:firstLine="240"/>
        <w:rPr>
          <w:kern w:val="0"/>
        </w:rPr>
      </w:pPr>
      <w:r w:rsidRPr="00705286">
        <w:rPr>
          <w:kern w:val="0"/>
        </w:rPr>
        <w:t>我們這樣做即達到了目的，又沒有破壞規則。</w:t>
      </w:r>
      <w:r w:rsidRPr="00705286">
        <w:rPr>
          <w:kern w:val="0"/>
        </w:rPr>
        <w:t>@author</w:t>
      </w:r>
      <w:r w:rsidRPr="00705286">
        <w:rPr>
          <w:kern w:val="0"/>
        </w:rPr>
        <w:t>之</w:t>
      </w:r>
      <w:r w:rsidR="00966232">
        <w:rPr>
          <w:kern w:val="0"/>
        </w:rPr>
        <w:t>後</w:t>
      </w:r>
      <w:r w:rsidRPr="00705286">
        <w:rPr>
          <w:kern w:val="0"/>
        </w:rPr>
        <w:t>的作者名和</w:t>
      </w:r>
      <w:r w:rsidRPr="00705286">
        <w:rPr>
          <w:kern w:val="0"/>
        </w:rPr>
        <w:t>@version</w:t>
      </w:r>
      <w:r w:rsidRPr="00705286">
        <w:rPr>
          <w:kern w:val="0"/>
        </w:rPr>
        <w:t>之</w:t>
      </w:r>
      <w:r w:rsidR="00966232">
        <w:rPr>
          <w:kern w:val="0"/>
        </w:rPr>
        <w:t>後</w:t>
      </w:r>
      <w:r w:rsidRPr="00705286">
        <w:rPr>
          <w:kern w:val="0"/>
        </w:rPr>
        <w:t>的版本號都可以是用戶自己定義的任何</w:t>
      </w:r>
      <w:r w:rsidRPr="00705286">
        <w:rPr>
          <w:kern w:val="0"/>
        </w:rPr>
        <w:t>HTML</w:t>
      </w:r>
      <w:r w:rsidRPr="00705286">
        <w:rPr>
          <w:kern w:val="0"/>
        </w:rPr>
        <w:t>格式，所以我們可以使用＜</w:t>
      </w:r>
      <w:r w:rsidRPr="00705286">
        <w:rPr>
          <w:kern w:val="0"/>
        </w:rPr>
        <w:t>br</w:t>
      </w:r>
      <w:r w:rsidRPr="00705286">
        <w:rPr>
          <w:kern w:val="0"/>
        </w:rPr>
        <w:t>＞標記將其分行顯示。同時，在一個</w:t>
      </w:r>
      <w:r w:rsidRPr="00705286">
        <w:rPr>
          <w:kern w:val="0"/>
        </w:rPr>
        <w:t>@version</w:t>
      </w:r>
      <w:r w:rsidRPr="00705286">
        <w:rPr>
          <w:kern w:val="0"/>
        </w:rPr>
        <w:t>中指明兩個用＜</w:t>
      </w:r>
      <w:r w:rsidRPr="00705286">
        <w:rPr>
          <w:kern w:val="0"/>
        </w:rPr>
        <w:t>br</w:t>
      </w:r>
      <w:r w:rsidRPr="00705286">
        <w:rPr>
          <w:kern w:val="0"/>
        </w:rPr>
        <w:t>＞分隔的版本號，也沒有破壞只顯示第一個</w:t>
      </w:r>
      <w:r w:rsidRPr="00705286">
        <w:rPr>
          <w:kern w:val="0"/>
        </w:rPr>
        <w:t>@version</w:t>
      </w:r>
      <w:r w:rsidRPr="00705286">
        <w:rPr>
          <w:kern w:val="0"/>
        </w:rPr>
        <w:t>內容的規則。</w:t>
      </w:r>
    </w:p>
    <w:p w:rsidR="000148AA" w:rsidRDefault="000148AA" w:rsidP="00CB6915">
      <w:pPr>
        <w:ind w:firstLine="240"/>
        <w:rPr>
          <w:kern w:val="0"/>
        </w:rPr>
      </w:pPr>
      <w:r w:rsidRPr="00705286">
        <w:rPr>
          <w:kern w:val="0"/>
        </w:rPr>
        <w:t>3.</w:t>
      </w:r>
      <w:r w:rsidRPr="00705286">
        <w:rPr>
          <w:kern w:val="0"/>
        </w:rPr>
        <w:t>使用</w:t>
      </w:r>
      <w:r w:rsidRPr="00705286">
        <w:rPr>
          <w:kern w:val="0"/>
        </w:rPr>
        <w:t>@param</w:t>
      </w:r>
      <w:r w:rsidRPr="00705286">
        <w:rPr>
          <w:kern w:val="0"/>
        </w:rPr>
        <w:t>、</w:t>
      </w:r>
      <w:r w:rsidRPr="00705286">
        <w:rPr>
          <w:kern w:val="0"/>
        </w:rPr>
        <w:t>@return</w:t>
      </w:r>
      <w:r w:rsidRPr="00705286">
        <w:rPr>
          <w:kern w:val="0"/>
        </w:rPr>
        <w:t>和</w:t>
      </w:r>
      <w:r w:rsidRPr="00705286">
        <w:rPr>
          <w:kern w:val="0"/>
        </w:rPr>
        <w:t>@exception</w:t>
      </w:r>
      <w:r w:rsidRPr="00705286">
        <w:rPr>
          <w:kern w:val="0"/>
        </w:rPr>
        <w:t>說明方法</w:t>
      </w:r>
    </w:p>
    <w:p w:rsidR="000148AA" w:rsidRDefault="000148AA" w:rsidP="00CB6915">
      <w:pPr>
        <w:ind w:firstLine="240"/>
        <w:rPr>
          <w:kern w:val="0"/>
        </w:rPr>
      </w:pPr>
      <w:r w:rsidRPr="00705286">
        <w:rPr>
          <w:kern w:val="0"/>
        </w:rPr>
        <w:t>這三個標記都是只用于方法的。</w:t>
      </w:r>
      <w:r w:rsidRPr="00705286">
        <w:rPr>
          <w:kern w:val="0"/>
        </w:rPr>
        <w:t>@param</w:t>
      </w:r>
      <w:r w:rsidRPr="00705286">
        <w:rPr>
          <w:kern w:val="0"/>
        </w:rPr>
        <w:t>描述方法的參數，</w:t>
      </w:r>
      <w:r w:rsidRPr="00705286">
        <w:rPr>
          <w:kern w:val="0"/>
        </w:rPr>
        <w:t>@return</w:t>
      </w:r>
      <w:r w:rsidRPr="00705286">
        <w:rPr>
          <w:kern w:val="0"/>
        </w:rPr>
        <w:t>描述方法的返回值，</w:t>
      </w:r>
      <w:r w:rsidRPr="00705286">
        <w:rPr>
          <w:kern w:val="0"/>
        </w:rPr>
        <w:t>@exception</w:t>
      </w:r>
      <w:r w:rsidRPr="00705286">
        <w:rPr>
          <w:kern w:val="0"/>
        </w:rPr>
        <w:t>描述方法可能拋出的異常。它們的句法如下：</w:t>
      </w:r>
    </w:p>
    <w:p w:rsidR="000148AA" w:rsidRDefault="000148AA" w:rsidP="00CB6915">
      <w:pPr>
        <w:ind w:firstLine="240"/>
        <w:rPr>
          <w:kern w:val="0"/>
        </w:rPr>
      </w:pPr>
      <w:r w:rsidRPr="00705286">
        <w:rPr>
          <w:kern w:val="0"/>
        </w:rPr>
        <w:lastRenderedPageBreak/>
        <w:t>@param</w:t>
      </w:r>
      <w:r w:rsidRPr="00705286">
        <w:rPr>
          <w:kern w:val="0"/>
        </w:rPr>
        <w:t>參數名</w:t>
      </w:r>
      <w:r w:rsidRPr="00705286">
        <w:rPr>
          <w:kern w:val="0"/>
        </w:rPr>
        <w:t xml:space="preserve"> </w:t>
      </w:r>
      <w:r w:rsidRPr="00705286">
        <w:rPr>
          <w:kern w:val="0"/>
        </w:rPr>
        <w:t>參數說明</w:t>
      </w:r>
    </w:p>
    <w:p w:rsidR="000148AA" w:rsidRDefault="000148AA" w:rsidP="00CB6915">
      <w:pPr>
        <w:ind w:firstLine="240"/>
        <w:rPr>
          <w:kern w:val="0"/>
        </w:rPr>
      </w:pPr>
      <w:r w:rsidRPr="00705286">
        <w:rPr>
          <w:kern w:val="0"/>
        </w:rPr>
        <w:t xml:space="preserve">@return </w:t>
      </w:r>
      <w:r w:rsidRPr="00705286">
        <w:rPr>
          <w:kern w:val="0"/>
        </w:rPr>
        <w:t>返回值說明</w:t>
      </w:r>
    </w:p>
    <w:p w:rsidR="000148AA" w:rsidRDefault="000148AA" w:rsidP="00CB6915">
      <w:pPr>
        <w:ind w:firstLine="240"/>
        <w:rPr>
          <w:kern w:val="0"/>
        </w:rPr>
      </w:pPr>
      <w:r w:rsidRPr="00705286">
        <w:rPr>
          <w:kern w:val="0"/>
        </w:rPr>
        <w:t xml:space="preserve">@exception </w:t>
      </w:r>
      <w:r w:rsidRPr="00705286">
        <w:rPr>
          <w:kern w:val="0"/>
        </w:rPr>
        <w:t>異常類名</w:t>
      </w:r>
      <w:r w:rsidRPr="00705286">
        <w:rPr>
          <w:kern w:val="0"/>
        </w:rPr>
        <w:t xml:space="preserve"> </w:t>
      </w:r>
      <w:r w:rsidRPr="00705286">
        <w:rPr>
          <w:kern w:val="0"/>
        </w:rPr>
        <w:t>說明</w:t>
      </w:r>
    </w:p>
    <w:p w:rsidR="000148AA" w:rsidRDefault="000148AA" w:rsidP="00CB6915">
      <w:pPr>
        <w:ind w:firstLine="240"/>
        <w:rPr>
          <w:kern w:val="0"/>
        </w:rPr>
      </w:pPr>
      <w:r w:rsidRPr="00705286">
        <w:rPr>
          <w:kern w:val="0"/>
        </w:rPr>
        <w:t>每一個</w:t>
      </w:r>
      <w:r w:rsidRPr="00705286">
        <w:rPr>
          <w:kern w:val="0"/>
        </w:rPr>
        <w:t>@param</w:t>
      </w:r>
      <w:r w:rsidRPr="00705286">
        <w:rPr>
          <w:kern w:val="0"/>
        </w:rPr>
        <w:t>只能描述方法的一個參數，所以，如果方法需要多個參數，就需要多次使用</w:t>
      </w:r>
      <w:r w:rsidRPr="00705286">
        <w:rPr>
          <w:kern w:val="0"/>
        </w:rPr>
        <w:t>@param</w:t>
      </w:r>
      <w:r w:rsidRPr="00705286">
        <w:rPr>
          <w:kern w:val="0"/>
        </w:rPr>
        <w:t>來描述。</w:t>
      </w:r>
    </w:p>
    <w:p w:rsidR="000148AA" w:rsidRDefault="000148AA" w:rsidP="00CB6915">
      <w:pPr>
        <w:ind w:firstLine="240"/>
        <w:rPr>
          <w:kern w:val="0"/>
        </w:rPr>
      </w:pPr>
      <w:r w:rsidRPr="00705286">
        <w:rPr>
          <w:kern w:val="0"/>
        </w:rPr>
        <w:t>一個方法中只能用一個</w:t>
      </w:r>
      <w:r w:rsidRPr="00705286">
        <w:rPr>
          <w:kern w:val="0"/>
        </w:rPr>
        <w:t>@return</w:t>
      </w:r>
      <w:r w:rsidRPr="00705286">
        <w:rPr>
          <w:kern w:val="0"/>
        </w:rPr>
        <w:t>，如果文檔說明中列了多個</w:t>
      </w:r>
      <w:r w:rsidRPr="00705286">
        <w:rPr>
          <w:kern w:val="0"/>
        </w:rPr>
        <w:t>@return</w:t>
      </w:r>
      <w:r w:rsidRPr="00705286">
        <w:rPr>
          <w:kern w:val="0"/>
        </w:rPr>
        <w:t>，則</w:t>
      </w:r>
      <w:r w:rsidRPr="00705286">
        <w:rPr>
          <w:kern w:val="0"/>
        </w:rPr>
        <w:t>javadoc</w:t>
      </w:r>
      <w:r w:rsidRPr="00705286">
        <w:rPr>
          <w:kern w:val="0"/>
        </w:rPr>
        <w:t>編譯時會發出警告，且只有第一個</w:t>
      </w:r>
      <w:r w:rsidRPr="00705286">
        <w:rPr>
          <w:kern w:val="0"/>
        </w:rPr>
        <w:t>@return</w:t>
      </w:r>
      <w:r w:rsidRPr="00705286">
        <w:rPr>
          <w:kern w:val="0"/>
        </w:rPr>
        <w:t>在生成的文檔中有效。</w:t>
      </w:r>
    </w:p>
    <w:p w:rsidR="000148AA" w:rsidRPr="00705286" w:rsidRDefault="000148AA" w:rsidP="00CB6915">
      <w:pPr>
        <w:ind w:firstLine="240"/>
        <w:rPr>
          <w:kern w:val="0"/>
        </w:rPr>
      </w:pPr>
      <w:r w:rsidRPr="00705286">
        <w:rPr>
          <w:kern w:val="0"/>
        </w:rPr>
        <w:t>方法可能拋出的異常應當用</w:t>
      </w:r>
      <w:r w:rsidRPr="00705286">
        <w:rPr>
          <w:kern w:val="0"/>
        </w:rPr>
        <w:t>@exception</w:t>
      </w:r>
      <w:r w:rsidRPr="00705286">
        <w:rPr>
          <w:kern w:val="0"/>
        </w:rPr>
        <w:t>描述。由于一個方法可能拋出多個異常，所以可以有多個</w:t>
      </w:r>
      <w:r w:rsidRPr="00705286">
        <w:rPr>
          <w:kern w:val="0"/>
        </w:rPr>
        <w:t>@exception</w:t>
      </w:r>
      <w:r w:rsidRPr="00705286">
        <w:rPr>
          <w:kern w:val="0"/>
        </w:rPr>
        <w:t>。每個</w:t>
      </w:r>
      <w:r w:rsidRPr="00705286">
        <w:rPr>
          <w:kern w:val="0"/>
        </w:rPr>
        <w:t>@exception</w:t>
      </w:r>
      <w:r w:rsidR="00966232">
        <w:rPr>
          <w:kern w:val="0"/>
        </w:rPr>
        <w:t>後</w:t>
      </w:r>
      <w:r w:rsidRPr="00705286">
        <w:rPr>
          <w:kern w:val="0"/>
        </w:rPr>
        <w:t>面應有簡述的異常類名，說明中應指出拋出異常的原因。需要注意的是，異常類名應該根據源文件的</w:t>
      </w:r>
      <w:r w:rsidRPr="00705286">
        <w:rPr>
          <w:kern w:val="0"/>
        </w:rPr>
        <w:t>import</w:t>
      </w:r>
      <w:r w:rsidRPr="00705286">
        <w:rPr>
          <w:kern w:val="0"/>
        </w:rPr>
        <w:t>語句確定是寫出類名還是類全名。示例如下：</w:t>
      </w:r>
    </w:p>
    <w:p w:rsidR="000148AA" w:rsidRPr="00CB6915" w:rsidRDefault="000148AA" w:rsidP="00CB6915">
      <w:pPr>
        <w:pStyle w:val="ad"/>
        <w:ind w:left="240" w:hanging="240"/>
      </w:pPr>
      <w:r w:rsidRPr="00CB6915">
        <w:t>public class TestJavaDoc {</w:t>
      </w:r>
    </w:p>
    <w:p w:rsidR="000148AA" w:rsidRPr="00CB6915" w:rsidRDefault="000148AA" w:rsidP="00CB6915">
      <w:pPr>
        <w:pStyle w:val="ad"/>
        <w:ind w:left="240" w:hanging="240"/>
      </w:pPr>
      <w:r w:rsidRPr="00CB6915">
        <w:t>/**</w:t>
      </w:r>
    </w:p>
    <w:p w:rsidR="000148AA" w:rsidRPr="00CB6915" w:rsidRDefault="000148AA" w:rsidP="00CB6915">
      <w:pPr>
        <w:pStyle w:val="ad"/>
        <w:ind w:left="240" w:hanging="240"/>
      </w:pPr>
      <w:r w:rsidRPr="00CB6915">
        <w:t>* @param n a switch</w:t>
      </w:r>
    </w:p>
    <w:p w:rsidR="000148AA" w:rsidRPr="00CB6915" w:rsidRDefault="000148AA" w:rsidP="00CB6915">
      <w:pPr>
        <w:pStyle w:val="ad"/>
        <w:ind w:left="240" w:hanging="240"/>
      </w:pPr>
      <w:r w:rsidRPr="00CB6915">
        <w:t>* @param b excrescent parameter</w:t>
      </w:r>
    </w:p>
    <w:p w:rsidR="000148AA" w:rsidRPr="00CB6915" w:rsidRDefault="000148AA" w:rsidP="00CB6915">
      <w:pPr>
        <w:pStyle w:val="ad"/>
        <w:ind w:left="240" w:hanging="240"/>
      </w:pPr>
      <w:r w:rsidRPr="00CB6915">
        <w:t>* @return true or false</w:t>
      </w:r>
    </w:p>
    <w:p w:rsidR="000148AA" w:rsidRPr="00CB6915" w:rsidRDefault="000148AA" w:rsidP="00CB6915">
      <w:pPr>
        <w:pStyle w:val="ad"/>
        <w:ind w:left="240" w:hanging="240"/>
      </w:pPr>
      <w:r w:rsidRPr="00CB6915">
        <w:t>* @return excrescent return</w:t>
      </w:r>
    </w:p>
    <w:p w:rsidR="000148AA" w:rsidRPr="00CB6915" w:rsidRDefault="000148AA" w:rsidP="00CB6915">
      <w:pPr>
        <w:pStyle w:val="ad"/>
        <w:ind w:left="240" w:hanging="240"/>
      </w:pPr>
      <w:r w:rsidRPr="00CB6915">
        <w:t>* @exception java.lang.Exception throw when switch is 1</w:t>
      </w:r>
    </w:p>
    <w:p w:rsidR="000148AA" w:rsidRPr="00CB6915" w:rsidRDefault="000148AA" w:rsidP="00CB6915">
      <w:pPr>
        <w:pStyle w:val="ad"/>
        <w:ind w:left="240" w:hanging="240"/>
      </w:pPr>
      <w:r w:rsidRPr="00CB6915">
        <w:t>* @exception NullPointerException throw when parameter n is null</w:t>
      </w:r>
    </w:p>
    <w:p w:rsidR="000148AA" w:rsidRPr="00CB6915" w:rsidRDefault="000148AA" w:rsidP="00CB6915">
      <w:pPr>
        <w:pStyle w:val="ad"/>
        <w:ind w:left="240" w:hanging="240"/>
      </w:pPr>
      <w:r w:rsidRPr="00CB6915">
        <w:t>*/</w:t>
      </w:r>
    </w:p>
    <w:p w:rsidR="000148AA" w:rsidRPr="00CB6915" w:rsidRDefault="00CB6915" w:rsidP="00CB6915">
      <w:pPr>
        <w:pStyle w:val="ad"/>
        <w:ind w:left="240" w:hanging="240"/>
      </w:pPr>
      <w:r>
        <w:rPr>
          <w:rFonts w:hint="eastAsia"/>
        </w:rPr>
        <w:tab/>
      </w:r>
      <w:r w:rsidR="000148AA" w:rsidRPr="00CB6915">
        <w:t>public boolean fun(Integer n) throws Exception {</w:t>
      </w:r>
    </w:p>
    <w:p w:rsidR="000148AA" w:rsidRPr="00CB6915" w:rsidRDefault="00CB6915" w:rsidP="00CB6915">
      <w:pPr>
        <w:pStyle w:val="ad"/>
        <w:ind w:left="240" w:hanging="240"/>
      </w:pPr>
      <w:r>
        <w:rPr>
          <w:rFonts w:hint="eastAsia"/>
        </w:rPr>
        <w:tab/>
      </w:r>
      <w:r>
        <w:rPr>
          <w:rFonts w:hint="eastAsia"/>
        </w:rPr>
        <w:tab/>
      </w:r>
      <w:r w:rsidR="000148AA" w:rsidRPr="00CB6915">
        <w:t>switch (n.intValue()) {</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0:</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break;</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case 1:</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throw new Exception("Test Only");</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default:</w:t>
      </w:r>
    </w:p>
    <w:p w:rsidR="000148AA" w:rsidRPr="00CB6915" w:rsidRDefault="00CB6915" w:rsidP="00CB6915">
      <w:pPr>
        <w:pStyle w:val="ad"/>
        <w:ind w:left="240" w:hanging="240"/>
      </w:pPr>
      <w:r>
        <w:rPr>
          <w:rFonts w:hint="eastAsia"/>
        </w:rPr>
        <w:tab/>
      </w:r>
      <w:r>
        <w:rPr>
          <w:rFonts w:hint="eastAsia"/>
        </w:rPr>
        <w:tab/>
      </w:r>
      <w:r>
        <w:rPr>
          <w:rFonts w:hint="eastAsia"/>
        </w:rPr>
        <w:tab/>
      </w:r>
      <w:r w:rsidR="000148AA" w:rsidRPr="00CB6915">
        <w:t>return false;</w:t>
      </w:r>
    </w:p>
    <w:p w:rsidR="000148AA" w:rsidRPr="00CB6915" w:rsidRDefault="00CB6915" w:rsidP="00CB6915">
      <w:pPr>
        <w:pStyle w:val="ad"/>
        <w:ind w:left="240" w:hanging="240"/>
      </w:pPr>
      <w:r>
        <w:rPr>
          <w:rFonts w:hint="eastAsia"/>
        </w:rPr>
        <w:tab/>
      </w:r>
      <w:r>
        <w:rPr>
          <w:rFonts w:hint="eastAsia"/>
        </w:rPr>
        <w:tab/>
      </w:r>
      <w:r w:rsidR="000148AA" w:rsidRPr="00CB6915">
        <w:t>}</w:t>
      </w:r>
    </w:p>
    <w:p w:rsidR="000148AA" w:rsidRPr="00CB6915" w:rsidRDefault="00CB6915" w:rsidP="00CB6915">
      <w:pPr>
        <w:pStyle w:val="ad"/>
        <w:ind w:left="240" w:hanging="240"/>
      </w:pPr>
      <w:r>
        <w:rPr>
          <w:rFonts w:hint="eastAsia"/>
        </w:rPr>
        <w:tab/>
      </w:r>
      <w:r>
        <w:rPr>
          <w:rFonts w:hint="eastAsia"/>
        </w:rPr>
        <w:tab/>
      </w:r>
      <w:r w:rsidR="000148AA" w:rsidRPr="00CB6915">
        <w:t>return true;</w:t>
      </w:r>
    </w:p>
    <w:p w:rsidR="000148AA" w:rsidRPr="00CB6915" w:rsidRDefault="00CB6915" w:rsidP="00CB6915">
      <w:pPr>
        <w:pStyle w:val="ad"/>
        <w:ind w:left="240" w:hanging="240"/>
      </w:pPr>
      <w:r>
        <w:rPr>
          <w:rFonts w:hint="eastAsia"/>
        </w:rPr>
        <w:tab/>
      </w:r>
      <w:r w:rsidR="000148AA" w:rsidRPr="00CB6915">
        <w:t>}</w:t>
      </w:r>
    </w:p>
    <w:p w:rsidR="000148AA" w:rsidRPr="00CB6915" w:rsidRDefault="000148AA" w:rsidP="00CB6915">
      <w:pPr>
        <w:pStyle w:val="ad"/>
        <w:ind w:left="240" w:hanging="240"/>
      </w:pPr>
      <w:r w:rsidRPr="00CB6915">
        <w:t>}</w:t>
      </w:r>
    </w:p>
    <w:p w:rsidR="000148AA" w:rsidRDefault="000148AA" w:rsidP="00CB6915">
      <w:pPr>
        <w:ind w:firstLine="240"/>
        <w:rPr>
          <w:kern w:val="0"/>
        </w:rPr>
      </w:pPr>
      <w:r w:rsidRPr="00705286">
        <w:rPr>
          <w:kern w:val="0"/>
        </w:rPr>
        <w:t>可以看到，上例中</w:t>
      </w:r>
      <w:r w:rsidRPr="00705286">
        <w:rPr>
          <w:kern w:val="0"/>
        </w:rPr>
        <w:t>@param b excrescent parameter</w:t>
      </w:r>
      <w:r w:rsidRPr="00705286">
        <w:rPr>
          <w:kern w:val="0"/>
        </w:rPr>
        <w:t>一句是多余的，因為參數只是一個</w:t>
      </w:r>
      <w:r w:rsidRPr="00705286">
        <w:rPr>
          <w:kern w:val="0"/>
        </w:rPr>
        <w:t>n</w:t>
      </w:r>
      <w:r w:rsidRPr="00705286">
        <w:rPr>
          <w:kern w:val="0"/>
        </w:rPr>
        <w:t>，</w:t>
      </w:r>
      <w:r w:rsidR="00966232">
        <w:rPr>
          <w:kern w:val="0"/>
        </w:rPr>
        <w:t>並</w:t>
      </w:r>
      <w:r w:rsidRPr="00705286">
        <w:rPr>
          <w:kern w:val="0"/>
        </w:rPr>
        <w:t>沒有一個</w:t>
      </w:r>
      <w:r w:rsidRPr="00705286">
        <w:rPr>
          <w:kern w:val="0"/>
        </w:rPr>
        <w:t>b</w:t>
      </w:r>
      <w:r w:rsidRPr="00705286">
        <w:rPr>
          <w:kern w:val="0"/>
        </w:rPr>
        <w:t>但是</w:t>
      </w:r>
      <w:r w:rsidRPr="00705286">
        <w:rPr>
          <w:kern w:val="0"/>
        </w:rPr>
        <w:t>javadoc</w:t>
      </w:r>
      <w:r w:rsidRPr="00705286">
        <w:rPr>
          <w:kern w:val="0"/>
        </w:rPr>
        <w:t>編譯時</w:t>
      </w:r>
      <w:r w:rsidR="00966232">
        <w:rPr>
          <w:kern w:val="0"/>
        </w:rPr>
        <w:t>並</w:t>
      </w:r>
      <w:r w:rsidRPr="00705286">
        <w:rPr>
          <w:kern w:val="0"/>
        </w:rPr>
        <w:t>沒有檢查。因此，寫文檔注釋時一定要正確匹配參數表與方法中正式參數表的項目。如果方法參數表中的參數是</w:t>
      </w:r>
      <w:r w:rsidRPr="00705286">
        <w:rPr>
          <w:kern w:val="0"/>
        </w:rPr>
        <w:t>a</w:t>
      </w:r>
      <w:r w:rsidRPr="00705286">
        <w:rPr>
          <w:kern w:val="0"/>
        </w:rPr>
        <w:t>，文檔中卻給出對參數</w:t>
      </w:r>
      <w:r w:rsidRPr="00705286">
        <w:rPr>
          <w:kern w:val="0"/>
        </w:rPr>
        <w:t>x</w:t>
      </w:r>
      <w:r w:rsidRPr="00705286">
        <w:rPr>
          <w:kern w:val="0"/>
        </w:rPr>
        <w:t>的解釋，或者再多出一個參數</w:t>
      </w:r>
      <w:r w:rsidRPr="00705286">
        <w:rPr>
          <w:kern w:val="0"/>
        </w:rPr>
        <w:t>i</w:t>
      </w:r>
      <w:r w:rsidRPr="00705286">
        <w:rPr>
          <w:kern w:val="0"/>
        </w:rPr>
        <w:t>，就會讓人摸不著頭腦了。</w:t>
      </w:r>
      <w:r w:rsidRPr="00705286">
        <w:rPr>
          <w:kern w:val="0"/>
        </w:rPr>
        <w:t>@exceptin</w:t>
      </w:r>
      <w:r w:rsidRPr="00705286">
        <w:rPr>
          <w:kern w:val="0"/>
        </w:rPr>
        <w:t>也是一樣。</w:t>
      </w:r>
    </w:p>
    <w:p w:rsidR="000148AA" w:rsidRDefault="000148AA" w:rsidP="00CB6915">
      <w:pPr>
        <w:ind w:firstLine="240"/>
        <w:rPr>
          <w:kern w:val="0"/>
        </w:rPr>
      </w:pPr>
      <w:r w:rsidRPr="00705286">
        <w:rPr>
          <w:kern w:val="0"/>
        </w:rPr>
        <w:t>上例程序中</w:t>
      </w:r>
      <w:r w:rsidR="00966232">
        <w:rPr>
          <w:kern w:val="0"/>
        </w:rPr>
        <w:t>並</w:t>
      </w:r>
      <w:r w:rsidRPr="00705286">
        <w:rPr>
          <w:kern w:val="0"/>
        </w:rPr>
        <w:t>沒有拋出一個</w:t>
      </w:r>
      <w:r w:rsidRPr="00705286">
        <w:rPr>
          <w:kern w:val="0"/>
        </w:rPr>
        <w:t>NullPointerException</w:t>
      </w:r>
      <w:r w:rsidRPr="00705286">
        <w:rPr>
          <w:kern w:val="0"/>
        </w:rPr>
        <w:t>，但是文檔注釋中為什么要寫上這么一句呢，難道又是為了演示？這不是為了演示描述多余的異常也能通過編譯，而是為了說明寫異常說明時應考運行時</w:t>
      </w:r>
      <w:r w:rsidRPr="00705286">
        <w:rPr>
          <w:kern w:val="0"/>
        </w:rPr>
        <w:t>(RunTime)</w:t>
      </w:r>
      <w:r w:rsidRPr="00705286">
        <w:rPr>
          <w:kern w:val="0"/>
        </w:rPr>
        <w:t>異常的可能性。上例程序中，如果參數</w:t>
      </w:r>
      <w:r w:rsidRPr="00705286">
        <w:rPr>
          <w:kern w:val="0"/>
        </w:rPr>
        <w:t>n</w:t>
      </w:r>
      <w:r w:rsidRPr="00705286">
        <w:rPr>
          <w:kern w:val="0"/>
        </w:rPr>
        <w:t>是給的一個空值</w:t>
      </w:r>
      <w:r w:rsidRPr="00705286">
        <w:rPr>
          <w:kern w:val="0"/>
        </w:rPr>
        <w:t>(null)</w:t>
      </w:r>
      <w:r w:rsidRPr="00705286">
        <w:rPr>
          <w:kern w:val="0"/>
        </w:rPr>
        <w:t>，那么程序會在運行的時候拋出一個</w:t>
      </w:r>
      <w:r w:rsidRPr="00705286">
        <w:rPr>
          <w:kern w:val="0"/>
        </w:rPr>
        <w:t>NullPointerException</w:t>
      </w:r>
      <w:r w:rsidRPr="00705286">
        <w:rPr>
          <w:kern w:val="0"/>
        </w:rPr>
        <w:t>，因此，在文檔注釋中添加了對</w:t>
      </w:r>
      <w:r w:rsidRPr="00705286">
        <w:rPr>
          <w:kern w:val="0"/>
        </w:rPr>
        <w:t>NullPointerException</w:t>
      </w:r>
      <w:r w:rsidRPr="00705286">
        <w:rPr>
          <w:kern w:val="0"/>
        </w:rPr>
        <w:t>的說明。</w:t>
      </w:r>
    </w:p>
    <w:p w:rsidR="000148AA" w:rsidRDefault="000148AA" w:rsidP="00CB6915">
      <w:pPr>
        <w:ind w:firstLine="240"/>
        <w:rPr>
          <w:kern w:val="0"/>
        </w:rPr>
      </w:pPr>
      <w:r w:rsidRPr="00705286">
        <w:rPr>
          <w:kern w:val="0"/>
        </w:rPr>
        <w:t>上例中的</w:t>
      </w:r>
      <w:r w:rsidRPr="00705286">
        <w:rPr>
          <w:kern w:val="0"/>
        </w:rPr>
        <w:t>@return</w:t>
      </w:r>
      <w:r w:rsidRPr="00705286">
        <w:rPr>
          <w:kern w:val="0"/>
        </w:rPr>
        <w:t>語句有兩個，但是根據規則，同一個方法中，只有第一個</w:t>
      </w:r>
      <w:r w:rsidRPr="00705286">
        <w:rPr>
          <w:kern w:val="0"/>
        </w:rPr>
        <w:t>@return</w:t>
      </w:r>
      <w:r w:rsidRPr="00705286">
        <w:rPr>
          <w:kern w:val="0"/>
        </w:rPr>
        <w:t>有效，其余的會被</w:t>
      </w:r>
      <w:r w:rsidRPr="00705286">
        <w:rPr>
          <w:kern w:val="0"/>
        </w:rPr>
        <w:t>javadoc</w:t>
      </w:r>
      <w:r w:rsidRPr="00705286">
        <w:rPr>
          <w:kern w:val="0"/>
        </w:rPr>
        <w:t>忽略。所以生成的文檔中沒有出現第二個</w:t>
      </w:r>
      <w:r w:rsidRPr="00705286">
        <w:rPr>
          <w:kern w:val="0"/>
        </w:rPr>
        <w:t>@return</w:t>
      </w:r>
      <w:r w:rsidRPr="00705286">
        <w:rPr>
          <w:kern w:val="0"/>
        </w:rPr>
        <w:t>的描述。</w:t>
      </w:r>
    </w:p>
    <w:p w:rsidR="000148AA" w:rsidRDefault="000148AA" w:rsidP="00CB6915">
      <w:pPr>
        <w:ind w:firstLine="240"/>
        <w:rPr>
          <w:kern w:val="0"/>
        </w:rPr>
      </w:pPr>
      <w:r w:rsidRPr="00705286">
        <w:rPr>
          <w:kern w:val="0"/>
        </w:rPr>
        <w:t>講到這</w:t>
      </w:r>
      <w:r w:rsidR="00647E0F">
        <w:rPr>
          <w:kern w:val="0"/>
        </w:rPr>
        <w:t>裡</w:t>
      </w:r>
      <w:r w:rsidRPr="00705286">
        <w:rPr>
          <w:kern w:val="0"/>
        </w:rPr>
        <w:t>，該怎么寫文檔注釋你應該已經清楚了，下面就開始講解</w:t>
      </w:r>
      <w:r w:rsidRPr="00705286">
        <w:rPr>
          <w:kern w:val="0"/>
        </w:rPr>
        <w:t>javadoc</w:t>
      </w:r>
      <w:r w:rsidRPr="00705286">
        <w:rPr>
          <w:kern w:val="0"/>
        </w:rPr>
        <w:t>的常用命令。</w:t>
      </w:r>
    </w:p>
    <w:p w:rsidR="000148AA" w:rsidRDefault="000148AA" w:rsidP="00CB6915">
      <w:pPr>
        <w:ind w:firstLine="240"/>
        <w:rPr>
          <w:kern w:val="0"/>
        </w:rPr>
      </w:pPr>
      <w:r w:rsidRPr="00705286">
        <w:rPr>
          <w:b/>
          <w:bCs/>
          <w:kern w:val="0"/>
        </w:rPr>
        <w:t>四</w:t>
      </w:r>
      <w:r w:rsidRPr="00705286">
        <w:rPr>
          <w:b/>
          <w:bCs/>
          <w:kern w:val="0"/>
        </w:rPr>
        <w:t>.javadoc</w:t>
      </w:r>
      <w:r w:rsidRPr="00705286">
        <w:rPr>
          <w:b/>
          <w:bCs/>
          <w:kern w:val="0"/>
        </w:rPr>
        <w:t>命令</w:t>
      </w:r>
    </w:p>
    <w:p w:rsidR="000148AA" w:rsidRDefault="000148AA" w:rsidP="00CB6915">
      <w:pPr>
        <w:ind w:firstLine="240"/>
        <w:rPr>
          <w:kern w:val="0"/>
        </w:rPr>
      </w:pPr>
      <w:r w:rsidRPr="00705286">
        <w:rPr>
          <w:kern w:val="0"/>
        </w:rPr>
        <w:t>運行</w:t>
      </w:r>
      <w:r w:rsidRPr="00705286">
        <w:rPr>
          <w:kern w:val="0"/>
        </w:rPr>
        <w:t>javadoc -help</w:t>
      </w:r>
      <w:r w:rsidRPr="00705286">
        <w:rPr>
          <w:kern w:val="0"/>
        </w:rPr>
        <w:t>可以看到</w:t>
      </w:r>
      <w:r w:rsidRPr="00705286">
        <w:rPr>
          <w:kern w:val="0"/>
        </w:rPr>
        <w:t>javadoc</w:t>
      </w:r>
      <w:r w:rsidRPr="00705286">
        <w:rPr>
          <w:kern w:val="0"/>
        </w:rPr>
        <w:t>的用法，這</w:t>
      </w:r>
      <w:r w:rsidR="00647E0F">
        <w:rPr>
          <w:kern w:val="0"/>
        </w:rPr>
        <w:t>裡</w:t>
      </w:r>
      <w:r w:rsidRPr="00705286">
        <w:rPr>
          <w:kern w:val="0"/>
        </w:rPr>
        <w:t>列舉常用參數如下：</w:t>
      </w:r>
    </w:p>
    <w:p w:rsidR="000148AA" w:rsidRDefault="000148AA" w:rsidP="00CB6915">
      <w:pPr>
        <w:ind w:firstLine="240"/>
        <w:rPr>
          <w:kern w:val="0"/>
        </w:rPr>
      </w:pPr>
      <w:r w:rsidRPr="00705286">
        <w:rPr>
          <w:kern w:val="0"/>
        </w:rPr>
        <w:t>用法：</w:t>
      </w:r>
    </w:p>
    <w:p w:rsidR="000148AA" w:rsidRDefault="000148AA" w:rsidP="00CB6915">
      <w:pPr>
        <w:pStyle w:val="ad"/>
        <w:ind w:left="240" w:hanging="240"/>
        <w:rPr>
          <w:kern w:val="0"/>
        </w:rPr>
      </w:pPr>
      <w:r w:rsidRPr="00705286">
        <w:rPr>
          <w:kern w:val="0"/>
        </w:rPr>
        <w:lastRenderedPageBreak/>
        <w:t>javadoc [options] [packagenames] [sourcefiles]</w:t>
      </w:r>
    </w:p>
    <w:p w:rsidR="000148AA" w:rsidRDefault="000148AA" w:rsidP="00CB6915">
      <w:pPr>
        <w:ind w:firstLine="240"/>
        <w:rPr>
          <w:kern w:val="0"/>
        </w:rPr>
      </w:pPr>
      <w:r w:rsidRPr="00705286">
        <w:rPr>
          <w:kern w:val="0"/>
        </w:rPr>
        <w:t>選項：</w:t>
      </w:r>
    </w:p>
    <w:p w:rsidR="000148AA" w:rsidRDefault="000148AA" w:rsidP="00CB6915">
      <w:pPr>
        <w:pStyle w:val="ad"/>
        <w:ind w:left="240" w:hanging="240"/>
        <w:rPr>
          <w:kern w:val="0"/>
        </w:rPr>
      </w:pPr>
      <w:r w:rsidRPr="00705286">
        <w:rPr>
          <w:kern w:val="0"/>
        </w:rPr>
        <w:t xml:space="preserve">-public </w:t>
      </w:r>
      <w:r w:rsidRPr="00705286">
        <w:rPr>
          <w:kern w:val="0"/>
        </w:rPr>
        <w:t>僅顯示</w:t>
      </w:r>
      <w:r w:rsidRPr="00705286">
        <w:rPr>
          <w:kern w:val="0"/>
        </w:rPr>
        <w:t xml:space="preserve"> public </w:t>
      </w:r>
      <w:r w:rsidRPr="00705286">
        <w:rPr>
          <w:kern w:val="0"/>
        </w:rPr>
        <w:t>類和成員</w:t>
      </w:r>
    </w:p>
    <w:p w:rsidR="000148AA" w:rsidRDefault="000148AA" w:rsidP="00CB6915">
      <w:pPr>
        <w:pStyle w:val="ad"/>
        <w:ind w:left="240" w:hanging="240"/>
        <w:rPr>
          <w:kern w:val="0"/>
        </w:rPr>
      </w:pPr>
      <w:r w:rsidRPr="00705286">
        <w:rPr>
          <w:kern w:val="0"/>
        </w:rPr>
        <w:t xml:space="preserve">-protected </w:t>
      </w:r>
      <w:r w:rsidRPr="00705286">
        <w:rPr>
          <w:kern w:val="0"/>
        </w:rPr>
        <w:t>顯示</w:t>
      </w:r>
      <w:r w:rsidRPr="00705286">
        <w:rPr>
          <w:kern w:val="0"/>
        </w:rPr>
        <w:t xml:space="preserve"> protected/public </w:t>
      </w:r>
      <w:r w:rsidRPr="00705286">
        <w:rPr>
          <w:kern w:val="0"/>
        </w:rPr>
        <w:t>類和成員</w:t>
      </w:r>
      <w:r w:rsidRPr="00705286">
        <w:rPr>
          <w:kern w:val="0"/>
        </w:rPr>
        <w:t xml:space="preserve"> (</w:t>
      </w:r>
      <w:r w:rsidRPr="00705286">
        <w:rPr>
          <w:kern w:val="0"/>
        </w:rPr>
        <w:t>缺省</w:t>
      </w:r>
      <w:r w:rsidRPr="00705286">
        <w:rPr>
          <w:kern w:val="0"/>
        </w:rPr>
        <w:t>)</w:t>
      </w:r>
    </w:p>
    <w:p w:rsidR="000148AA" w:rsidRDefault="000148AA" w:rsidP="00CB6915">
      <w:pPr>
        <w:pStyle w:val="ad"/>
        <w:ind w:left="240" w:hanging="240"/>
        <w:rPr>
          <w:kern w:val="0"/>
        </w:rPr>
      </w:pPr>
      <w:r w:rsidRPr="00705286">
        <w:rPr>
          <w:kern w:val="0"/>
        </w:rPr>
        <w:t xml:space="preserve">-package </w:t>
      </w:r>
      <w:r w:rsidRPr="00705286">
        <w:rPr>
          <w:kern w:val="0"/>
        </w:rPr>
        <w:t>顯示</w:t>
      </w:r>
      <w:r w:rsidRPr="00705286">
        <w:rPr>
          <w:kern w:val="0"/>
        </w:rPr>
        <w:t xml:space="preserve"> package/protected/public </w:t>
      </w:r>
      <w:r w:rsidRPr="00705286">
        <w:rPr>
          <w:kern w:val="0"/>
        </w:rPr>
        <w:t>類和成員</w:t>
      </w:r>
    </w:p>
    <w:p w:rsidR="000148AA" w:rsidRDefault="000148AA" w:rsidP="00CB6915">
      <w:pPr>
        <w:pStyle w:val="ad"/>
        <w:ind w:left="240" w:hanging="240"/>
        <w:rPr>
          <w:kern w:val="0"/>
        </w:rPr>
      </w:pPr>
      <w:r w:rsidRPr="00705286">
        <w:rPr>
          <w:kern w:val="0"/>
        </w:rPr>
        <w:t xml:space="preserve">-private </w:t>
      </w:r>
      <w:r w:rsidRPr="00705286">
        <w:rPr>
          <w:kern w:val="0"/>
        </w:rPr>
        <w:t>顯示所有類和成員</w:t>
      </w:r>
    </w:p>
    <w:p w:rsidR="000148AA" w:rsidRDefault="000148AA" w:rsidP="00CB6915">
      <w:pPr>
        <w:pStyle w:val="ad"/>
        <w:ind w:left="240" w:hanging="240"/>
        <w:rPr>
          <w:kern w:val="0"/>
        </w:rPr>
      </w:pPr>
      <w:r w:rsidRPr="00705286">
        <w:rPr>
          <w:kern w:val="0"/>
        </w:rPr>
        <w:t xml:space="preserve">-d </w:t>
      </w:r>
      <w:r w:rsidRPr="00705286">
        <w:rPr>
          <w:kern w:val="0"/>
        </w:rPr>
        <w:t>＜</w:t>
      </w:r>
      <w:r w:rsidRPr="00705286">
        <w:rPr>
          <w:kern w:val="0"/>
        </w:rPr>
        <w:t>directory</w:t>
      </w:r>
      <w:r w:rsidRPr="00705286">
        <w:rPr>
          <w:kern w:val="0"/>
        </w:rPr>
        <w:t>＞</w:t>
      </w:r>
      <w:r w:rsidRPr="00705286">
        <w:rPr>
          <w:kern w:val="0"/>
        </w:rPr>
        <w:t xml:space="preserve"> </w:t>
      </w:r>
      <w:r w:rsidRPr="00705286">
        <w:rPr>
          <w:kern w:val="0"/>
        </w:rPr>
        <w:t>輸出文件的目標目錄</w:t>
      </w:r>
    </w:p>
    <w:p w:rsidR="000148AA" w:rsidRDefault="000148AA" w:rsidP="00CB6915">
      <w:pPr>
        <w:pStyle w:val="ad"/>
        <w:ind w:left="240" w:hanging="240"/>
        <w:rPr>
          <w:kern w:val="0"/>
        </w:rPr>
      </w:pPr>
      <w:r w:rsidRPr="00705286">
        <w:rPr>
          <w:kern w:val="0"/>
        </w:rPr>
        <w:t xml:space="preserve">-version </w:t>
      </w:r>
      <w:r w:rsidRPr="00705286">
        <w:rPr>
          <w:kern w:val="0"/>
        </w:rPr>
        <w:t>包含</w:t>
      </w:r>
      <w:r w:rsidRPr="00705286">
        <w:rPr>
          <w:kern w:val="0"/>
        </w:rPr>
        <w:t xml:space="preserve"> @version </w:t>
      </w:r>
      <w:r w:rsidRPr="00705286">
        <w:rPr>
          <w:kern w:val="0"/>
        </w:rPr>
        <w:t>段</w:t>
      </w:r>
    </w:p>
    <w:p w:rsidR="000148AA" w:rsidRDefault="000148AA" w:rsidP="00CB6915">
      <w:pPr>
        <w:pStyle w:val="ad"/>
        <w:ind w:left="240" w:hanging="240"/>
        <w:rPr>
          <w:kern w:val="0"/>
        </w:rPr>
      </w:pPr>
      <w:r w:rsidRPr="00705286">
        <w:rPr>
          <w:kern w:val="0"/>
        </w:rPr>
        <w:t xml:space="preserve">-author </w:t>
      </w:r>
      <w:r w:rsidRPr="00705286">
        <w:rPr>
          <w:kern w:val="0"/>
        </w:rPr>
        <w:t>包含</w:t>
      </w:r>
      <w:r w:rsidRPr="00705286">
        <w:rPr>
          <w:kern w:val="0"/>
        </w:rPr>
        <w:t xml:space="preserve"> @author </w:t>
      </w:r>
      <w:r w:rsidRPr="00705286">
        <w:rPr>
          <w:kern w:val="0"/>
        </w:rPr>
        <w:t>段</w:t>
      </w:r>
    </w:p>
    <w:p w:rsidR="000148AA" w:rsidRDefault="000148AA" w:rsidP="00CB6915">
      <w:pPr>
        <w:pStyle w:val="ad"/>
        <w:ind w:left="240" w:hanging="240"/>
        <w:rPr>
          <w:kern w:val="0"/>
        </w:rPr>
      </w:pPr>
      <w:r w:rsidRPr="00705286">
        <w:rPr>
          <w:kern w:val="0"/>
        </w:rPr>
        <w:t xml:space="preserve">-splitindex </w:t>
      </w:r>
      <w:r w:rsidRPr="00705286">
        <w:rPr>
          <w:kern w:val="0"/>
        </w:rPr>
        <w:t>將索引分為每個字母對應一個文件</w:t>
      </w:r>
    </w:p>
    <w:p w:rsidR="000148AA" w:rsidRDefault="000148AA" w:rsidP="00CB6915">
      <w:pPr>
        <w:pStyle w:val="ad"/>
        <w:ind w:left="240" w:hanging="240"/>
        <w:rPr>
          <w:kern w:val="0"/>
        </w:rPr>
      </w:pPr>
      <w:r w:rsidRPr="00705286">
        <w:rPr>
          <w:kern w:val="0"/>
        </w:rPr>
        <w:t xml:space="preserve">-windowtitle </w:t>
      </w:r>
      <w:r w:rsidRPr="00705286">
        <w:rPr>
          <w:kern w:val="0"/>
        </w:rPr>
        <w:t>＜</w:t>
      </w:r>
      <w:r w:rsidRPr="00705286">
        <w:rPr>
          <w:kern w:val="0"/>
        </w:rPr>
        <w:t>text</w:t>
      </w:r>
      <w:r w:rsidRPr="00705286">
        <w:rPr>
          <w:kern w:val="0"/>
        </w:rPr>
        <w:t>＞</w:t>
      </w:r>
      <w:r w:rsidRPr="00705286">
        <w:rPr>
          <w:kern w:val="0"/>
        </w:rPr>
        <w:t xml:space="preserve"> </w:t>
      </w:r>
      <w:r w:rsidRPr="00705286">
        <w:rPr>
          <w:kern w:val="0"/>
        </w:rPr>
        <w:t>文檔的瀏覽器窗口標題</w:t>
      </w:r>
    </w:p>
    <w:p w:rsidR="000148AA" w:rsidRDefault="000148AA" w:rsidP="00CB6915">
      <w:pPr>
        <w:ind w:firstLine="240"/>
        <w:rPr>
          <w:kern w:val="0"/>
        </w:rPr>
      </w:pPr>
      <w:r w:rsidRPr="00705286">
        <w:rPr>
          <w:kern w:val="0"/>
        </w:rPr>
        <w:t>javadoc</w:t>
      </w:r>
      <w:r w:rsidRPr="00705286">
        <w:rPr>
          <w:kern w:val="0"/>
        </w:rPr>
        <w:t>編譯文檔時可以給定包列表，也可以給出源程序文件列表。例如在</w:t>
      </w:r>
      <w:r w:rsidRPr="00705286">
        <w:rPr>
          <w:kern w:val="0"/>
        </w:rPr>
        <w:t>CLASSPATH</w:t>
      </w:r>
      <w:r w:rsidRPr="00705286">
        <w:rPr>
          <w:kern w:val="0"/>
        </w:rPr>
        <w:t>下有兩個包若干類如下：</w:t>
      </w:r>
    </w:p>
    <w:p w:rsidR="000148AA" w:rsidRDefault="000148AA" w:rsidP="00CB6915">
      <w:pPr>
        <w:pStyle w:val="ad"/>
        <w:ind w:left="240" w:hanging="240"/>
        <w:rPr>
          <w:kern w:val="0"/>
        </w:rPr>
      </w:pPr>
      <w:r w:rsidRPr="00705286">
        <w:rPr>
          <w:kern w:val="0"/>
        </w:rPr>
        <w:t>fancy.Editor</w:t>
      </w:r>
    </w:p>
    <w:p w:rsidR="000148AA" w:rsidRDefault="000148AA" w:rsidP="00CB6915">
      <w:pPr>
        <w:pStyle w:val="ad"/>
        <w:ind w:left="240" w:hanging="240"/>
        <w:rPr>
          <w:kern w:val="0"/>
        </w:rPr>
      </w:pPr>
      <w:r w:rsidRPr="00705286">
        <w:rPr>
          <w:kern w:val="0"/>
        </w:rPr>
        <w:t>fancy.Test</w:t>
      </w:r>
    </w:p>
    <w:p w:rsidR="000148AA" w:rsidRDefault="000148AA" w:rsidP="00CB6915">
      <w:pPr>
        <w:pStyle w:val="ad"/>
        <w:ind w:left="240" w:hanging="240"/>
        <w:rPr>
          <w:kern w:val="0"/>
        </w:rPr>
      </w:pPr>
      <w:r w:rsidRPr="00705286">
        <w:rPr>
          <w:kern w:val="0"/>
        </w:rPr>
        <w:t>fancy.editor.ECommand</w:t>
      </w:r>
    </w:p>
    <w:p w:rsidR="000148AA" w:rsidRDefault="000148AA" w:rsidP="00CB6915">
      <w:pPr>
        <w:pStyle w:val="ad"/>
        <w:ind w:left="240" w:hanging="240"/>
        <w:rPr>
          <w:kern w:val="0"/>
        </w:rPr>
      </w:pPr>
      <w:r w:rsidRPr="00705286">
        <w:rPr>
          <w:kern w:val="0"/>
        </w:rPr>
        <w:t>fancy.editor.EDocument</w:t>
      </w:r>
    </w:p>
    <w:p w:rsidR="000148AA" w:rsidRDefault="000148AA" w:rsidP="00CB6915">
      <w:pPr>
        <w:pStyle w:val="ad"/>
        <w:ind w:left="240" w:hanging="240"/>
        <w:rPr>
          <w:kern w:val="0"/>
        </w:rPr>
      </w:pPr>
      <w:r w:rsidRPr="00705286">
        <w:rPr>
          <w:kern w:val="0"/>
        </w:rPr>
        <w:t>fancy.editor.EView</w:t>
      </w:r>
    </w:p>
    <w:p w:rsidR="000148AA" w:rsidRDefault="000148AA" w:rsidP="00CB6915">
      <w:pPr>
        <w:ind w:firstLine="240"/>
        <w:rPr>
          <w:kern w:val="0"/>
        </w:rPr>
      </w:pPr>
      <w:r w:rsidRPr="00705286">
        <w:rPr>
          <w:kern w:val="0"/>
        </w:rPr>
        <w:t>這</w:t>
      </w:r>
      <w:r w:rsidR="00647E0F">
        <w:rPr>
          <w:kern w:val="0"/>
        </w:rPr>
        <w:t>裡</w:t>
      </w:r>
      <w:r w:rsidRPr="00705286">
        <w:rPr>
          <w:kern w:val="0"/>
        </w:rPr>
        <w:t>有兩個包</w:t>
      </w:r>
      <w:r w:rsidRPr="00705286">
        <w:rPr>
          <w:kern w:val="0"/>
        </w:rPr>
        <w:t>(fancy</w:t>
      </w:r>
      <w:r w:rsidRPr="00705286">
        <w:rPr>
          <w:kern w:val="0"/>
        </w:rPr>
        <w:t>和</w:t>
      </w:r>
      <w:r w:rsidRPr="00705286">
        <w:rPr>
          <w:kern w:val="0"/>
        </w:rPr>
        <w:t>fancy.editor)</w:t>
      </w:r>
      <w:r w:rsidRPr="00705286">
        <w:rPr>
          <w:kern w:val="0"/>
        </w:rPr>
        <w:t>和</w:t>
      </w:r>
      <w:r w:rsidRPr="00705286">
        <w:rPr>
          <w:kern w:val="0"/>
        </w:rPr>
        <w:t>5</w:t>
      </w:r>
      <w:r w:rsidRPr="00705286">
        <w:rPr>
          <w:kern w:val="0"/>
        </w:rPr>
        <w:t>個類。那么編譯時</w:t>
      </w:r>
      <w:r w:rsidRPr="00705286">
        <w:rPr>
          <w:kern w:val="0"/>
        </w:rPr>
        <w:t>(Windows</w:t>
      </w:r>
      <w:r w:rsidRPr="00705286">
        <w:rPr>
          <w:kern w:val="0"/>
        </w:rPr>
        <w:t>環境</w:t>
      </w:r>
      <w:r w:rsidRPr="00705286">
        <w:rPr>
          <w:kern w:val="0"/>
        </w:rPr>
        <w:t>)</w:t>
      </w:r>
      <w:r w:rsidRPr="00705286">
        <w:rPr>
          <w:kern w:val="0"/>
        </w:rPr>
        <w:t>可以使用如下</w:t>
      </w:r>
      <w:r w:rsidRPr="00705286">
        <w:rPr>
          <w:kern w:val="0"/>
        </w:rPr>
        <w:t>javadoc</w:t>
      </w:r>
      <w:r w:rsidRPr="00705286">
        <w:rPr>
          <w:kern w:val="0"/>
        </w:rPr>
        <w:t>命令：</w:t>
      </w:r>
    </w:p>
    <w:p w:rsidR="000148AA" w:rsidRDefault="000148AA" w:rsidP="00CB6915">
      <w:pPr>
        <w:pStyle w:val="ad"/>
        <w:ind w:left="240" w:hanging="240"/>
        <w:rPr>
          <w:kern w:val="0"/>
        </w:rPr>
      </w:pPr>
      <w:r w:rsidRPr="00705286">
        <w:rPr>
          <w:kern w:val="0"/>
        </w:rPr>
        <w:t>javadoc fancyTest.java fancyEditor.java fancyeditorECommand.java fancyeditorEDocument.java fancyeditorEView.java</w:t>
      </w:r>
    </w:p>
    <w:p w:rsidR="000148AA" w:rsidRDefault="000148AA" w:rsidP="00CB6915">
      <w:pPr>
        <w:ind w:firstLine="240"/>
        <w:rPr>
          <w:kern w:val="0"/>
        </w:rPr>
      </w:pPr>
      <w:r w:rsidRPr="00705286">
        <w:rPr>
          <w:kern w:val="0"/>
        </w:rPr>
        <w:t>這是給出</w:t>
      </w:r>
      <w:r w:rsidRPr="00705286">
        <w:rPr>
          <w:kern w:val="0"/>
        </w:rPr>
        <w:t>java</w:t>
      </w:r>
      <w:r w:rsidRPr="00705286">
        <w:rPr>
          <w:kern w:val="0"/>
        </w:rPr>
        <w:t>源文件作為編譯參數的方法，注意命令中指出的是文件路徑，應該根據實際情況改變。也可以是給出包名作為編譯參數，如：</w:t>
      </w:r>
    </w:p>
    <w:p w:rsidR="000148AA" w:rsidRDefault="000148AA" w:rsidP="00CB6915">
      <w:pPr>
        <w:ind w:firstLine="240"/>
        <w:rPr>
          <w:kern w:val="0"/>
        </w:rPr>
      </w:pPr>
      <w:r w:rsidRPr="00705286">
        <w:rPr>
          <w:kern w:val="0"/>
        </w:rPr>
        <w:t>javadoc fancy fancy.editor</w:t>
      </w:r>
    </w:p>
    <w:p w:rsidR="000148AA" w:rsidRPr="00705286" w:rsidRDefault="000148AA" w:rsidP="00CB6915">
      <w:pPr>
        <w:ind w:firstLine="240"/>
        <w:rPr>
          <w:kern w:val="0"/>
        </w:rPr>
      </w:pPr>
      <w:r w:rsidRPr="00705286">
        <w:rPr>
          <w:kern w:val="0"/>
        </w:rPr>
        <w:t>用瀏覽器打開生成文檔的</w:t>
      </w:r>
      <w:r w:rsidRPr="00705286">
        <w:rPr>
          <w:kern w:val="0"/>
        </w:rPr>
        <w:t>index.html</w:t>
      </w:r>
      <w:r w:rsidR="00647E0F">
        <w:rPr>
          <w:kern w:val="0"/>
        </w:rPr>
        <w:t>文件即可發現兩種方式編譯結果的不同</w:t>
      </w:r>
      <w:r w:rsidR="00647E0F">
        <w:rPr>
          <w:rFonts w:hint="eastAsia"/>
          <w:kern w:val="0"/>
        </w:rPr>
        <w:t>。</w:t>
      </w:r>
    </w:p>
    <w:p w:rsidR="000148AA" w:rsidRDefault="000148AA" w:rsidP="00CB6915">
      <w:pPr>
        <w:ind w:firstLine="240"/>
        <w:rPr>
          <w:kern w:val="0"/>
        </w:rPr>
      </w:pPr>
      <w:r w:rsidRPr="00705286">
        <w:rPr>
          <w:kern w:val="0"/>
        </w:rPr>
        <w:t>用第二條命令生成的文檔被框架分成了三部分：包列表、類列表和類說明。在包列表中選擇了某個包之</w:t>
      </w:r>
      <w:r w:rsidR="00966232">
        <w:rPr>
          <w:kern w:val="0"/>
        </w:rPr>
        <w:t>後</w:t>
      </w:r>
      <w:r w:rsidRPr="00705286">
        <w:rPr>
          <w:kern w:val="0"/>
        </w:rPr>
        <w:t>，類列表中就會列出該包中的所有類；在類列表中選擇了某個類之</w:t>
      </w:r>
      <w:r w:rsidR="00966232">
        <w:rPr>
          <w:kern w:val="0"/>
        </w:rPr>
        <w:t>後</w:t>
      </w:r>
      <w:r w:rsidRPr="00705286">
        <w:rPr>
          <w:kern w:val="0"/>
        </w:rPr>
        <w:t>，類說明部分就會顯示出該類的詳細文檔。而用第一條命令生成的文檔只有兩部分，類列表和類說明，沒有包列表。這就是兩種方式生成文檔的最大區別了。</w:t>
      </w:r>
    </w:p>
    <w:p w:rsidR="000148AA" w:rsidRDefault="000148AA" w:rsidP="00CB6915">
      <w:pPr>
        <w:ind w:firstLine="240"/>
        <w:rPr>
          <w:kern w:val="0"/>
        </w:rPr>
      </w:pPr>
      <w:r w:rsidRPr="00705286">
        <w:rPr>
          <w:kern w:val="0"/>
        </w:rPr>
        <w:t>兩種方式編譯還有一點不同，</w:t>
      </w:r>
    </w:p>
    <w:p w:rsidR="000148AA" w:rsidRDefault="000148AA" w:rsidP="00CB6915">
      <w:pPr>
        <w:ind w:firstLine="240"/>
        <w:rPr>
          <w:kern w:val="0"/>
        </w:rPr>
      </w:pPr>
      <w:r w:rsidRPr="00705286">
        <w:rPr>
          <w:kern w:val="0"/>
        </w:rPr>
        <w:t>下面再來細說選項。</w:t>
      </w:r>
    </w:p>
    <w:p w:rsidR="000148AA" w:rsidRDefault="000148AA" w:rsidP="00CB6915">
      <w:pPr>
        <w:ind w:firstLine="240"/>
        <w:rPr>
          <w:kern w:val="0"/>
        </w:rPr>
      </w:pPr>
      <w:r w:rsidRPr="00705286">
        <w:rPr>
          <w:kern w:val="0"/>
        </w:rPr>
        <w:t>-public</w:t>
      </w:r>
      <w:r w:rsidRPr="00705286">
        <w:rPr>
          <w:kern w:val="0"/>
        </w:rPr>
        <w:t>、</w:t>
      </w:r>
      <w:r w:rsidRPr="00705286">
        <w:rPr>
          <w:kern w:val="0"/>
        </w:rPr>
        <w:t>-protected</w:t>
      </w:r>
      <w:r w:rsidRPr="00705286">
        <w:rPr>
          <w:kern w:val="0"/>
        </w:rPr>
        <w:t>、</w:t>
      </w:r>
      <w:r w:rsidRPr="00705286">
        <w:rPr>
          <w:kern w:val="0"/>
        </w:rPr>
        <w:t>-package</w:t>
      </w:r>
      <w:r w:rsidRPr="00705286">
        <w:rPr>
          <w:kern w:val="0"/>
        </w:rPr>
        <w:t>、</w:t>
      </w:r>
      <w:r w:rsidRPr="00705286">
        <w:rPr>
          <w:kern w:val="0"/>
        </w:rPr>
        <w:t>-private</w:t>
      </w:r>
      <w:r w:rsidRPr="00705286">
        <w:rPr>
          <w:kern w:val="0"/>
        </w:rPr>
        <w:t>四個選項，只需要任選其一即可。它們指定的顯示類成員的程度。它們顯示的成員多少是一個包含的關系，如下表：</w:t>
      </w:r>
    </w:p>
    <w:p w:rsidR="000148AA" w:rsidRDefault="000148AA" w:rsidP="00CB6915">
      <w:pPr>
        <w:ind w:firstLine="240"/>
        <w:rPr>
          <w:kern w:val="0"/>
        </w:rPr>
      </w:pPr>
      <w:r w:rsidRPr="00705286">
        <w:rPr>
          <w:kern w:val="0"/>
        </w:rPr>
        <w:t>-private(</w:t>
      </w:r>
      <w:r w:rsidRPr="00705286">
        <w:rPr>
          <w:kern w:val="0"/>
        </w:rPr>
        <w:t>顯示所有類和成員</w:t>
      </w:r>
      <w:r w:rsidRPr="00705286">
        <w:rPr>
          <w:kern w:val="0"/>
        </w:rPr>
        <w:t>)</w:t>
      </w:r>
    </w:p>
    <w:p w:rsidR="000148AA" w:rsidRDefault="000148AA" w:rsidP="00CB6915">
      <w:pPr>
        <w:ind w:firstLine="240"/>
        <w:rPr>
          <w:kern w:val="0"/>
        </w:rPr>
      </w:pPr>
      <w:r w:rsidRPr="00705286">
        <w:rPr>
          <w:kern w:val="0"/>
        </w:rPr>
        <w:t>-package(</w:t>
      </w:r>
      <w:r w:rsidRPr="00705286">
        <w:rPr>
          <w:kern w:val="0"/>
        </w:rPr>
        <w:t>顯示</w:t>
      </w:r>
      <w:r w:rsidRPr="00705286">
        <w:rPr>
          <w:kern w:val="0"/>
        </w:rPr>
        <w:t>package/protected/public</w:t>
      </w:r>
      <w:r w:rsidRPr="00705286">
        <w:rPr>
          <w:kern w:val="0"/>
        </w:rPr>
        <w:t>類和成員</w:t>
      </w:r>
      <w:r w:rsidRPr="00705286">
        <w:rPr>
          <w:kern w:val="0"/>
        </w:rPr>
        <w:t>)</w:t>
      </w:r>
    </w:p>
    <w:p w:rsidR="000148AA" w:rsidRDefault="000148AA" w:rsidP="00CB6915">
      <w:pPr>
        <w:ind w:firstLine="240"/>
        <w:rPr>
          <w:kern w:val="0"/>
        </w:rPr>
      </w:pPr>
      <w:r w:rsidRPr="00705286">
        <w:rPr>
          <w:kern w:val="0"/>
        </w:rPr>
        <w:t>-protected(</w:t>
      </w:r>
      <w:r w:rsidRPr="00705286">
        <w:rPr>
          <w:kern w:val="0"/>
        </w:rPr>
        <w:t>顯示</w:t>
      </w:r>
      <w:r w:rsidRPr="00705286">
        <w:rPr>
          <w:kern w:val="0"/>
        </w:rPr>
        <w:t>protected/public</w:t>
      </w:r>
      <w:r w:rsidRPr="00705286">
        <w:rPr>
          <w:kern w:val="0"/>
        </w:rPr>
        <w:t>類和成員</w:t>
      </w:r>
      <w:r w:rsidRPr="00705286">
        <w:rPr>
          <w:kern w:val="0"/>
        </w:rPr>
        <w:t>)</w:t>
      </w:r>
    </w:p>
    <w:p w:rsidR="000148AA" w:rsidRDefault="000148AA" w:rsidP="00CB6915">
      <w:pPr>
        <w:ind w:firstLine="240"/>
        <w:rPr>
          <w:kern w:val="0"/>
        </w:rPr>
      </w:pPr>
      <w:r w:rsidRPr="00705286">
        <w:rPr>
          <w:kern w:val="0"/>
        </w:rPr>
        <w:t>-public(</w:t>
      </w:r>
      <w:r w:rsidRPr="00705286">
        <w:rPr>
          <w:kern w:val="0"/>
        </w:rPr>
        <w:t>僅顯示</w:t>
      </w:r>
      <w:r w:rsidRPr="00705286">
        <w:rPr>
          <w:kern w:val="0"/>
        </w:rPr>
        <w:t>public</w:t>
      </w:r>
      <w:r w:rsidRPr="00705286">
        <w:rPr>
          <w:kern w:val="0"/>
        </w:rPr>
        <w:t>類和成員</w:t>
      </w:r>
      <w:r w:rsidRPr="00705286">
        <w:rPr>
          <w:kern w:val="0"/>
        </w:rPr>
        <w:t>)</w:t>
      </w:r>
    </w:p>
    <w:p w:rsidR="000148AA" w:rsidRDefault="000148AA" w:rsidP="00CB6915">
      <w:pPr>
        <w:ind w:firstLine="240"/>
        <w:rPr>
          <w:kern w:val="0"/>
        </w:rPr>
      </w:pPr>
      <w:r w:rsidRPr="00705286">
        <w:rPr>
          <w:kern w:val="0"/>
        </w:rPr>
        <w:t>-d</w:t>
      </w:r>
      <w:r w:rsidRPr="00705286">
        <w:rPr>
          <w:kern w:val="0"/>
        </w:rPr>
        <w:t>選項允許你定義輸出目錄。如果不用</w:t>
      </w:r>
      <w:r w:rsidRPr="00705286">
        <w:rPr>
          <w:kern w:val="0"/>
        </w:rPr>
        <w:t>-d</w:t>
      </w:r>
      <w:r w:rsidRPr="00705286">
        <w:rPr>
          <w:kern w:val="0"/>
        </w:rPr>
        <w:t>定義輸出目錄，生成的文檔文件會放在當前目錄下。</w:t>
      </w:r>
      <w:r w:rsidRPr="00705286">
        <w:rPr>
          <w:kern w:val="0"/>
        </w:rPr>
        <w:t>-d</w:t>
      </w:r>
      <w:r w:rsidRPr="00705286">
        <w:rPr>
          <w:kern w:val="0"/>
        </w:rPr>
        <w:t>選項的用法是</w:t>
      </w:r>
    </w:p>
    <w:p w:rsidR="000148AA" w:rsidRDefault="000148AA" w:rsidP="00CB6915">
      <w:pPr>
        <w:ind w:firstLine="240"/>
        <w:rPr>
          <w:kern w:val="0"/>
        </w:rPr>
      </w:pPr>
      <w:r w:rsidRPr="00705286">
        <w:rPr>
          <w:kern w:val="0"/>
        </w:rPr>
        <w:t>-d</w:t>
      </w:r>
      <w:r w:rsidRPr="00705286">
        <w:rPr>
          <w:kern w:val="0"/>
        </w:rPr>
        <w:t>目錄名</w:t>
      </w:r>
    </w:p>
    <w:p w:rsidR="000148AA" w:rsidRDefault="000148AA" w:rsidP="00CB6915">
      <w:pPr>
        <w:ind w:firstLine="240"/>
        <w:rPr>
          <w:kern w:val="0"/>
        </w:rPr>
      </w:pPr>
      <w:r w:rsidRPr="00705286">
        <w:rPr>
          <w:kern w:val="0"/>
        </w:rPr>
        <w:t>目錄名為必填項，也就是說，如果你使用了</w:t>
      </w:r>
      <w:r w:rsidRPr="00705286">
        <w:rPr>
          <w:kern w:val="0"/>
        </w:rPr>
        <w:t>-d</w:t>
      </w:r>
      <w:r w:rsidRPr="00705286">
        <w:rPr>
          <w:kern w:val="0"/>
        </w:rPr>
        <w:t>參數，就一定要為它指定一個目錄。這個目錄必須已經存在了，如果還不存在，請在運行</w:t>
      </w:r>
      <w:r w:rsidRPr="00705286">
        <w:rPr>
          <w:kern w:val="0"/>
        </w:rPr>
        <w:t>javadoc</w:t>
      </w:r>
      <w:r w:rsidRPr="00705286">
        <w:rPr>
          <w:kern w:val="0"/>
        </w:rPr>
        <w:t>之前創建該目錄。</w:t>
      </w:r>
    </w:p>
    <w:p w:rsidR="000148AA" w:rsidRDefault="000148AA" w:rsidP="00CB6915">
      <w:pPr>
        <w:ind w:firstLine="240"/>
        <w:rPr>
          <w:kern w:val="0"/>
        </w:rPr>
      </w:pPr>
      <w:r w:rsidRPr="00705286">
        <w:rPr>
          <w:kern w:val="0"/>
        </w:rPr>
        <w:t>-version</w:t>
      </w:r>
      <w:r w:rsidRPr="00705286">
        <w:rPr>
          <w:kern w:val="0"/>
        </w:rPr>
        <w:t>和</w:t>
      </w:r>
      <w:r w:rsidRPr="00705286">
        <w:rPr>
          <w:kern w:val="0"/>
        </w:rPr>
        <w:t>-author</w:t>
      </w:r>
      <w:r w:rsidRPr="00705286">
        <w:rPr>
          <w:kern w:val="0"/>
        </w:rPr>
        <w:t>用于控制生成文檔時是否生成</w:t>
      </w:r>
      <w:r w:rsidRPr="00705286">
        <w:rPr>
          <w:kern w:val="0"/>
        </w:rPr>
        <w:t>@version</w:t>
      </w:r>
      <w:r w:rsidRPr="00705286">
        <w:rPr>
          <w:kern w:val="0"/>
        </w:rPr>
        <w:t>和</w:t>
      </w:r>
      <w:r w:rsidRPr="00705286">
        <w:rPr>
          <w:kern w:val="0"/>
        </w:rPr>
        <w:t>@author</w:t>
      </w:r>
      <w:r w:rsidRPr="00705286">
        <w:rPr>
          <w:kern w:val="0"/>
        </w:rPr>
        <w:t>指定的內容。不加這兩個參數的</w:t>
      </w:r>
      <w:r w:rsidRPr="00705286">
        <w:rPr>
          <w:kern w:val="0"/>
        </w:rPr>
        <w:lastRenderedPageBreak/>
        <w:t>情況下，生成的文檔中不包含版本和作者信息。</w:t>
      </w:r>
    </w:p>
    <w:p w:rsidR="000148AA" w:rsidRDefault="000148AA" w:rsidP="00CB6915">
      <w:pPr>
        <w:ind w:firstLine="240"/>
        <w:rPr>
          <w:kern w:val="0"/>
        </w:rPr>
      </w:pPr>
      <w:r w:rsidRPr="00705286">
        <w:rPr>
          <w:kern w:val="0"/>
        </w:rPr>
        <w:t>-splitindex</w:t>
      </w:r>
      <w:r w:rsidRPr="00705286">
        <w:rPr>
          <w:kern w:val="0"/>
        </w:rPr>
        <w:t>選項將索引分為每個字母對應一個文件。默認情況下，索引文件只有一個，且該文件中包含所有索引內容。當然生成文檔內容不多的時候，這樣做非常合適，但是，如果文檔內容非常多的時候，這個索引文件將包含非常多的內容，顯得過于龐大。使用</w:t>
      </w:r>
      <w:r w:rsidRPr="00705286">
        <w:rPr>
          <w:kern w:val="0"/>
        </w:rPr>
        <w:t>-splitindex</w:t>
      </w:r>
      <w:r w:rsidRPr="00705286">
        <w:rPr>
          <w:kern w:val="0"/>
        </w:rPr>
        <w:t>會把索引文件按各索引項的第一個字母進行分類，每個字母對應一個文件。這樣，就減輕了一個索引文件的負擔。</w:t>
      </w:r>
    </w:p>
    <w:p w:rsidR="000148AA" w:rsidRDefault="000148AA" w:rsidP="00CB6915">
      <w:pPr>
        <w:ind w:firstLine="240"/>
        <w:rPr>
          <w:kern w:val="0"/>
        </w:rPr>
      </w:pPr>
      <w:r w:rsidRPr="00705286">
        <w:rPr>
          <w:kern w:val="0"/>
        </w:rPr>
        <w:t>-windowtitle</w:t>
      </w:r>
      <w:r w:rsidRPr="00705286">
        <w:rPr>
          <w:kern w:val="0"/>
        </w:rPr>
        <w:t>選項為文檔指定一個標題，該標題會顯示在窗口的標題欄上。如果不指定該標題，而默認的文檔標題為</w:t>
      </w:r>
      <w:r w:rsidRPr="00705286">
        <w:rPr>
          <w:kern w:val="0"/>
        </w:rPr>
        <w:t>“</w:t>
      </w:r>
      <w:r w:rsidRPr="00705286">
        <w:rPr>
          <w:kern w:val="0"/>
        </w:rPr>
        <w:t>生成的文檔（無標題）</w:t>
      </w:r>
      <w:r w:rsidRPr="00705286">
        <w:rPr>
          <w:kern w:val="0"/>
        </w:rPr>
        <w:t>”</w:t>
      </w:r>
      <w:r w:rsidRPr="00705286">
        <w:rPr>
          <w:kern w:val="0"/>
        </w:rPr>
        <w:t>。該選項的用法是：</w:t>
      </w:r>
    </w:p>
    <w:p w:rsidR="000148AA" w:rsidRDefault="000148AA" w:rsidP="00CB6915">
      <w:pPr>
        <w:ind w:firstLine="240"/>
        <w:rPr>
          <w:kern w:val="0"/>
        </w:rPr>
      </w:pPr>
      <w:r w:rsidRPr="00705286">
        <w:rPr>
          <w:kern w:val="0"/>
        </w:rPr>
        <w:t>-windowtitle</w:t>
      </w:r>
      <w:r w:rsidRPr="00705286">
        <w:rPr>
          <w:kern w:val="0"/>
        </w:rPr>
        <w:t>標題</w:t>
      </w:r>
    </w:p>
    <w:p w:rsidR="00E43825" w:rsidRDefault="000148AA" w:rsidP="00CB6915">
      <w:pPr>
        <w:ind w:firstLine="240"/>
        <w:rPr>
          <w:kern w:val="0"/>
        </w:rPr>
      </w:pPr>
      <w:r w:rsidRPr="00705286">
        <w:rPr>
          <w:kern w:val="0"/>
        </w:rPr>
        <w:t>標題是一串沒有包含空格的文本，因為空格符是用于分隔各參數的，所以不能包含空格。同</w:t>
      </w:r>
      <w:r w:rsidRPr="00705286">
        <w:rPr>
          <w:kern w:val="0"/>
        </w:rPr>
        <w:t>-d</w:t>
      </w:r>
      <w:r w:rsidRPr="00705286">
        <w:rPr>
          <w:kern w:val="0"/>
        </w:rPr>
        <w:t>類似，如果指定了</w:t>
      </w:r>
      <w:r w:rsidRPr="00705286">
        <w:rPr>
          <w:kern w:val="0"/>
        </w:rPr>
        <w:t>-windowtitle</w:t>
      </w:r>
      <w:r w:rsidRPr="00705286">
        <w:rPr>
          <w:kern w:val="0"/>
        </w:rPr>
        <w:t>選項，則必須指定標題文本。</w:t>
      </w:r>
    </w:p>
    <w:p w:rsidR="00F73017" w:rsidRDefault="00F73017">
      <w:pPr>
        <w:widowControl/>
        <w:suppressAutoHyphens w:val="0"/>
        <w:ind w:firstLineChars="0" w:firstLine="0"/>
        <w:jc w:val="left"/>
        <w:rPr>
          <w:kern w:val="0"/>
        </w:rPr>
      </w:pPr>
      <w:r>
        <w:rPr>
          <w:kern w:val="0"/>
        </w:rPr>
        <w:br w:type="page"/>
      </w:r>
    </w:p>
    <w:p w:rsidR="00647E0F" w:rsidRDefault="00647E0F" w:rsidP="00647E0F">
      <w:pPr>
        <w:pStyle w:val="1"/>
        <w:spacing w:before="400" w:after="200"/>
      </w:pPr>
      <w:r>
        <w:rPr>
          <w:rFonts w:hint="eastAsia"/>
        </w:rPr>
        <w:lastRenderedPageBreak/>
        <w:t>JAVA</w:t>
      </w:r>
      <w:r>
        <w:rPr>
          <w:rFonts w:hint="eastAsia"/>
        </w:rPr>
        <w:t>記憶體</w:t>
      </w:r>
    </w:p>
    <w:p w:rsidR="00F73017" w:rsidRPr="00E43825" w:rsidRDefault="00F73017" w:rsidP="00F73017">
      <w:pPr>
        <w:ind w:firstLine="240"/>
        <w:rPr>
          <w:kern w:val="0"/>
        </w:rPr>
      </w:pPr>
      <w:r w:rsidRPr="00E43825">
        <w:rPr>
          <w:rFonts w:hint="eastAsia"/>
          <w:kern w:val="0"/>
        </w:rPr>
        <w:t>虛擬器規範中的</w:t>
      </w:r>
      <w:r w:rsidRPr="00E43825">
        <w:rPr>
          <w:rFonts w:hint="eastAsia"/>
          <w:kern w:val="0"/>
        </w:rPr>
        <w:t>7</w:t>
      </w:r>
      <w:r w:rsidRPr="00E43825">
        <w:rPr>
          <w:rFonts w:hint="eastAsia"/>
          <w:kern w:val="0"/>
        </w:rPr>
        <w:t>個</w:t>
      </w:r>
      <w:r>
        <w:rPr>
          <w:rFonts w:hint="eastAsia"/>
          <w:kern w:val="0"/>
        </w:rPr>
        <w:t>記憶體</w:t>
      </w:r>
      <w:r w:rsidRPr="00E43825">
        <w:rPr>
          <w:rFonts w:hint="eastAsia"/>
          <w:kern w:val="0"/>
        </w:rPr>
        <w:t>區域分別是三個</w:t>
      </w:r>
      <w:r>
        <w:rPr>
          <w:rFonts w:hint="eastAsia"/>
          <w:kern w:val="0"/>
        </w:rPr>
        <w:t>執行緒</w:t>
      </w:r>
      <w:r w:rsidRPr="00E43825">
        <w:rPr>
          <w:rFonts w:hint="eastAsia"/>
          <w:kern w:val="0"/>
        </w:rPr>
        <w:t>私有的和四個</w:t>
      </w:r>
      <w:r>
        <w:rPr>
          <w:rFonts w:hint="eastAsia"/>
          <w:kern w:val="0"/>
        </w:rPr>
        <w:t>執行緒</w:t>
      </w:r>
      <w:r w:rsidRPr="00E43825">
        <w:rPr>
          <w:rFonts w:hint="eastAsia"/>
          <w:kern w:val="0"/>
        </w:rPr>
        <w:t>共享的</w:t>
      </w:r>
      <w:r>
        <w:rPr>
          <w:rFonts w:hint="eastAsia"/>
          <w:kern w:val="0"/>
        </w:rPr>
        <w:t>記憶體</w:t>
      </w:r>
      <w:r w:rsidRPr="00E43825">
        <w:rPr>
          <w:rFonts w:hint="eastAsia"/>
          <w:kern w:val="0"/>
        </w:rPr>
        <w:t>區</w:t>
      </w:r>
      <w:r w:rsidRPr="00E43825">
        <w:rPr>
          <w:rFonts w:hint="eastAsia"/>
          <w:kern w:val="0"/>
        </w:rPr>
        <w:t>,</w:t>
      </w:r>
      <w:r>
        <w:rPr>
          <w:rFonts w:hint="eastAsia"/>
          <w:kern w:val="0"/>
        </w:rPr>
        <w:t>執行緒</w:t>
      </w:r>
      <w:r w:rsidRPr="00E43825">
        <w:rPr>
          <w:rFonts w:hint="eastAsia"/>
          <w:kern w:val="0"/>
        </w:rPr>
        <w:t>私有的</w:t>
      </w:r>
      <w:r>
        <w:rPr>
          <w:rFonts w:hint="eastAsia"/>
          <w:kern w:val="0"/>
        </w:rPr>
        <w:t>記憶體</w:t>
      </w:r>
      <w:r w:rsidRPr="00E43825">
        <w:rPr>
          <w:rFonts w:hint="eastAsia"/>
          <w:kern w:val="0"/>
        </w:rPr>
        <w:t>區域與</w:t>
      </w:r>
      <w:r>
        <w:rPr>
          <w:rFonts w:hint="eastAsia"/>
          <w:kern w:val="0"/>
        </w:rPr>
        <w:t>執行緒</w:t>
      </w:r>
      <w:r w:rsidRPr="00E43825">
        <w:rPr>
          <w:rFonts w:hint="eastAsia"/>
          <w:kern w:val="0"/>
        </w:rPr>
        <w:t>具有相同的生命周期，它們分別是：</w:t>
      </w:r>
      <w:r w:rsidRPr="00E43825">
        <w:rPr>
          <w:rFonts w:hint="eastAsia"/>
          <w:b/>
          <w:bCs/>
          <w:kern w:val="0"/>
        </w:rPr>
        <w:t>程序計數器</w:t>
      </w:r>
      <w:r w:rsidRPr="00E43825">
        <w:rPr>
          <w:rFonts w:hint="eastAsia"/>
          <w:kern w:val="0"/>
        </w:rPr>
        <w:t>、</w:t>
      </w:r>
      <w:r w:rsidRPr="00E43825">
        <w:rPr>
          <w:rFonts w:hint="eastAsia"/>
          <w:b/>
          <w:bCs/>
          <w:kern w:val="0"/>
        </w:rPr>
        <w:t>虛擬機</w:t>
      </w:r>
      <w:r>
        <w:rPr>
          <w:rFonts w:hint="eastAsia"/>
          <w:b/>
          <w:bCs/>
          <w:kern w:val="0"/>
        </w:rPr>
        <w:t>堆疊暫存器</w:t>
      </w:r>
      <w:r w:rsidRPr="00E43825">
        <w:rPr>
          <w:rFonts w:hint="eastAsia"/>
          <w:kern w:val="0"/>
        </w:rPr>
        <w:t>和</w:t>
      </w:r>
      <w:r w:rsidRPr="00E43825">
        <w:rPr>
          <w:rFonts w:hint="eastAsia"/>
          <w:b/>
          <w:bCs/>
          <w:kern w:val="0"/>
        </w:rPr>
        <w:t>本地方法</w:t>
      </w:r>
      <w:r>
        <w:rPr>
          <w:rFonts w:hint="eastAsia"/>
          <w:b/>
          <w:bCs/>
          <w:kern w:val="0"/>
        </w:rPr>
        <w:t>堆疊暫存器</w:t>
      </w:r>
      <w:r w:rsidRPr="00E43825">
        <w:rPr>
          <w:rFonts w:hint="eastAsia"/>
          <w:kern w:val="0"/>
        </w:rPr>
        <w:t>，四個共享區是所有</w:t>
      </w:r>
      <w:r>
        <w:rPr>
          <w:rFonts w:hint="eastAsia"/>
          <w:kern w:val="0"/>
        </w:rPr>
        <w:t>執行緒</w:t>
      </w:r>
      <w:r w:rsidRPr="00E43825">
        <w:rPr>
          <w:rFonts w:hint="eastAsia"/>
          <w:kern w:val="0"/>
        </w:rPr>
        <w:t>共享的，在</w:t>
      </w:r>
      <w:r w:rsidRPr="00E43825">
        <w:rPr>
          <w:rFonts w:hint="eastAsia"/>
          <w:kern w:val="0"/>
        </w:rPr>
        <w:t>JVM</w:t>
      </w:r>
      <w:r w:rsidRPr="00E43825">
        <w:rPr>
          <w:rFonts w:hint="eastAsia"/>
          <w:kern w:val="0"/>
        </w:rPr>
        <w:t>啟動時就會分配</w:t>
      </w:r>
      <w:r w:rsidRPr="00E43825">
        <w:rPr>
          <w:rFonts w:hint="eastAsia"/>
          <w:kern w:val="0"/>
        </w:rPr>
        <w:t>,</w:t>
      </w:r>
      <w:r w:rsidRPr="00E43825">
        <w:rPr>
          <w:rFonts w:hint="eastAsia"/>
          <w:kern w:val="0"/>
        </w:rPr>
        <w:t>分別是：</w:t>
      </w:r>
      <w:r w:rsidRPr="00E43825">
        <w:rPr>
          <w:rFonts w:hint="eastAsia"/>
          <w:b/>
          <w:bCs/>
          <w:kern w:val="0"/>
        </w:rPr>
        <w:t>方法區、常量池、直接</w:t>
      </w:r>
      <w:r>
        <w:rPr>
          <w:rFonts w:hint="eastAsia"/>
          <w:b/>
          <w:bCs/>
          <w:kern w:val="0"/>
        </w:rPr>
        <w:t>記憶體</w:t>
      </w:r>
      <w:r w:rsidRPr="00E43825">
        <w:rPr>
          <w:rFonts w:hint="eastAsia"/>
          <w:b/>
          <w:bCs/>
          <w:kern w:val="0"/>
        </w:rPr>
        <w:t>區和</w:t>
      </w:r>
      <w:r>
        <w:rPr>
          <w:rFonts w:hint="eastAsia"/>
          <w:b/>
          <w:bCs/>
          <w:kern w:val="0"/>
        </w:rPr>
        <w:t>堆積暫存器</w:t>
      </w:r>
      <w:r w:rsidRPr="00E43825">
        <w:rPr>
          <w:rFonts w:hint="eastAsia"/>
          <w:kern w:val="0"/>
        </w:rPr>
        <w:t>（即我們通常所說的</w:t>
      </w:r>
      <w:r w:rsidRPr="00E43825">
        <w:rPr>
          <w:rFonts w:hint="eastAsia"/>
          <w:kern w:val="0"/>
        </w:rPr>
        <w:t>JVM</w:t>
      </w:r>
      <w:r w:rsidRPr="00E43825">
        <w:rPr>
          <w:rFonts w:hint="eastAsia"/>
          <w:kern w:val="0"/>
        </w:rPr>
        <w:t>的</w:t>
      </w:r>
      <w:r>
        <w:rPr>
          <w:rFonts w:hint="eastAsia"/>
          <w:kern w:val="0"/>
        </w:rPr>
        <w:t>記憶體</w:t>
      </w:r>
      <w:r w:rsidRPr="00E43825">
        <w:rPr>
          <w:rFonts w:hint="eastAsia"/>
          <w:kern w:val="0"/>
        </w:rPr>
        <w:t>分為</w:t>
      </w:r>
      <w:r>
        <w:rPr>
          <w:rFonts w:hint="eastAsia"/>
          <w:kern w:val="0"/>
        </w:rPr>
        <w:t>堆積暫存器</w:t>
      </w:r>
      <w:r w:rsidRPr="00E43825">
        <w:rPr>
          <w:rFonts w:hint="eastAsia"/>
          <w:kern w:val="0"/>
        </w:rPr>
        <w:t>和</w:t>
      </w:r>
      <w:r>
        <w:rPr>
          <w:rFonts w:hint="eastAsia"/>
          <w:kern w:val="0"/>
        </w:rPr>
        <w:t>堆疊暫存器</w:t>
      </w:r>
      <w:r w:rsidRPr="00E43825">
        <w:rPr>
          <w:rFonts w:hint="eastAsia"/>
          <w:kern w:val="0"/>
        </w:rPr>
        <w:t>中的</w:t>
      </w:r>
      <w:r>
        <w:rPr>
          <w:rFonts w:hint="eastAsia"/>
          <w:kern w:val="0"/>
        </w:rPr>
        <w:t>堆積暫存器</w:t>
      </w:r>
      <w:r w:rsidRPr="00E43825">
        <w:rPr>
          <w:rFonts w:hint="eastAsia"/>
          <w:kern w:val="0"/>
        </w:rPr>
        <w:t>，後者就是前面的</w:t>
      </w:r>
      <w:r>
        <w:rPr>
          <w:rFonts w:hint="eastAsia"/>
          <w:kern w:val="0"/>
        </w:rPr>
        <w:t>執行緒堆疊暫存器</w:t>
      </w:r>
      <w:r w:rsidRPr="00E43825">
        <w:rPr>
          <w:rFonts w:hint="eastAsia"/>
          <w:kern w:val="0"/>
        </w:rPr>
        <w:t>）。接下來我們逐一了解這幾個</w:t>
      </w:r>
      <w:r>
        <w:rPr>
          <w:rFonts w:hint="eastAsia"/>
          <w:kern w:val="0"/>
        </w:rPr>
        <w:t>記憶體</w:t>
      </w:r>
      <w:r w:rsidRPr="00E43825">
        <w:rPr>
          <w:rFonts w:hint="eastAsia"/>
          <w:kern w:val="0"/>
        </w:rPr>
        <w:t>區域。</w:t>
      </w:r>
    </w:p>
    <w:p w:rsidR="00F73017" w:rsidRDefault="00F73017" w:rsidP="00F73017">
      <w:pPr>
        <w:pStyle w:val="21"/>
        <w:spacing w:before="200" w:after="40"/>
      </w:pPr>
      <w:r w:rsidRPr="00E43825">
        <w:rPr>
          <w:rFonts w:hint="eastAsia"/>
        </w:rPr>
        <w:t>程序計數器（</w:t>
      </w:r>
      <w:r w:rsidRPr="00E43825">
        <w:rPr>
          <w:rFonts w:hint="eastAsia"/>
        </w:rPr>
        <w:t>Program counter register</w:t>
      </w:r>
      <w:r w:rsidRPr="00E43825">
        <w:rPr>
          <w:rFonts w:hint="eastAsia"/>
        </w:rPr>
        <w:t>）</w:t>
      </w:r>
    </w:p>
    <w:p w:rsidR="00F73017" w:rsidRPr="00E43825" w:rsidRDefault="00F73017" w:rsidP="00F73017">
      <w:pPr>
        <w:ind w:firstLine="240"/>
        <w:rPr>
          <w:kern w:val="0"/>
        </w:rPr>
      </w:pPr>
      <w:r w:rsidRPr="00E43825">
        <w:rPr>
          <w:rFonts w:hint="eastAsia"/>
          <w:kern w:val="0"/>
        </w:rPr>
        <w:t>java</w:t>
      </w:r>
      <w:r w:rsidRPr="00E43825">
        <w:rPr>
          <w:rFonts w:hint="eastAsia"/>
          <w:kern w:val="0"/>
        </w:rPr>
        <w:t>的多</w:t>
      </w:r>
      <w:r>
        <w:rPr>
          <w:rFonts w:hint="eastAsia"/>
          <w:kern w:val="0"/>
        </w:rPr>
        <w:t>執行緒</w:t>
      </w:r>
      <w:r w:rsidRPr="00E43825">
        <w:rPr>
          <w:rFonts w:hint="eastAsia"/>
          <w:kern w:val="0"/>
        </w:rPr>
        <w:t>是通過</w:t>
      </w:r>
      <w:r w:rsidRPr="00E43825">
        <w:rPr>
          <w:rFonts w:hint="eastAsia"/>
          <w:kern w:val="0"/>
        </w:rPr>
        <w:t>JVM</w:t>
      </w:r>
      <w:r w:rsidRPr="00E43825">
        <w:rPr>
          <w:rFonts w:hint="eastAsia"/>
          <w:kern w:val="0"/>
        </w:rPr>
        <w:t>切換時間片</w:t>
      </w:r>
      <w:r>
        <w:rPr>
          <w:rFonts w:hint="eastAsia"/>
          <w:kern w:val="0"/>
        </w:rPr>
        <w:t>執行</w:t>
      </w:r>
      <w:r w:rsidRPr="00E43825">
        <w:rPr>
          <w:rFonts w:hint="eastAsia"/>
          <w:kern w:val="0"/>
        </w:rPr>
        <w:t>的，因此每個</w:t>
      </w:r>
      <w:r>
        <w:rPr>
          <w:rFonts w:hint="eastAsia"/>
          <w:kern w:val="0"/>
        </w:rPr>
        <w:t>執行緒</w:t>
      </w:r>
      <w:r w:rsidRPr="00E43825">
        <w:rPr>
          <w:rFonts w:hint="eastAsia"/>
          <w:kern w:val="0"/>
        </w:rPr>
        <w:t>在某個時刻可能在</w:t>
      </w:r>
      <w:r>
        <w:rPr>
          <w:rFonts w:hint="eastAsia"/>
          <w:kern w:val="0"/>
        </w:rPr>
        <w:t>執行</w:t>
      </w:r>
      <w:r w:rsidRPr="00E43825">
        <w:rPr>
          <w:rFonts w:hint="eastAsia"/>
          <w:kern w:val="0"/>
        </w:rPr>
        <w:t>也可能被掛起，那麼當</w:t>
      </w:r>
      <w:r>
        <w:rPr>
          <w:rFonts w:hint="eastAsia"/>
          <w:kern w:val="0"/>
        </w:rPr>
        <w:t>執行緒</w:t>
      </w:r>
      <w:r w:rsidRPr="00E43825">
        <w:rPr>
          <w:rFonts w:hint="eastAsia"/>
          <w:kern w:val="0"/>
        </w:rPr>
        <w:t>掛起之後，</w:t>
      </w:r>
      <w:r w:rsidRPr="00E43825">
        <w:rPr>
          <w:rFonts w:hint="eastAsia"/>
          <w:kern w:val="0"/>
        </w:rPr>
        <w:t>JVM</w:t>
      </w:r>
      <w:r w:rsidRPr="00E43825">
        <w:rPr>
          <w:rFonts w:hint="eastAsia"/>
          <w:kern w:val="0"/>
        </w:rPr>
        <w:t>再次調度它時怎麼知道該</w:t>
      </w:r>
      <w:r>
        <w:rPr>
          <w:rFonts w:hint="eastAsia"/>
          <w:kern w:val="0"/>
        </w:rPr>
        <w:t>執行緒</w:t>
      </w:r>
      <w:r w:rsidRPr="00E43825">
        <w:rPr>
          <w:rFonts w:hint="eastAsia"/>
          <w:kern w:val="0"/>
        </w:rPr>
        <w:t>要</w:t>
      </w:r>
      <w:r>
        <w:rPr>
          <w:rFonts w:hint="eastAsia"/>
          <w:kern w:val="0"/>
        </w:rPr>
        <w:t>執行</w:t>
      </w:r>
      <w:r w:rsidRPr="00E43825">
        <w:rPr>
          <w:rFonts w:hint="eastAsia"/>
          <w:kern w:val="0"/>
        </w:rPr>
        <w:t>那條字節碼指令呢？這就需要一個與該</w:t>
      </w:r>
      <w:r>
        <w:rPr>
          <w:rFonts w:hint="eastAsia"/>
          <w:kern w:val="0"/>
        </w:rPr>
        <w:t>執行緒</w:t>
      </w:r>
      <w:r w:rsidRPr="00E43825">
        <w:rPr>
          <w:rFonts w:hint="eastAsia"/>
          <w:kern w:val="0"/>
        </w:rPr>
        <w:t>相關的</w:t>
      </w:r>
      <w:r>
        <w:rPr>
          <w:rFonts w:hint="eastAsia"/>
          <w:kern w:val="0"/>
        </w:rPr>
        <w:t>記憶體</w:t>
      </w:r>
      <w:r w:rsidRPr="00E43825">
        <w:rPr>
          <w:rFonts w:hint="eastAsia"/>
          <w:kern w:val="0"/>
        </w:rPr>
        <w:t>區域記錄該</w:t>
      </w:r>
      <w:r>
        <w:rPr>
          <w:rFonts w:hint="eastAsia"/>
          <w:kern w:val="0"/>
        </w:rPr>
        <w:t>執行緒</w:t>
      </w:r>
      <w:r w:rsidRPr="00E43825">
        <w:rPr>
          <w:rFonts w:hint="eastAsia"/>
          <w:kern w:val="0"/>
        </w:rPr>
        <w:t>下一條指令，而指令計數器就是實現這種功能的</w:t>
      </w:r>
      <w:r>
        <w:rPr>
          <w:rFonts w:hint="eastAsia"/>
          <w:kern w:val="0"/>
        </w:rPr>
        <w:t>記憶體</w:t>
      </w:r>
      <w:r w:rsidRPr="00E43825">
        <w:rPr>
          <w:rFonts w:hint="eastAsia"/>
          <w:kern w:val="0"/>
        </w:rPr>
        <w:t>區域。有多少</w:t>
      </w:r>
      <w:r>
        <w:rPr>
          <w:rFonts w:hint="eastAsia"/>
          <w:kern w:val="0"/>
        </w:rPr>
        <w:t>執行緒</w:t>
      </w:r>
      <w:r w:rsidRPr="00E43825">
        <w:rPr>
          <w:rFonts w:hint="eastAsia"/>
          <w:kern w:val="0"/>
        </w:rPr>
        <w:t>在編譯時是不確定的，因此該區域也沒有辦法在編譯時分配，只能在創建</w:t>
      </w:r>
      <w:r>
        <w:rPr>
          <w:rFonts w:hint="eastAsia"/>
          <w:kern w:val="0"/>
        </w:rPr>
        <w:t>執行緒</w:t>
      </w:r>
      <w:r w:rsidRPr="00E43825">
        <w:rPr>
          <w:rFonts w:hint="eastAsia"/>
          <w:kern w:val="0"/>
        </w:rPr>
        <w:t>時分配，所以說該區域是</w:t>
      </w:r>
      <w:r>
        <w:rPr>
          <w:rFonts w:hint="eastAsia"/>
          <w:kern w:val="0"/>
        </w:rPr>
        <w:t>執行緒</w:t>
      </w:r>
      <w:r w:rsidRPr="00E43825">
        <w:rPr>
          <w:rFonts w:hint="eastAsia"/>
          <w:kern w:val="0"/>
        </w:rPr>
        <w:t>私有的，該區域只是指令的計數，占用的空間非常少，所以虛擬機規範中沒有為該區域規定</w:t>
      </w:r>
      <w:r w:rsidRPr="00E43825">
        <w:rPr>
          <w:rFonts w:hint="eastAsia"/>
          <w:kern w:val="0"/>
        </w:rPr>
        <w:t>OutofMemoryError</w:t>
      </w:r>
      <w:r w:rsidRPr="00E43825">
        <w:rPr>
          <w:rFonts w:hint="eastAsia"/>
          <w:kern w:val="0"/>
        </w:rPr>
        <w:t>。</w:t>
      </w:r>
    </w:p>
    <w:p w:rsidR="00F73017" w:rsidRDefault="00F73017" w:rsidP="00F73017">
      <w:pPr>
        <w:pStyle w:val="21"/>
        <w:spacing w:before="200" w:after="40"/>
      </w:pPr>
      <w:r w:rsidRPr="00E43825">
        <w:rPr>
          <w:rFonts w:hint="eastAsia"/>
        </w:rPr>
        <w:t>虛擬機</w:t>
      </w:r>
      <w:r>
        <w:rPr>
          <w:rFonts w:hint="eastAsia"/>
        </w:rPr>
        <w:t>堆疊暫存器</w:t>
      </w:r>
      <w:r w:rsidRPr="00E43825">
        <w:rPr>
          <w:rFonts w:hint="eastAsia"/>
        </w:rPr>
        <w:t>(VM stack)</w:t>
      </w:r>
    </w:p>
    <w:p w:rsidR="00F73017" w:rsidRPr="00E43825" w:rsidRDefault="00F73017" w:rsidP="00F73017">
      <w:pPr>
        <w:ind w:firstLine="240"/>
        <w:rPr>
          <w:rFonts w:ascii="新細明體" w:hAnsi="新細明體"/>
          <w:kern w:val="0"/>
        </w:rPr>
      </w:pPr>
      <w:r w:rsidRPr="00E43825">
        <w:rPr>
          <w:rFonts w:hint="eastAsia"/>
          <w:kern w:val="0"/>
        </w:rPr>
        <w:t>先讓我看以下一段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pPr>
      <w:r w:rsidRPr="00E43825">
        <w:rPr>
          <w:rFonts w:hint="eastAsia"/>
          <w:szCs w:val="20"/>
        </w:rPr>
        <w:t>class Test{</w:t>
      </w:r>
    </w:p>
    <w:p w:rsidR="00F73017" w:rsidRPr="00E43825" w:rsidRDefault="00F73017" w:rsidP="00F73017">
      <w:pPr>
        <w:pStyle w:val="ad"/>
        <w:ind w:left="240" w:hanging="240"/>
        <w:rPr>
          <w:szCs w:val="20"/>
        </w:rPr>
      </w:pPr>
      <w:r>
        <w:rPr>
          <w:rFonts w:hint="eastAsia"/>
          <w:szCs w:val="20"/>
        </w:rPr>
        <w:tab/>
      </w:r>
      <w:r w:rsidRPr="00E43825">
        <w:rPr>
          <w:rFonts w:hint="eastAsia"/>
          <w:szCs w:val="20"/>
        </w:rPr>
        <w:t>public static void main(String args) {</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Thread th = new Thread;</w:t>
      </w:r>
    </w:p>
    <w:p w:rsidR="00F73017" w:rsidRPr="00E43825" w:rsidRDefault="00F73017" w:rsidP="00F73017">
      <w:pPr>
        <w:pStyle w:val="ad"/>
        <w:ind w:left="240" w:hanging="240"/>
        <w:rPr>
          <w:szCs w:val="20"/>
        </w:rPr>
      </w:pPr>
      <w:r>
        <w:rPr>
          <w:rFonts w:hint="eastAsia"/>
          <w:szCs w:val="20"/>
        </w:rPr>
        <w:tab/>
      </w:r>
      <w:r>
        <w:rPr>
          <w:rFonts w:hint="eastAsia"/>
          <w:szCs w:val="20"/>
        </w:rPr>
        <w:tab/>
      </w:r>
      <w:r w:rsidRPr="00E43825">
        <w:rPr>
          <w:rFonts w:hint="eastAsia"/>
          <w:szCs w:val="20"/>
        </w:rPr>
        <w:t>th.start;</w:t>
      </w:r>
    </w:p>
    <w:p w:rsidR="00F73017" w:rsidRPr="00E43825" w:rsidRDefault="00F73017" w:rsidP="00F73017">
      <w:pPr>
        <w:pStyle w:val="ad"/>
        <w:ind w:left="240" w:hanging="240"/>
        <w:rPr>
          <w:szCs w:val="20"/>
        </w:rPr>
      </w:pPr>
      <w:r>
        <w:rPr>
          <w:rFonts w:hint="eastAsia"/>
          <w:szCs w:val="20"/>
        </w:rPr>
        <w:tab/>
      </w:r>
      <w:r w:rsidRPr="00E43825">
        <w:rPr>
          <w:rFonts w:hint="eastAsia"/>
          <w:szCs w:val="20"/>
        </w:rPr>
        <w:t>}</w:t>
      </w:r>
    </w:p>
    <w:p w:rsidR="00F73017" w:rsidRPr="00E43825" w:rsidRDefault="00F73017" w:rsidP="00F73017">
      <w:pPr>
        <w:pStyle w:val="ad"/>
        <w:ind w:left="240" w:hanging="240"/>
        <w:rPr>
          <w:szCs w:val="20"/>
        </w:rPr>
      </w:pPr>
      <w:r w:rsidRPr="00E43825">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在</w:t>
      </w:r>
      <w:r>
        <w:rPr>
          <w:rFonts w:hint="eastAsia"/>
          <w:kern w:val="0"/>
        </w:rPr>
        <w:t>執行</w:t>
      </w:r>
      <w:r w:rsidRPr="00E43825">
        <w:rPr>
          <w:rFonts w:hint="eastAsia"/>
          <w:kern w:val="0"/>
        </w:rPr>
        <w:t>以上</w:t>
      </w:r>
      <w:r>
        <w:rPr>
          <w:rFonts w:hint="eastAsia"/>
          <w:kern w:val="0"/>
        </w:rPr>
        <w:t>程式碼</w:t>
      </w:r>
      <w:r w:rsidRPr="00E43825">
        <w:rPr>
          <w:rFonts w:hint="eastAsia"/>
          <w:kern w:val="0"/>
        </w:rPr>
        <w:t>時，</w:t>
      </w:r>
      <w:r w:rsidRPr="00E43825">
        <w:rPr>
          <w:rFonts w:hint="eastAsia"/>
          <w:kern w:val="0"/>
        </w:rPr>
        <w:t>JVM</w:t>
      </w:r>
      <w:r w:rsidRPr="00E43825">
        <w:rPr>
          <w:rFonts w:hint="eastAsia"/>
          <w:kern w:val="0"/>
        </w:rPr>
        <w:t>將分配一塊</w:t>
      </w:r>
      <w:r>
        <w:rPr>
          <w:rFonts w:hint="eastAsia"/>
          <w:kern w:val="0"/>
        </w:rPr>
        <w:t>堆疊暫存器</w:t>
      </w:r>
      <w:r w:rsidRPr="00E43825">
        <w:rPr>
          <w:rFonts w:hint="eastAsia"/>
          <w:kern w:val="0"/>
        </w:rPr>
        <w:t>空間給</w:t>
      </w:r>
      <w:r>
        <w:rPr>
          <w:rFonts w:hint="eastAsia"/>
          <w:kern w:val="0"/>
        </w:rPr>
        <w:t>執行緒</w:t>
      </w:r>
      <w:r w:rsidRPr="00E43825">
        <w:rPr>
          <w:rFonts w:hint="eastAsia"/>
          <w:kern w:val="0"/>
        </w:rPr>
        <w:t>th</w:t>
      </w:r>
      <w:r w:rsidRPr="00E43825">
        <w:rPr>
          <w:rFonts w:hint="eastAsia"/>
          <w:kern w:val="0"/>
        </w:rPr>
        <w:t>，用於保存方法內的局部變量，方法的入口和出口等，這些局部變量包括基本類型和</w:t>
      </w:r>
      <w:r>
        <w:rPr>
          <w:rFonts w:hint="eastAsia"/>
          <w:kern w:val="0"/>
        </w:rPr>
        <w:t>物件</w:t>
      </w:r>
      <w:r w:rsidRPr="00E43825">
        <w:rPr>
          <w:rFonts w:hint="eastAsia"/>
          <w:kern w:val="0"/>
        </w:rPr>
        <w:t>引用類型，可能有人會問，</w:t>
      </w:r>
      <w:r w:rsidRPr="00E43825">
        <w:rPr>
          <w:rFonts w:hint="eastAsia"/>
          <w:kern w:val="0"/>
        </w:rPr>
        <w:t>java</w:t>
      </w:r>
      <w:r w:rsidRPr="00E43825">
        <w:rPr>
          <w:rFonts w:hint="eastAsia"/>
          <w:kern w:val="0"/>
        </w:rPr>
        <w:t>的</w:t>
      </w:r>
      <w:r>
        <w:rPr>
          <w:rFonts w:hint="eastAsia"/>
          <w:kern w:val="0"/>
        </w:rPr>
        <w:t>物件</w:t>
      </w:r>
      <w:r w:rsidRPr="00E43825">
        <w:rPr>
          <w:rFonts w:hint="eastAsia"/>
          <w:kern w:val="0"/>
        </w:rPr>
        <w:t>引用不是分配在</w:t>
      </w:r>
      <w:r>
        <w:rPr>
          <w:rFonts w:hint="eastAsia"/>
          <w:kern w:val="0"/>
        </w:rPr>
        <w:t>堆積暫存器</w:t>
      </w:r>
      <w:r w:rsidRPr="00E43825">
        <w:rPr>
          <w:rFonts w:hint="eastAsia"/>
          <w:kern w:val="0"/>
        </w:rPr>
        <w:t>上嗎？有這樣疑惑的人，可能是沒有理解</w:t>
      </w:r>
      <w:r w:rsidRPr="00E43825">
        <w:rPr>
          <w:rFonts w:hint="eastAsia"/>
          <w:kern w:val="0"/>
        </w:rPr>
        <w:t>java</w:t>
      </w:r>
      <w:r w:rsidRPr="00E43825">
        <w:rPr>
          <w:rFonts w:hint="eastAsia"/>
          <w:kern w:val="0"/>
        </w:rPr>
        <w:t>中引用和</w:t>
      </w:r>
      <w:r>
        <w:rPr>
          <w:rFonts w:hint="eastAsia"/>
          <w:kern w:val="0"/>
        </w:rPr>
        <w:t>物件</w:t>
      </w:r>
      <w:r w:rsidRPr="00E43825">
        <w:rPr>
          <w:rFonts w:hint="eastAsia"/>
          <w:kern w:val="0"/>
        </w:rPr>
        <w:t>之間的區別，當我們寫出以下</w:t>
      </w:r>
      <w:r>
        <w:rPr>
          <w:rFonts w:hint="eastAsia"/>
          <w:kern w:val="0"/>
        </w:rPr>
        <w:t>程式碼</w:t>
      </w:r>
      <w:r w:rsidRPr="00E43825">
        <w:rPr>
          <w:rFonts w:hint="eastAsia"/>
          <w:kern w:val="0"/>
        </w:rPr>
        <w:t>時</w:t>
      </w:r>
      <w:r>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public Object test{</w:t>
      </w:r>
    </w:p>
    <w:p w:rsidR="00F73017" w:rsidRPr="009938B9" w:rsidRDefault="00F73017" w:rsidP="00F73017">
      <w:pPr>
        <w:pStyle w:val="ad"/>
        <w:ind w:left="240" w:hanging="240"/>
      </w:pPr>
      <w:r>
        <w:rPr>
          <w:rFonts w:hint="eastAsia"/>
        </w:rPr>
        <w:tab/>
      </w:r>
      <w:r w:rsidRPr="009938B9">
        <w:rPr>
          <w:rFonts w:hint="eastAsia"/>
        </w:rPr>
        <w:t>Object obj = new Object;</w:t>
      </w:r>
    </w:p>
    <w:p w:rsidR="00F73017" w:rsidRPr="009938B9" w:rsidRDefault="00F73017" w:rsidP="00F73017">
      <w:pPr>
        <w:pStyle w:val="ad"/>
        <w:ind w:left="240" w:hanging="240"/>
      </w:pPr>
      <w:r>
        <w:rPr>
          <w:rFonts w:hint="eastAsia"/>
        </w:rPr>
        <w:tab/>
      </w:r>
      <w:r w:rsidRPr="009938B9">
        <w:rPr>
          <w:rFonts w:hint="eastAsia"/>
        </w:rPr>
        <w:t>return obj;</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t>其中的</w:t>
      </w:r>
      <w:r w:rsidRPr="00E43825">
        <w:rPr>
          <w:rFonts w:hint="eastAsia"/>
          <w:kern w:val="0"/>
        </w:rPr>
        <w:t>Object obj</w:t>
      </w:r>
      <w:r w:rsidRPr="00E43825">
        <w:rPr>
          <w:rFonts w:hint="eastAsia"/>
          <w:kern w:val="0"/>
        </w:rPr>
        <w:t>就是我們所說的引用類型，這樣的聲明本身是要占用</w:t>
      </w:r>
      <w:r w:rsidRPr="00E43825">
        <w:rPr>
          <w:rFonts w:hint="eastAsia"/>
          <w:kern w:val="0"/>
        </w:rPr>
        <w:t>4</w:t>
      </w:r>
      <w:r w:rsidRPr="00E43825">
        <w:rPr>
          <w:rFonts w:hint="eastAsia"/>
          <w:kern w:val="0"/>
        </w:rPr>
        <w:t>個字節，而這</w:t>
      </w:r>
      <w:r w:rsidRPr="00E43825">
        <w:rPr>
          <w:rFonts w:hint="eastAsia"/>
          <w:kern w:val="0"/>
        </w:rPr>
        <w:t>4</w:t>
      </w:r>
      <w:r w:rsidRPr="00E43825">
        <w:rPr>
          <w:rFonts w:hint="eastAsia"/>
          <w:kern w:val="0"/>
        </w:rPr>
        <w:t>個字節在這裡就是在</w:t>
      </w:r>
      <w:r>
        <w:rPr>
          <w:rFonts w:hint="eastAsia"/>
          <w:kern w:val="0"/>
        </w:rPr>
        <w:t>堆疊暫存器</w:t>
      </w:r>
      <w:r w:rsidRPr="00E43825">
        <w:rPr>
          <w:rFonts w:hint="eastAsia"/>
          <w:kern w:val="0"/>
        </w:rPr>
        <w:t>空間裡分配的，準確的說是在</w:t>
      </w:r>
      <w:r>
        <w:rPr>
          <w:rFonts w:hint="eastAsia"/>
          <w:kern w:val="0"/>
        </w:rPr>
        <w:t>執行緒堆疊暫存器</w:t>
      </w:r>
      <w:r w:rsidRPr="00E43825">
        <w:rPr>
          <w:rFonts w:hint="eastAsia"/>
          <w:kern w:val="0"/>
        </w:rPr>
        <w:t>中為</w:t>
      </w:r>
      <w:r w:rsidRPr="00E43825">
        <w:rPr>
          <w:rFonts w:hint="eastAsia"/>
          <w:kern w:val="0"/>
        </w:rPr>
        <w:t>test</w:t>
      </w:r>
      <w:r w:rsidRPr="00E43825">
        <w:rPr>
          <w:rFonts w:hint="eastAsia"/>
          <w:kern w:val="0"/>
        </w:rPr>
        <w:t>方法分配的</w:t>
      </w:r>
      <w:r>
        <w:rPr>
          <w:rFonts w:hint="eastAsia"/>
          <w:kern w:val="0"/>
        </w:rPr>
        <w:t>堆疊暫存器框架</w:t>
      </w:r>
      <w:r w:rsidRPr="00E43825">
        <w:rPr>
          <w:rFonts w:hint="eastAsia"/>
          <w:kern w:val="0"/>
        </w:rPr>
        <w:t>中分配的，當方法退出時，將會隨</w:t>
      </w:r>
      <w:r>
        <w:rPr>
          <w:rFonts w:hint="eastAsia"/>
          <w:kern w:val="0"/>
        </w:rPr>
        <w:t>堆疊暫存器框架</w:t>
      </w:r>
      <w:r w:rsidRPr="00E43825">
        <w:rPr>
          <w:rFonts w:hint="eastAsia"/>
          <w:kern w:val="0"/>
        </w:rPr>
        <w:t>的彈出而自動銷毀，而</w:t>
      </w:r>
      <w:r w:rsidRPr="00E43825">
        <w:rPr>
          <w:rFonts w:hint="eastAsia"/>
          <w:kern w:val="0"/>
        </w:rPr>
        <w:t>new Object</w:t>
      </w:r>
      <w:r w:rsidRPr="00E43825">
        <w:rPr>
          <w:rFonts w:hint="eastAsia"/>
          <w:kern w:val="0"/>
        </w:rPr>
        <w:t>則是在</w:t>
      </w:r>
      <w:r>
        <w:rPr>
          <w:rFonts w:hint="eastAsia"/>
          <w:kern w:val="0"/>
        </w:rPr>
        <w:t>堆積暫存器</w:t>
      </w:r>
      <w:r w:rsidRPr="00E43825">
        <w:rPr>
          <w:rFonts w:hint="eastAsia"/>
          <w:kern w:val="0"/>
        </w:rPr>
        <w:t>中分配的，由</w:t>
      </w:r>
      <w:r w:rsidRPr="00E43825">
        <w:rPr>
          <w:rFonts w:hint="eastAsia"/>
          <w:kern w:val="0"/>
        </w:rPr>
        <w:t>GC</w:t>
      </w:r>
      <w:r w:rsidRPr="00E43825">
        <w:rPr>
          <w:rFonts w:hint="eastAsia"/>
          <w:kern w:val="0"/>
        </w:rPr>
        <w:t>在適當的時間收回其占用的空間。每個</w:t>
      </w:r>
      <w:r>
        <w:rPr>
          <w:rFonts w:hint="eastAsia"/>
          <w:kern w:val="0"/>
        </w:rPr>
        <w:t>堆疊暫存器</w:t>
      </w:r>
      <w:r w:rsidRPr="00E43825">
        <w:rPr>
          <w:rFonts w:hint="eastAsia"/>
          <w:kern w:val="0"/>
        </w:rPr>
        <w:t>空間的</w:t>
      </w:r>
      <w:r>
        <w:rPr>
          <w:rFonts w:hint="eastAsia"/>
          <w:kern w:val="0"/>
        </w:rPr>
        <w:t>預設</w:t>
      </w:r>
      <w:r w:rsidRPr="00E43825">
        <w:rPr>
          <w:rFonts w:hint="eastAsia"/>
          <w:kern w:val="0"/>
        </w:rPr>
        <w:t>大小為</w:t>
      </w:r>
      <w:r w:rsidRPr="00E43825">
        <w:rPr>
          <w:rFonts w:hint="eastAsia"/>
          <w:kern w:val="0"/>
        </w:rPr>
        <w:t>0.5M</w:t>
      </w:r>
      <w:r w:rsidRPr="00E43825">
        <w:rPr>
          <w:rFonts w:hint="eastAsia"/>
          <w:kern w:val="0"/>
        </w:rPr>
        <w:t>，在</w:t>
      </w:r>
      <w:r w:rsidRPr="00E43825">
        <w:rPr>
          <w:rFonts w:hint="eastAsia"/>
          <w:kern w:val="0"/>
        </w:rPr>
        <w:t>1.7</w:t>
      </w:r>
      <w:r>
        <w:rPr>
          <w:rFonts w:hint="eastAsia"/>
          <w:kern w:val="0"/>
        </w:rPr>
        <w:t>裡</w:t>
      </w:r>
      <w:r w:rsidRPr="00E43825">
        <w:rPr>
          <w:rFonts w:hint="eastAsia"/>
          <w:kern w:val="0"/>
        </w:rPr>
        <w:t>調整為</w:t>
      </w:r>
      <w:r w:rsidRPr="00E43825">
        <w:rPr>
          <w:rFonts w:hint="eastAsia"/>
          <w:kern w:val="0"/>
        </w:rPr>
        <w:t>1M</w:t>
      </w:r>
      <w:r w:rsidRPr="00E43825">
        <w:rPr>
          <w:rFonts w:hint="eastAsia"/>
          <w:kern w:val="0"/>
        </w:rPr>
        <w:t>，每調用一次方法就會壓入一個</w:t>
      </w:r>
      <w:r>
        <w:rPr>
          <w:rFonts w:hint="eastAsia"/>
          <w:kern w:val="0"/>
        </w:rPr>
        <w:t>堆疊暫存器框架</w:t>
      </w:r>
      <w:r w:rsidRPr="00E43825">
        <w:rPr>
          <w:rFonts w:hint="eastAsia"/>
          <w:kern w:val="0"/>
        </w:rPr>
        <w:t>，如果壓入的</w:t>
      </w:r>
      <w:r>
        <w:rPr>
          <w:rFonts w:hint="eastAsia"/>
          <w:kern w:val="0"/>
        </w:rPr>
        <w:t>堆疊暫存器框架</w:t>
      </w:r>
      <w:r w:rsidRPr="00E43825">
        <w:rPr>
          <w:rFonts w:hint="eastAsia"/>
          <w:kern w:val="0"/>
        </w:rPr>
        <w:t>深度過大，即方法調用層次過深</w:t>
      </w:r>
      <w:r w:rsidRPr="00E43825">
        <w:rPr>
          <w:rFonts w:hint="eastAsia"/>
          <w:kern w:val="0"/>
        </w:rPr>
        <w:t>,</w:t>
      </w:r>
      <w:r w:rsidRPr="00E43825">
        <w:rPr>
          <w:rFonts w:hint="eastAsia"/>
          <w:kern w:val="0"/>
        </w:rPr>
        <w:t>就會拋出</w:t>
      </w:r>
      <w:r w:rsidRPr="00E43825">
        <w:rPr>
          <w:rFonts w:hint="eastAsia"/>
          <w:kern w:val="0"/>
        </w:rPr>
        <w:t>StackOverFlow</w:t>
      </w:r>
      <w:r>
        <w:rPr>
          <w:rFonts w:hint="eastAsia"/>
          <w:kern w:val="0"/>
        </w:rPr>
        <w:t>(SOF)</w:t>
      </w:r>
      <w:r w:rsidRPr="00E43825">
        <w:rPr>
          <w:rFonts w:hint="eastAsia"/>
          <w:kern w:val="0"/>
        </w:rPr>
        <w:t>，</w:t>
      </w:r>
      <w:r w:rsidRPr="00E43825">
        <w:rPr>
          <w:rFonts w:hint="eastAsia"/>
          <w:kern w:val="0"/>
        </w:rPr>
        <w:t>SOF</w:t>
      </w:r>
      <w:r w:rsidRPr="00E43825">
        <w:rPr>
          <w:rFonts w:hint="eastAsia"/>
          <w:kern w:val="0"/>
        </w:rPr>
        <w:t>最常見的場景就是遞歸中，當遞歸沒辦法退出時，就會拋</w:t>
      </w:r>
      <w:r>
        <w:rPr>
          <w:rFonts w:hint="eastAsia"/>
          <w:kern w:val="0"/>
        </w:rPr>
        <w:t>出</w:t>
      </w:r>
      <w:r w:rsidRPr="00E43825">
        <w:rPr>
          <w:rFonts w:hint="eastAsia"/>
          <w:kern w:val="0"/>
        </w:rPr>
        <w:t>此異常，</w:t>
      </w:r>
      <w:r w:rsidRPr="00E43825">
        <w:rPr>
          <w:rFonts w:hint="eastAsia"/>
          <w:kern w:val="0"/>
        </w:rPr>
        <w:t>Hotspot</w:t>
      </w:r>
      <w:r w:rsidRPr="00E43825">
        <w:rPr>
          <w:rFonts w:hint="eastAsia"/>
          <w:kern w:val="0"/>
        </w:rPr>
        <w:t>提供了參數設置改區域的大小，使用</w:t>
      </w:r>
      <w:r w:rsidRPr="00E43825">
        <w:rPr>
          <w:rFonts w:hint="eastAsia"/>
          <w:kern w:val="0"/>
        </w:rPr>
        <w:t>-Xss</w:t>
      </w:r>
      <w:r w:rsidRPr="00E43825">
        <w:rPr>
          <w:rFonts w:hint="eastAsia"/>
          <w:kern w:val="0"/>
        </w:rPr>
        <w:t>：</w:t>
      </w:r>
      <w:r w:rsidRPr="00E43825">
        <w:rPr>
          <w:rFonts w:hint="eastAsia"/>
          <w:kern w:val="0"/>
        </w:rPr>
        <w:t>xxK</w:t>
      </w:r>
      <w:r w:rsidRPr="00E43825">
        <w:rPr>
          <w:rFonts w:hint="eastAsia"/>
          <w:kern w:val="0"/>
        </w:rPr>
        <w:t>，就可以修改</w:t>
      </w:r>
      <w:r>
        <w:rPr>
          <w:rFonts w:hint="eastAsia"/>
          <w:kern w:val="0"/>
        </w:rPr>
        <w:t>預設</w:t>
      </w:r>
      <w:r w:rsidRPr="00E43825">
        <w:rPr>
          <w:rFonts w:hint="eastAsia"/>
          <w:kern w:val="0"/>
        </w:rPr>
        <w:t>大小。</w:t>
      </w:r>
    </w:p>
    <w:p w:rsidR="00F73017" w:rsidRDefault="00F73017" w:rsidP="00F73017">
      <w:pPr>
        <w:pStyle w:val="21"/>
        <w:spacing w:before="200" w:after="40"/>
      </w:pPr>
      <w:r w:rsidRPr="00E43825">
        <w:rPr>
          <w:rFonts w:hint="eastAsia"/>
        </w:rPr>
        <w:t>本地方法</w:t>
      </w:r>
      <w:r>
        <w:rPr>
          <w:rFonts w:hint="eastAsia"/>
        </w:rPr>
        <w:t>堆疊暫存器</w:t>
      </w:r>
      <w:r w:rsidRPr="00E43825">
        <w:rPr>
          <w:rFonts w:hint="eastAsia"/>
        </w:rPr>
        <w:t>(Native method stack)</w:t>
      </w:r>
    </w:p>
    <w:p w:rsidR="00F73017" w:rsidRPr="00E43825" w:rsidRDefault="00F73017" w:rsidP="00F73017">
      <w:pPr>
        <w:ind w:firstLine="240"/>
        <w:rPr>
          <w:kern w:val="0"/>
        </w:rPr>
      </w:pPr>
      <w:r w:rsidRPr="00E43825">
        <w:rPr>
          <w:rFonts w:hint="eastAsia"/>
          <w:kern w:val="0"/>
        </w:rPr>
        <w:t>顧名思義，該區域主要是給調用本地方法的</w:t>
      </w:r>
      <w:r>
        <w:rPr>
          <w:rFonts w:hint="eastAsia"/>
          <w:kern w:val="0"/>
        </w:rPr>
        <w:t>執行緒</w:t>
      </w:r>
      <w:r w:rsidRPr="00E43825">
        <w:rPr>
          <w:rFonts w:hint="eastAsia"/>
          <w:kern w:val="0"/>
        </w:rPr>
        <w:t>分配的，該區域和</w:t>
      </w:r>
      <w:r>
        <w:rPr>
          <w:rFonts w:hint="eastAsia"/>
          <w:kern w:val="0"/>
        </w:rPr>
        <w:t>執行緒堆疊暫存器</w:t>
      </w:r>
      <w:r w:rsidRPr="00E43825">
        <w:rPr>
          <w:rFonts w:hint="eastAsia"/>
          <w:kern w:val="0"/>
        </w:rPr>
        <w:t>的最大區別就是，在該</w:t>
      </w:r>
      <w:r>
        <w:rPr>
          <w:rFonts w:hint="eastAsia"/>
          <w:kern w:val="0"/>
        </w:rPr>
        <w:t>執行緒</w:t>
      </w:r>
      <w:r w:rsidRPr="00E43825">
        <w:rPr>
          <w:rFonts w:hint="eastAsia"/>
          <w:kern w:val="0"/>
        </w:rPr>
        <w:t>的申請的</w:t>
      </w:r>
      <w:r>
        <w:rPr>
          <w:rFonts w:hint="eastAsia"/>
          <w:kern w:val="0"/>
        </w:rPr>
        <w:t>記憶體</w:t>
      </w:r>
      <w:r w:rsidRPr="00E43825">
        <w:rPr>
          <w:rFonts w:hint="eastAsia"/>
          <w:kern w:val="0"/>
        </w:rPr>
        <w:t>不受</w:t>
      </w:r>
      <w:r w:rsidRPr="00E43825">
        <w:rPr>
          <w:rFonts w:hint="eastAsia"/>
          <w:kern w:val="0"/>
        </w:rPr>
        <w:t>GC</w:t>
      </w:r>
      <w:r w:rsidRPr="00E43825">
        <w:rPr>
          <w:rFonts w:hint="eastAsia"/>
          <w:kern w:val="0"/>
        </w:rPr>
        <w:t>管理，需要調用者自己管理，</w:t>
      </w:r>
      <w:r w:rsidRPr="00E43825">
        <w:rPr>
          <w:rFonts w:hint="eastAsia"/>
          <w:kern w:val="0"/>
        </w:rPr>
        <w:t>JDK</w:t>
      </w:r>
      <w:r w:rsidRPr="00E43825">
        <w:rPr>
          <w:rFonts w:hint="eastAsia"/>
          <w:kern w:val="0"/>
        </w:rPr>
        <w:t>中的</w:t>
      </w:r>
      <w:r w:rsidRPr="00E43825">
        <w:rPr>
          <w:rFonts w:hint="eastAsia"/>
          <w:kern w:val="0"/>
        </w:rPr>
        <w:t>Math</w:t>
      </w:r>
      <w:r w:rsidRPr="00E43825">
        <w:rPr>
          <w:rFonts w:hint="eastAsia"/>
          <w:kern w:val="0"/>
        </w:rPr>
        <w:t>類的大部分方法</w:t>
      </w:r>
      <w:r w:rsidRPr="00E43825">
        <w:rPr>
          <w:rFonts w:hint="eastAsia"/>
          <w:kern w:val="0"/>
        </w:rPr>
        <w:lastRenderedPageBreak/>
        <w:t>都是本地方法，一個值得注意的問題是</w:t>
      </w:r>
      <w:r w:rsidRPr="00E43825">
        <w:rPr>
          <w:rFonts w:hint="eastAsia"/>
          <w:kern w:val="0"/>
        </w:rPr>
        <w:t>,</w:t>
      </w:r>
      <w:r w:rsidRPr="00E43825">
        <w:rPr>
          <w:rFonts w:hint="eastAsia"/>
          <w:kern w:val="0"/>
        </w:rPr>
        <w:t>在執行本地方法時，並不是</w:t>
      </w:r>
      <w:r>
        <w:rPr>
          <w:rFonts w:hint="eastAsia"/>
          <w:kern w:val="0"/>
        </w:rPr>
        <w:t>執行</w:t>
      </w:r>
      <w:r w:rsidRPr="00E43825">
        <w:rPr>
          <w:rFonts w:hint="eastAsia"/>
          <w:kern w:val="0"/>
        </w:rPr>
        <w:t>字節碼，所以之前所說的指令計數器是沒法記錄下一條字節碼指令的，當執行本地方法時，指令計數器置為</w:t>
      </w:r>
      <w:r w:rsidRPr="00E43825">
        <w:rPr>
          <w:rFonts w:hint="eastAsia"/>
          <w:kern w:val="0"/>
        </w:rPr>
        <w:t>undefined</w:t>
      </w:r>
      <w:r w:rsidRPr="00E43825">
        <w:rPr>
          <w:rFonts w:hint="eastAsia"/>
          <w:kern w:val="0"/>
        </w:rPr>
        <w:t>。</w:t>
      </w:r>
    </w:p>
    <w:p w:rsidR="00F73017" w:rsidRPr="00E43825" w:rsidRDefault="00F73017" w:rsidP="00F73017">
      <w:pPr>
        <w:ind w:firstLine="240"/>
        <w:rPr>
          <w:kern w:val="0"/>
        </w:rPr>
      </w:pPr>
      <w:r w:rsidRPr="00E43825">
        <w:rPr>
          <w:rFonts w:hint="eastAsia"/>
          <w:kern w:val="0"/>
        </w:rPr>
        <w:t>接下來是四個</w:t>
      </w:r>
      <w:r>
        <w:rPr>
          <w:rFonts w:hint="eastAsia"/>
          <w:kern w:val="0"/>
        </w:rPr>
        <w:t>執行緒</w:t>
      </w:r>
      <w:r w:rsidRPr="00E43825">
        <w:rPr>
          <w:rFonts w:hint="eastAsia"/>
          <w:kern w:val="0"/>
        </w:rPr>
        <w:t>共享區。</w:t>
      </w:r>
    </w:p>
    <w:p w:rsidR="00F73017" w:rsidRDefault="00F73017" w:rsidP="00F73017">
      <w:pPr>
        <w:pStyle w:val="21"/>
        <w:spacing w:before="200" w:after="40"/>
      </w:pPr>
      <w:r w:rsidRPr="00E43825">
        <w:rPr>
          <w:rFonts w:hint="eastAsia"/>
        </w:rPr>
        <w:t>方法區</w:t>
      </w:r>
    </w:p>
    <w:p w:rsidR="00F73017" w:rsidRPr="00E43825" w:rsidRDefault="00F73017" w:rsidP="00F73017">
      <w:pPr>
        <w:ind w:firstLine="240"/>
        <w:rPr>
          <w:kern w:val="0"/>
        </w:rPr>
      </w:pPr>
      <w:r w:rsidRPr="00E43825">
        <w:rPr>
          <w:rFonts w:hint="eastAsia"/>
          <w:kern w:val="0"/>
        </w:rPr>
        <w:t>這塊區域是用來存放</w:t>
      </w:r>
      <w:r w:rsidRPr="00E43825">
        <w:rPr>
          <w:rFonts w:hint="eastAsia"/>
          <w:kern w:val="0"/>
        </w:rPr>
        <w:t>JVM</w:t>
      </w:r>
      <w:r w:rsidRPr="00E43825">
        <w:rPr>
          <w:rFonts w:hint="eastAsia"/>
          <w:kern w:val="0"/>
        </w:rPr>
        <w:t>裝載的</w:t>
      </w:r>
      <w:r w:rsidRPr="00E43825">
        <w:rPr>
          <w:rFonts w:hint="eastAsia"/>
          <w:kern w:val="0"/>
        </w:rPr>
        <w:t>class</w:t>
      </w:r>
      <w:r w:rsidRPr="00E43825">
        <w:rPr>
          <w:rFonts w:hint="eastAsia"/>
          <w:kern w:val="0"/>
        </w:rPr>
        <w:t>的類信息，包括：類的方法、靜態變量、類型信息</w:t>
      </w:r>
      <w:r w:rsidRPr="00E43825">
        <w:rPr>
          <w:rFonts w:hint="eastAsia"/>
          <w:kern w:val="0"/>
        </w:rPr>
        <w:t>(</w:t>
      </w:r>
      <w:r w:rsidRPr="00E43825">
        <w:rPr>
          <w:rFonts w:hint="eastAsia"/>
          <w:kern w:val="0"/>
        </w:rPr>
        <w:t>接口</w:t>
      </w:r>
      <w:r w:rsidRPr="00E43825">
        <w:rPr>
          <w:rFonts w:hint="eastAsia"/>
          <w:kern w:val="0"/>
        </w:rPr>
        <w:t>/</w:t>
      </w:r>
      <w:r w:rsidRPr="00E43825">
        <w:rPr>
          <w:rFonts w:hint="eastAsia"/>
          <w:kern w:val="0"/>
        </w:rPr>
        <w:t>父類</w:t>
      </w:r>
      <w:r w:rsidRPr="00E43825">
        <w:rPr>
          <w:rFonts w:hint="eastAsia"/>
          <w:kern w:val="0"/>
        </w:rPr>
        <w:t>)</w:t>
      </w:r>
      <w:r w:rsidRPr="00E43825">
        <w:rPr>
          <w:rFonts w:hint="eastAsia"/>
          <w:kern w:val="0"/>
        </w:rPr>
        <w:t>，我們使用反射技術時，所需的信息就是從這裡獲取的。</w:t>
      </w:r>
    </w:p>
    <w:p w:rsidR="00F73017" w:rsidRDefault="00F73017" w:rsidP="00F73017">
      <w:pPr>
        <w:pStyle w:val="21"/>
        <w:spacing w:before="200" w:after="40"/>
      </w:pPr>
      <w:r w:rsidRPr="00E43825">
        <w:rPr>
          <w:rFonts w:hint="eastAsia"/>
        </w:rPr>
        <w:t>常量池</w:t>
      </w:r>
    </w:p>
    <w:p w:rsidR="00F73017" w:rsidRPr="00E43825" w:rsidRDefault="00F73017" w:rsidP="00F73017">
      <w:pPr>
        <w:ind w:firstLine="240"/>
        <w:rPr>
          <w:rFonts w:ascii="新細明體" w:hAnsi="新細明體"/>
          <w:kern w:val="0"/>
        </w:rPr>
      </w:pPr>
      <w:r w:rsidRPr="00E43825">
        <w:rPr>
          <w:rFonts w:hint="eastAsia"/>
          <w:kern w:val="0"/>
        </w:rPr>
        <w:t>當我們編寫如下的</w:t>
      </w:r>
      <w:r>
        <w:rPr>
          <w:rFonts w:hint="eastAsia"/>
          <w:kern w:val="0"/>
        </w:rPr>
        <w:t>程式碼</w:t>
      </w:r>
      <w:r w:rsidRPr="00E43825">
        <w:rPr>
          <w:rFonts w:hint="eastAsia"/>
          <w:kern w:val="0"/>
        </w:rPr>
        <w:t>時：</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class Test1{</w:t>
      </w:r>
    </w:p>
    <w:p w:rsidR="00F73017" w:rsidRPr="009938B9" w:rsidRDefault="00F73017" w:rsidP="00F73017">
      <w:pPr>
        <w:pStyle w:val="ad"/>
        <w:ind w:left="240" w:hanging="240"/>
      </w:pPr>
      <w:r>
        <w:rPr>
          <w:rFonts w:hint="eastAsia"/>
        </w:rPr>
        <w:tab/>
      </w:r>
      <w:r w:rsidRPr="009938B9">
        <w:rPr>
          <w:rFonts w:hint="eastAsia"/>
        </w:rPr>
        <w:t>private final int size=50;</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rFonts w:ascii="新細明體" w:hAnsi="新細明體"/>
          <w:kern w:val="0"/>
        </w:rPr>
      </w:pPr>
      <w:r w:rsidRPr="00E43825">
        <w:rPr>
          <w:rFonts w:hint="eastAsia"/>
          <w:kern w:val="0"/>
        </w:rPr>
        <w:t>這個程序中</w:t>
      </w:r>
      <w:r w:rsidRPr="00E43825">
        <w:rPr>
          <w:rFonts w:hint="eastAsia"/>
          <w:kern w:val="0"/>
        </w:rPr>
        <w:t>size</w:t>
      </w:r>
      <w:r w:rsidRPr="00E43825">
        <w:rPr>
          <w:rFonts w:hint="eastAsia"/>
          <w:kern w:val="0"/>
        </w:rPr>
        <w:t>因為用</w:t>
      </w:r>
      <w:r w:rsidRPr="00E43825">
        <w:rPr>
          <w:rFonts w:hint="eastAsia"/>
          <w:kern w:val="0"/>
        </w:rPr>
        <w:t>final</w:t>
      </w:r>
      <w:r w:rsidRPr="00E43825">
        <w:rPr>
          <w:rFonts w:hint="eastAsia"/>
          <w:kern w:val="0"/>
        </w:rPr>
        <w:t>修飾，不能再修改它的值，所以就成為常量，而這常量將會存放在常量區，這些常量在編譯時就知道占用空間的大小，但並不是說明該區域編譯就固定了，</w:t>
      </w:r>
      <w:r>
        <w:rPr>
          <w:rFonts w:hint="eastAsia"/>
          <w:kern w:val="0"/>
        </w:rPr>
        <w:t>執行</w:t>
      </w:r>
      <w:r w:rsidRPr="00E43825">
        <w:rPr>
          <w:rFonts w:hint="eastAsia"/>
          <w:kern w:val="0"/>
        </w:rPr>
        <w:t>期也可以修改常量池的大小，典型的場景是在使用</w:t>
      </w:r>
      <w:r w:rsidRPr="00E43825">
        <w:rPr>
          <w:rFonts w:hint="eastAsia"/>
          <w:kern w:val="0"/>
        </w:rPr>
        <w:t>String</w:t>
      </w:r>
      <w:r w:rsidRPr="00E43825">
        <w:rPr>
          <w:rFonts w:hint="eastAsia"/>
          <w:kern w:val="0"/>
        </w:rPr>
        <w:t>時，你可以調用</w:t>
      </w:r>
      <w:r w:rsidRPr="00E43825">
        <w:rPr>
          <w:rFonts w:hint="eastAsia"/>
          <w:kern w:val="0"/>
        </w:rPr>
        <w:t>String</w:t>
      </w:r>
      <w:r w:rsidRPr="00E43825">
        <w:rPr>
          <w:rFonts w:hint="eastAsia"/>
          <w:kern w:val="0"/>
        </w:rPr>
        <w:t>的</w:t>
      </w:r>
      <w:r w:rsidRPr="00E43825">
        <w:rPr>
          <w:rFonts w:hint="eastAsia"/>
          <w:kern w:val="0"/>
        </w:rPr>
        <w:t>intern</w:t>
      </w:r>
      <w:r w:rsidRPr="00E43825">
        <w:rPr>
          <w:rFonts w:hint="eastAsia"/>
          <w:kern w:val="0"/>
        </w:rPr>
        <w:t>，</w:t>
      </w:r>
      <w:r w:rsidRPr="00E43825">
        <w:rPr>
          <w:rFonts w:hint="eastAsia"/>
          <w:kern w:val="0"/>
        </w:rPr>
        <w:t>JVM</w:t>
      </w:r>
      <w:r w:rsidRPr="00E43825">
        <w:rPr>
          <w:rFonts w:hint="eastAsia"/>
          <w:kern w:val="0"/>
        </w:rPr>
        <w:t>會判斷當前所創建的</w:t>
      </w:r>
      <w:r w:rsidRPr="00E43825">
        <w:rPr>
          <w:rFonts w:hint="eastAsia"/>
          <w:kern w:val="0"/>
        </w:rPr>
        <w:t>String</w:t>
      </w:r>
      <w:r>
        <w:rPr>
          <w:rFonts w:hint="eastAsia"/>
          <w:kern w:val="0"/>
        </w:rPr>
        <w:t>物件</w:t>
      </w:r>
      <w:r w:rsidRPr="00E43825">
        <w:rPr>
          <w:rFonts w:hint="eastAsia"/>
          <w:kern w:val="0"/>
        </w:rPr>
        <w:t>是否在常量池中，若有，則從常量區取，否則把該字符放入常量池並返回</w:t>
      </w:r>
      <w:r w:rsidRPr="00E43825">
        <w:rPr>
          <w:rFonts w:hint="eastAsia"/>
          <w:kern w:val="0"/>
        </w:rPr>
        <w:t>,</w:t>
      </w:r>
      <w:r w:rsidRPr="00E43825">
        <w:rPr>
          <w:rFonts w:hint="eastAsia"/>
          <w:kern w:val="0"/>
        </w:rPr>
        <w:t>這時就會修改常量池的大小，比如</w:t>
      </w:r>
      <w:r w:rsidRPr="00E43825">
        <w:rPr>
          <w:rFonts w:hint="eastAsia"/>
          <w:kern w:val="0"/>
        </w:rPr>
        <w:t>JDK</w:t>
      </w:r>
      <w:r w:rsidRPr="00E43825">
        <w:rPr>
          <w:rFonts w:hint="eastAsia"/>
          <w:kern w:val="0"/>
        </w:rPr>
        <w:t>中</w:t>
      </w:r>
      <w:r w:rsidRPr="00E43825">
        <w:rPr>
          <w:rFonts w:hint="eastAsia"/>
          <w:kern w:val="0"/>
        </w:rPr>
        <w:t>java.io.ObjectStreamField</w:t>
      </w:r>
      <w:r w:rsidRPr="00E43825">
        <w:rPr>
          <w:rFonts w:hint="eastAsia"/>
          <w:kern w:val="0"/>
        </w:rPr>
        <w:t>的一段</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ObjectStreamField(Field field, boolean unshared, booleanshowType){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this.field = field;</w:t>
      </w:r>
    </w:p>
    <w:p w:rsidR="00F73017" w:rsidRPr="009938B9" w:rsidRDefault="00F73017" w:rsidP="00F73017">
      <w:pPr>
        <w:pStyle w:val="ad"/>
        <w:ind w:left="240" w:hanging="240"/>
        <w:rPr>
          <w:szCs w:val="20"/>
        </w:rPr>
      </w:pPr>
      <w:r>
        <w:rPr>
          <w:rFonts w:hint="eastAsia"/>
          <w:szCs w:val="20"/>
        </w:rPr>
        <w:tab/>
      </w:r>
      <w:r w:rsidRPr="009938B9">
        <w:rPr>
          <w:rFonts w:hint="eastAsia"/>
          <w:szCs w:val="20"/>
        </w:rPr>
        <w:t>this.unshared = unshared;</w:t>
      </w:r>
    </w:p>
    <w:p w:rsidR="00F73017" w:rsidRPr="009938B9" w:rsidRDefault="00F73017" w:rsidP="00F73017">
      <w:pPr>
        <w:pStyle w:val="ad"/>
        <w:ind w:left="240" w:hanging="240"/>
        <w:rPr>
          <w:szCs w:val="20"/>
        </w:rPr>
      </w:pPr>
      <w:r>
        <w:rPr>
          <w:rFonts w:hint="eastAsia"/>
          <w:szCs w:val="20"/>
        </w:rPr>
        <w:tab/>
      </w:r>
      <w:r w:rsidRPr="009938B9">
        <w:rPr>
          <w:rFonts w:hint="eastAsia"/>
          <w:szCs w:val="20"/>
        </w:rPr>
        <w:t>name = field.getName;</w:t>
      </w:r>
    </w:p>
    <w:p w:rsidR="00F73017" w:rsidRPr="009938B9" w:rsidRDefault="00F73017" w:rsidP="00F73017">
      <w:pPr>
        <w:pStyle w:val="ad"/>
        <w:ind w:left="240" w:hanging="240"/>
        <w:rPr>
          <w:szCs w:val="20"/>
        </w:rPr>
      </w:pPr>
      <w:r>
        <w:rPr>
          <w:rFonts w:hint="eastAsia"/>
          <w:szCs w:val="20"/>
        </w:rPr>
        <w:tab/>
      </w:r>
      <w:r w:rsidRPr="009938B9">
        <w:rPr>
          <w:rFonts w:hint="eastAsia"/>
          <w:szCs w:val="20"/>
        </w:rPr>
        <w:t>Class ftype = field.getType;</w:t>
      </w:r>
    </w:p>
    <w:p w:rsidR="00F73017" w:rsidRPr="009938B9" w:rsidRDefault="00F73017" w:rsidP="00F73017">
      <w:pPr>
        <w:pStyle w:val="ad"/>
        <w:ind w:left="240" w:hanging="240"/>
        <w:rPr>
          <w:szCs w:val="20"/>
        </w:rPr>
      </w:pPr>
      <w:r>
        <w:rPr>
          <w:rFonts w:hint="eastAsia"/>
          <w:szCs w:val="20"/>
        </w:rPr>
        <w:tab/>
      </w:r>
      <w:r w:rsidRPr="009938B9">
        <w:rPr>
          <w:rFonts w:hint="eastAsia"/>
          <w:szCs w:val="20"/>
        </w:rPr>
        <w:t>type = (showType || ftype.isPrimitive) ? ftype : Object.class;</w:t>
      </w:r>
    </w:p>
    <w:p w:rsidR="00F73017" w:rsidRPr="009938B9" w:rsidRDefault="00F73017" w:rsidP="00F73017">
      <w:pPr>
        <w:pStyle w:val="ad"/>
        <w:ind w:left="240" w:hanging="240"/>
        <w:rPr>
          <w:szCs w:val="20"/>
        </w:rPr>
      </w:pPr>
      <w:r>
        <w:rPr>
          <w:rFonts w:hint="eastAsia"/>
          <w:szCs w:val="20"/>
        </w:rPr>
        <w:tab/>
      </w:r>
      <w:r w:rsidRPr="009938B9">
        <w:rPr>
          <w:rFonts w:hint="eastAsia"/>
          <w:szCs w:val="20"/>
        </w:rPr>
        <w:t>signature = ObjectStreamClass.getClassSignature(ftype).intern;</w:t>
      </w:r>
    </w:p>
    <w:p w:rsidR="00F73017" w:rsidRPr="00E43825" w:rsidRDefault="00F73017" w:rsidP="00F73017">
      <w:pPr>
        <w:pStyle w:val="ad"/>
        <w:ind w:left="240" w:hanging="240"/>
        <w:rPr>
          <w:kern w:val="0"/>
        </w:rPr>
      </w:pPr>
      <w:r w:rsidRPr="009938B9">
        <w:rPr>
          <w:rFonts w:hint="eastAsia"/>
          <w:szCs w:val="20"/>
        </w:rPr>
        <w:t>}</w:t>
      </w:r>
    </w:p>
    <w:p w:rsidR="00F73017" w:rsidRPr="00E43825" w:rsidRDefault="00F73017" w:rsidP="00F73017">
      <w:pPr>
        <w:ind w:firstLine="240"/>
        <w:rPr>
          <w:kern w:val="0"/>
        </w:rPr>
      </w:pPr>
      <w:r w:rsidRPr="00E43825">
        <w:rPr>
          <w:rFonts w:hint="eastAsia"/>
          <w:kern w:val="0"/>
        </w:rPr>
        <w:t>這段</w:t>
      </w:r>
      <w:r>
        <w:rPr>
          <w:rFonts w:hint="eastAsia"/>
          <w:kern w:val="0"/>
        </w:rPr>
        <w:t>程式碼</w:t>
      </w:r>
      <w:r w:rsidRPr="00E43825">
        <w:rPr>
          <w:rFonts w:hint="eastAsia"/>
          <w:kern w:val="0"/>
        </w:rPr>
        <w:t>將獲取的類的簽名放入常量池。</w:t>
      </w:r>
      <w:r w:rsidRPr="00E43825">
        <w:rPr>
          <w:rFonts w:hint="eastAsia"/>
          <w:kern w:val="0"/>
        </w:rPr>
        <w:t>HotSpot</w:t>
      </w:r>
      <w:r w:rsidRPr="00E43825">
        <w:rPr>
          <w:rFonts w:hint="eastAsia"/>
          <w:kern w:val="0"/>
        </w:rPr>
        <w:t>中並沒有單獨為該區域分配，而是合併到方法區中。</w:t>
      </w:r>
    </w:p>
    <w:p w:rsidR="00F73017" w:rsidRDefault="00F73017" w:rsidP="00F73017">
      <w:pPr>
        <w:pStyle w:val="21"/>
        <w:spacing w:before="200" w:after="40"/>
      </w:pPr>
      <w:r w:rsidRPr="00E43825">
        <w:rPr>
          <w:rFonts w:hint="eastAsia"/>
        </w:rPr>
        <w:t>直接</w:t>
      </w:r>
      <w:r>
        <w:rPr>
          <w:rFonts w:hint="eastAsia"/>
        </w:rPr>
        <w:t>記憶體</w:t>
      </w:r>
      <w:r w:rsidRPr="00E43825">
        <w:rPr>
          <w:rFonts w:hint="eastAsia"/>
        </w:rPr>
        <w:t>區</w:t>
      </w:r>
    </w:p>
    <w:p w:rsidR="00F73017" w:rsidRPr="00E43825" w:rsidRDefault="00F73017" w:rsidP="00F73017">
      <w:pPr>
        <w:ind w:firstLine="240"/>
        <w:rPr>
          <w:kern w:val="0"/>
        </w:rPr>
      </w:pPr>
      <w:r w:rsidRPr="00E43825">
        <w:rPr>
          <w:rFonts w:hint="eastAsia"/>
          <w:kern w:val="0"/>
        </w:rPr>
        <w:t>直接</w:t>
      </w:r>
      <w:r>
        <w:rPr>
          <w:rFonts w:hint="eastAsia"/>
          <w:kern w:val="0"/>
        </w:rPr>
        <w:t>記憶體</w:t>
      </w:r>
      <w:r w:rsidRPr="00E43825">
        <w:rPr>
          <w:rFonts w:hint="eastAsia"/>
          <w:kern w:val="0"/>
        </w:rPr>
        <w:t>區並不是</w:t>
      </w:r>
      <w:r w:rsidRPr="00E43825">
        <w:rPr>
          <w:rFonts w:hint="eastAsia"/>
          <w:kern w:val="0"/>
        </w:rPr>
        <w:t>JVM</w:t>
      </w:r>
      <w:r w:rsidRPr="00E43825">
        <w:rPr>
          <w:rFonts w:hint="eastAsia"/>
          <w:kern w:val="0"/>
        </w:rPr>
        <w:t>可管理的</w:t>
      </w:r>
      <w:r>
        <w:rPr>
          <w:rFonts w:hint="eastAsia"/>
          <w:kern w:val="0"/>
        </w:rPr>
        <w:t>記憶體</w:t>
      </w:r>
      <w:r w:rsidRPr="00E43825">
        <w:rPr>
          <w:rFonts w:hint="eastAsia"/>
          <w:kern w:val="0"/>
        </w:rPr>
        <w:t>區。在</w:t>
      </w:r>
      <w:r w:rsidRPr="00E43825">
        <w:rPr>
          <w:rFonts w:hint="eastAsia"/>
          <w:kern w:val="0"/>
        </w:rPr>
        <w:t>JDK1.4</w:t>
      </w:r>
      <w:r w:rsidRPr="00E43825">
        <w:rPr>
          <w:rFonts w:hint="eastAsia"/>
          <w:kern w:val="0"/>
        </w:rPr>
        <w:t>中提供的</w:t>
      </w:r>
      <w:r w:rsidRPr="00E43825">
        <w:rPr>
          <w:rFonts w:hint="eastAsia"/>
          <w:kern w:val="0"/>
        </w:rPr>
        <w:t>NIO</w:t>
      </w:r>
      <w:r w:rsidRPr="00E43825">
        <w:rPr>
          <w:rFonts w:hint="eastAsia"/>
          <w:kern w:val="0"/>
        </w:rPr>
        <w:t>中，實現了高效的</w:t>
      </w:r>
      <w:r w:rsidRPr="00E43825">
        <w:rPr>
          <w:rFonts w:hint="eastAsia"/>
          <w:kern w:val="0"/>
        </w:rPr>
        <w:t>R/W</w:t>
      </w:r>
      <w:r w:rsidRPr="00E43825">
        <w:rPr>
          <w:rFonts w:hint="eastAsia"/>
          <w:kern w:val="0"/>
        </w:rPr>
        <w:t>操作，這種高效的</w:t>
      </w:r>
      <w:r w:rsidRPr="00E43825">
        <w:rPr>
          <w:rFonts w:hint="eastAsia"/>
          <w:kern w:val="0"/>
        </w:rPr>
        <w:t>R/W</w:t>
      </w:r>
      <w:r w:rsidRPr="00E43825">
        <w:rPr>
          <w:rFonts w:hint="eastAsia"/>
          <w:kern w:val="0"/>
        </w:rPr>
        <w:t>操作就是通過管道機制實現的，而管道機制實際上使用了本地</w:t>
      </w:r>
      <w:r>
        <w:rPr>
          <w:rFonts w:hint="eastAsia"/>
          <w:kern w:val="0"/>
        </w:rPr>
        <w:t>記憶體</w:t>
      </w:r>
      <w:r w:rsidRPr="00E43825">
        <w:rPr>
          <w:rFonts w:hint="eastAsia"/>
          <w:kern w:val="0"/>
        </w:rPr>
        <w:t>，這樣就避免了從本地源文件複製</w:t>
      </w:r>
      <w:r w:rsidRPr="00E43825">
        <w:rPr>
          <w:rFonts w:hint="eastAsia"/>
          <w:kern w:val="0"/>
        </w:rPr>
        <w:t>JVM</w:t>
      </w:r>
      <w:r>
        <w:rPr>
          <w:rFonts w:hint="eastAsia"/>
          <w:kern w:val="0"/>
        </w:rPr>
        <w:t>記憶體</w:t>
      </w:r>
      <w:r w:rsidRPr="00E43825">
        <w:rPr>
          <w:rFonts w:hint="eastAsia"/>
          <w:kern w:val="0"/>
        </w:rPr>
        <w:t>，再從</w:t>
      </w:r>
      <w:r w:rsidRPr="00E43825">
        <w:rPr>
          <w:rFonts w:hint="eastAsia"/>
          <w:kern w:val="0"/>
        </w:rPr>
        <w:t>JVM</w:t>
      </w:r>
      <w:r w:rsidRPr="00E43825">
        <w:rPr>
          <w:rFonts w:hint="eastAsia"/>
          <w:kern w:val="0"/>
        </w:rPr>
        <w:t>複製到目標文件的過程，直接從源文件複製到目標文件，</w:t>
      </w:r>
      <w:r w:rsidRPr="00E43825">
        <w:rPr>
          <w:rFonts w:hint="eastAsia"/>
          <w:kern w:val="0"/>
        </w:rPr>
        <w:t>JVM</w:t>
      </w:r>
      <w:r w:rsidRPr="00E43825">
        <w:rPr>
          <w:rFonts w:hint="eastAsia"/>
          <w:kern w:val="0"/>
        </w:rPr>
        <w:t>通過</w:t>
      </w:r>
      <w:r w:rsidRPr="00E43825">
        <w:rPr>
          <w:rFonts w:hint="eastAsia"/>
          <w:kern w:val="0"/>
        </w:rPr>
        <w:t>DirectByteBuffer</w:t>
      </w:r>
      <w:r w:rsidRPr="00E43825">
        <w:rPr>
          <w:rFonts w:hint="eastAsia"/>
          <w:kern w:val="0"/>
        </w:rPr>
        <w:t>操作直接</w:t>
      </w:r>
      <w:r>
        <w:rPr>
          <w:rFonts w:hint="eastAsia"/>
          <w:kern w:val="0"/>
        </w:rPr>
        <w:t>記憶體</w:t>
      </w:r>
      <w:r w:rsidRPr="00E43825">
        <w:rPr>
          <w:rFonts w:hint="eastAsia"/>
          <w:kern w:val="0"/>
        </w:rPr>
        <w:t>。</w:t>
      </w:r>
    </w:p>
    <w:p w:rsidR="00F73017" w:rsidRDefault="00F73017" w:rsidP="00F73017">
      <w:pPr>
        <w:pStyle w:val="21"/>
        <w:spacing w:before="200" w:after="40"/>
      </w:pPr>
      <w:r>
        <w:rPr>
          <w:rFonts w:hint="eastAsia"/>
        </w:rPr>
        <w:t>堆積暫存器</w:t>
      </w:r>
    </w:p>
    <w:p w:rsidR="00F73017" w:rsidRPr="00E43825" w:rsidRDefault="00F73017" w:rsidP="00F73017">
      <w:pPr>
        <w:ind w:firstLine="240"/>
        <w:rPr>
          <w:kern w:val="0"/>
        </w:rPr>
      </w:pPr>
      <w:r w:rsidRPr="00E43825">
        <w:rPr>
          <w:rFonts w:hint="eastAsia"/>
          <w:kern w:val="0"/>
        </w:rPr>
        <w:t>主角總是最後出場，</w:t>
      </w:r>
      <w:r>
        <w:rPr>
          <w:rFonts w:hint="eastAsia"/>
          <w:kern w:val="0"/>
        </w:rPr>
        <w:t>堆積暫存器</w:t>
      </w:r>
      <w:r w:rsidRPr="00E43825">
        <w:rPr>
          <w:rFonts w:hint="eastAsia"/>
          <w:kern w:val="0"/>
        </w:rPr>
        <w:t>絕對是</w:t>
      </w:r>
      <w:r w:rsidRPr="00E43825">
        <w:rPr>
          <w:rFonts w:hint="eastAsia"/>
          <w:kern w:val="0"/>
        </w:rPr>
        <w:t>JVM</w:t>
      </w:r>
      <w:r w:rsidRPr="00E43825">
        <w:rPr>
          <w:rFonts w:hint="eastAsia"/>
          <w:kern w:val="0"/>
        </w:rPr>
        <w:t>中的一等公民，絕對的主角，我們通常所說的</w:t>
      </w:r>
      <w:r w:rsidRPr="00E43825">
        <w:rPr>
          <w:rFonts w:hint="eastAsia"/>
          <w:kern w:val="0"/>
        </w:rPr>
        <w:t>GC</w:t>
      </w:r>
      <w:r w:rsidRPr="00E43825">
        <w:rPr>
          <w:rFonts w:hint="eastAsia"/>
          <w:kern w:val="0"/>
        </w:rPr>
        <w:t>主要就是在這塊區域中進行的，所有的</w:t>
      </w:r>
      <w:r w:rsidRPr="00E43825">
        <w:rPr>
          <w:rFonts w:hint="eastAsia"/>
          <w:kern w:val="0"/>
        </w:rPr>
        <w:t>java</w:t>
      </w:r>
      <w:r>
        <w:rPr>
          <w:rFonts w:hint="eastAsia"/>
          <w:kern w:val="0"/>
        </w:rPr>
        <w:t>物件</w:t>
      </w:r>
      <w:r w:rsidRPr="00E43825">
        <w:rPr>
          <w:rFonts w:hint="eastAsia"/>
          <w:kern w:val="0"/>
        </w:rPr>
        <w:t>都在這裡分配，這也是</w:t>
      </w:r>
      <w:r w:rsidRPr="00E43825">
        <w:rPr>
          <w:rFonts w:hint="eastAsia"/>
          <w:kern w:val="0"/>
        </w:rPr>
        <w:t>JVM</w:t>
      </w:r>
      <w:r w:rsidRPr="00E43825">
        <w:rPr>
          <w:rFonts w:hint="eastAsia"/>
          <w:kern w:val="0"/>
        </w:rPr>
        <w:t>中最大的</w:t>
      </w:r>
      <w:r>
        <w:rPr>
          <w:rFonts w:hint="eastAsia"/>
          <w:kern w:val="0"/>
        </w:rPr>
        <w:t>記憶體</w:t>
      </w:r>
      <w:r w:rsidRPr="00E43825">
        <w:rPr>
          <w:rFonts w:hint="eastAsia"/>
          <w:kern w:val="0"/>
        </w:rPr>
        <w:t>區域，被所有</w:t>
      </w:r>
      <w:r>
        <w:rPr>
          <w:rFonts w:hint="eastAsia"/>
          <w:kern w:val="0"/>
        </w:rPr>
        <w:t>執行緒</w:t>
      </w:r>
      <w:r w:rsidRPr="00E43825">
        <w:rPr>
          <w:rFonts w:hint="eastAsia"/>
          <w:kern w:val="0"/>
        </w:rPr>
        <w:t>共享，成千上萬的</w:t>
      </w:r>
      <w:r>
        <w:rPr>
          <w:rFonts w:hint="eastAsia"/>
          <w:kern w:val="0"/>
        </w:rPr>
        <w:t>物件</w:t>
      </w:r>
      <w:r w:rsidRPr="00E43825">
        <w:rPr>
          <w:rFonts w:hint="eastAsia"/>
          <w:kern w:val="0"/>
        </w:rPr>
        <w:t>在這裡創建，也在這裡被銷毀。</w:t>
      </w:r>
    </w:p>
    <w:p w:rsidR="00F73017" w:rsidRPr="00E43825" w:rsidRDefault="00F73017" w:rsidP="00F73017">
      <w:pPr>
        <w:ind w:firstLine="240"/>
        <w:rPr>
          <w:kern w:val="0"/>
        </w:rPr>
      </w:pPr>
      <w:r w:rsidRPr="00E43825">
        <w:rPr>
          <w:rFonts w:hint="eastAsia"/>
          <w:kern w:val="0"/>
        </w:rPr>
        <w:t>java</w:t>
      </w:r>
      <w:r>
        <w:rPr>
          <w:rFonts w:hint="eastAsia"/>
          <w:kern w:val="0"/>
        </w:rPr>
        <w:t>記憶體</w:t>
      </w:r>
      <w:r w:rsidRPr="00E43825">
        <w:rPr>
          <w:rFonts w:hint="eastAsia"/>
          <w:kern w:val="0"/>
        </w:rPr>
        <w:t>分配到這就算是一個完結了，接下來我們將討論</w:t>
      </w:r>
      <w:r w:rsidRPr="00E43825">
        <w:rPr>
          <w:rFonts w:hint="eastAsia"/>
          <w:kern w:val="0"/>
        </w:rPr>
        <w:t>java</w:t>
      </w:r>
      <w:r>
        <w:rPr>
          <w:rFonts w:hint="eastAsia"/>
          <w:kern w:val="0"/>
        </w:rPr>
        <w:t>記憶體</w:t>
      </w:r>
      <w:r w:rsidRPr="00E43825">
        <w:rPr>
          <w:rFonts w:hint="eastAsia"/>
          <w:kern w:val="0"/>
        </w:rPr>
        <w:t>的回收機制，</w:t>
      </w:r>
      <w:r>
        <w:rPr>
          <w:rFonts w:hint="eastAsia"/>
          <w:kern w:val="0"/>
        </w:rPr>
        <w:t>記憶體</w:t>
      </w:r>
      <w:r w:rsidRPr="00E43825">
        <w:rPr>
          <w:rFonts w:hint="eastAsia"/>
          <w:kern w:val="0"/>
        </w:rPr>
        <w:t>回收主要包含以下幾個方面理解：</w:t>
      </w:r>
    </w:p>
    <w:p w:rsidR="00F73017" w:rsidRPr="00E43825" w:rsidRDefault="00F73017" w:rsidP="00F73017">
      <w:pPr>
        <w:ind w:firstLine="240"/>
        <w:rPr>
          <w:rFonts w:ascii="新細明體" w:hAnsi="新細明體"/>
          <w:kern w:val="0"/>
        </w:rPr>
      </w:pPr>
      <w:r w:rsidRPr="00E43825">
        <w:rPr>
          <w:rFonts w:hint="eastAsia"/>
          <w:kern w:val="0"/>
        </w:rPr>
        <w:t>第一，局部變量占用</w:t>
      </w:r>
      <w:r>
        <w:rPr>
          <w:rFonts w:hint="eastAsia"/>
          <w:kern w:val="0"/>
        </w:rPr>
        <w:t>記憶體</w:t>
      </w:r>
      <w:r w:rsidRPr="00E43825">
        <w:rPr>
          <w:rFonts w:hint="eastAsia"/>
          <w:kern w:val="0"/>
        </w:rPr>
        <w:t>的回收，所謂局部變量，就是指在方法內創建的變量，其中變量又分為基本類型和引用類型。如下</w:t>
      </w:r>
      <w:r>
        <w:rPr>
          <w:rFonts w:hint="eastAsia"/>
          <w:kern w:val="0"/>
        </w:rPr>
        <w:t>程式碼：</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szCs w:val="20"/>
        </w:rPr>
        <w:t>public void test{</w:t>
      </w:r>
    </w:p>
    <w:p w:rsidR="00F73017" w:rsidRPr="009938B9" w:rsidRDefault="00F73017" w:rsidP="00F73017">
      <w:pPr>
        <w:pStyle w:val="ad"/>
        <w:ind w:left="240" w:hanging="240"/>
        <w:rPr>
          <w:szCs w:val="20"/>
        </w:rPr>
      </w:pPr>
      <w:r>
        <w:rPr>
          <w:rFonts w:hint="eastAsia"/>
          <w:szCs w:val="20"/>
        </w:rPr>
        <w:lastRenderedPageBreak/>
        <w:tab/>
      </w:r>
      <w:r w:rsidRPr="009938B9">
        <w:rPr>
          <w:rFonts w:hint="eastAsia"/>
          <w:szCs w:val="20"/>
        </w:rPr>
        <w:t>int x=1;</w:t>
      </w:r>
    </w:p>
    <w:p w:rsidR="00F73017" w:rsidRPr="009938B9" w:rsidRDefault="00F73017" w:rsidP="00F73017">
      <w:pPr>
        <w:pStyle w:val="ad"/>
        <w:ind w:left="240" w:hanging="240"/>
        <w:rPr>
          <w:szCs w:val="20"/>
        </w:rPr>
      </w:pPr>
      <w:r>
        <w:rPr>
          <w:rFonts w:hint="eastAsia"/>
          <w:szCs w:val="20"/>
        </w:rPr>
        <w:tab/>
      </w:r>
      <w:r w:rsidRPr="009938B9">
        <w:rPr>
          <w:rFonts w:hint="eastAsia"/>
          <w:szCs w:val="20"/>
        </w:rPr>
        <w:t>char y='a';</w:t>
      </w:r>
    </w:p>
    <w:p w:rsidR="00F73017" w:rsidRPr="009938B9" w:rsidRDefault="00F73017" w:rsidP="00F73017">
      <w:pPr>
        <w:pStyle w:val="ad"/>
        <w:ind w:left="240" w:hanging="240"/>
        <w:rPr>
          <w:szCs w:val="20"/>
        </w:rPr>
      </w:pPr>
      <w:r>
        <w:rPr>
          <w:rFonts w:hint="eastAsia"/>
          <w:szCs w:val="20"/>
        </w:rPr>
        <w:tab/>
      </w:r>
      <w:r w:rsidRPr="009938B9">
        <w:rPr>
          <w:rFonts w:hint="eastAsia"/>
          <w:szCs w:val="20"/>
        </w:rPr>
        <w:t>long z=10L;</w:t>
      </w:r>
    </w:p>
    <w:p w:rsidR="00F73017" w:rsidRPr="009938B9" w:rsidRDefault="00F73017" w:rsidP="00F73017">
      <w:pPr>
        <w:pStyle w:val="ad"/>
        <w:ind w:left="240" w:hanging="240"/>
        <w:rPr>
          <w:szCs w:val="20"/>
        </w:rPr>
      </w:pPr>
      <w:r w:rsidRPr="009938B9">
        <w:rPr>
          <w:rFonts w:hint="eastAsia"/>
          <w:szCs w:val="20"/>
        </w:rPr>
        <w:t>}</w:t>
      </w:r>
    </w:p>
    <w:p w:rsidR="00F73017" w:rsidRPr="00E43825" w:rsidRDefault="00F73017" w:rsidP="00F73017">
      <w:pPr>
        <w:ind w:firstLine="240"/>
        <w:rPr>
          <w:rFonts w:ascii="新細明體" w:hAnsi="新細明體"/>
          <w:kern w:val="0"/>
        </w:rPr>
      </w:pPr>
      <w:r w:rsidRPr="00E43825">
        <w:rPr>
          <w:rFonts w:hint="eastAsia"/>
          <w:kern w:val="0"/>
        </w:rPr>
        <w:t>變量</w:t>
      </w:r>
      <w:r w:rsidRPr="00E43825">
        <w:rPr>
          <w:rFonts w:hint="eastAsia"/>
          <w:kern w:val="0"/>
        </w:rPr>
        <w:t>x y z</w:t>
      </w:r>
      <w:r w:rsidRPr="00E43825">
        <w:rPr>
          <w:rFonts w:hint="eastAsia"/>
          <w:kern w:val="0"/>
        </w:rPr>
        <w:t>即為局部變量，占用的空間將在</w:t>
      </w:r>
      <w:r w:rsidRPr="00E43825">
        <w:rPr>
          <w:rFonts w:hint="eastAsia"/>
          <w:kern w:val="0"/>
        </w:rPr>
        <w:t>test</w:t>
      </w:r>
      <w:r w:rsidRPr="00E43825">
        <w:rPr>
          <w:rFonts w:hint="eastAsia"/>
          <w:kern w:val="0"/>
        </w:rPr>
        <w:t>所在的</w:t>
      </w:r>
      <w:r>
        <w:rPr>
          <w:rFonts w:hint="eastAsia"/>
          <w:kern w:val="0"/>
        </w:rPr>
        <w:t>執行緒堆疊暫存器</w:t>
      </w:r>
      <w:r w:rsidRPr="00E43825">
        <w:rPr>
          <w:rFonts w:hint="eastAsia"/>
          <w:kern w:val="0"/>
        </w:rPr>
        <w:t>中分配，</w:t>
      </w:r>
      <w:r w:rsidRPr="00E43825">
        <w:rPr>
          <w:rFonts w:hint="eastAsia"/>
          <w:kern w:val="0"/>
        </w:rPr>
        <w:t>test</w:t>
      </w:r>
      <w:r w:rsidRPr="00E43825">
        <w:rPr>
          <w:rFonts w:hint="eastAsia"/>
          <w:kern w:val="0"/>
        </w:rPr>
        <w:t>執行完了後會自動從</w:t>
      </w:r>
      <w:r>
        <w:rPr>
          <w:rFonts w:hint="eastAsia"/>
          <w:kern w:val="0"/>
        </w:rPr>
        <w:t>堆疊暫存器</w:t>
      </w:r>
      <w:r w:rsidRPr="00E43825">
        <w:rPr>
          <w:rFonts w:hint="eastAsia"/>
          <w:kern w:val="0"/>
        </w:rPr>
        <w:t>中彈出，釋放其占用的</w:t>
      </w:r>
      <w:r>
        <w:rPr>
          <w:rFonts w:hint="eastAsia"/>
          <w:kern w:val="0"/>
        </w:rPr>
        <w:t>記憶體</w:t>
      </w:r>
      <w:r w:rsidRPr="00E43825">
        <w:rPr>
          <w:rFonts w:hint="eastAsia"/>
          <w:kern w:val="0"/>
        </w:rPr>
        <w:t>，再來看一段</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E43825" w:rsidRDefault="00F73017" w:rsidP="00F73017">
      <w:pPr>
        <w:pStyle w:val="ad"/>
        <w:ind w:left="240" w:hanging="240"/>
        <w:rPr>
          <w:kern w:val="0"/>
        </w:rPr>
      </w:pPr>
      <w:r w:rsidRPr="00E43825">
        <w:rPr>
          <w:rFonts w:hint="eastAsia"/>
          <w:kern w:val="0"/>
        </w:rPr>
        <w:t>public void test2{</w:t>
      </w:r>
    </w:p>
    <w:p w:rsidR="00F73017" w:rsidRPr="00E43825" w:rsidRDefault="00F73017" w:rsidP="00F73017">
      <w:pPr>
        <w:pStyle w:val="ad"/>
        <w:ind w:left="240" w:hanging="240"/>
        <w:rPr>
          <w:kern w:val="0"/>
        </w:rPr>
      </w:pPr>
      <w:r>
        <w:rPr>
          <w:rFonts w:hint="eastAsia"/>
          <w:kern w:val="0"/>
        </w:rPr>
        <w:tab/>
      </w:r>
      <w:r w:rsidRPr="00E43825">
        <w:rPr>
          <w:rFonts w:hint="eastAsia"/>
          <w:kern w:val="0"/>
        </w:rPr>
        <w:t>Date d = new Date;</w:t>
      </w:r>
    </w:p>
    <w:p w:rsidR="00F73017" w:rsidRPr="00E43825" w:rsidRDefault="00F73017" w:rsidP="00F73017">
      <w:pPr>
        <w:pStyle w:val="ad"/>
        <w:ind w:left="240" w:hanging="240"/>
        <w:rPr>
          <w:kern w:val="0"/>
        </w:rPr>
      </w:pPr>
      <w:r>
        <w:rPr>
          <w:rFonts w:hint="eastAsia"/>
          <w:kern w:val="0"/>
        </w:rPr>
        <w:tab/>
      </w:r>
      <w:r w:rsidRPr="00E43825">
        <w:rPr>
          <w:rFonts w:hint="eastAsia"/>
          <w:kern w:val="0"/>
        </w:rPr>
        <w:t>System.out.println("Now is "+d);</w:t>
      </w:r>
    </w:p>
    <w:p w:rsidR="00F73017" w:rsidRPr="00E43825" w:rsidRDefault="00F73017" w:rsidP="00F73017">
      <w:pPr>
        <w:pStyle w:val="ad"/>
        <w:ind w:left="240" w:hanging="240"/>
        <w:rPr>
          <w:kern w:val="0"/>
        </w:rPr>
      </w:pPr>
      <w:r w:rsidRPr="00E43825">
        <w:rPr>
          <w:rFonts w:hint="eastAsia"/>
          <w:kern w:val="0"/>
        </w:rPr>
        <w:t>}</w:t>
      </w:r>
    </w:p>
    <w:p w:rsidR="00F73017" w:rsidRPr="00E43825" w:rsidRDefault="00F73017" w:rsidP="00F73017">
      <w:pPr>
        <w:ind w:firstLine="240"/>
        <w:rPr>
          <w:kern w:val="0"/>
        </w:rPr>
      </w:pPr>
      <w:r w:rsidRPr="00E43825">
        <w:rPr>
          <w:rFonts w:hint="eastAsia"/>
          <w:kern w:val="0"/>
        </w:rPr>
        <w:t>我們都知道上述</w:t>
      </w:r>
      <w:r>
        <w:rPr>
          <w:rFonts w:hint="eastAsia"/>
          <w:kern w:val="0"/>
        </w:rPr>
        <w:t>程式碼</w:t>
      </w:r>
      <w:r w:rsidRPr="00E43825">
        <w:rPr>
          <w:rFonts w:hint="eastAsia"/>
          <w:kern w:val="0"/>
        </w:rPr>
        <w:t>會創建兩個</w:t>
      </w:r>
      <w:r>
        <w:rPr>
          <w:rFonts w:hint="eastAsia"/>
          <w:kern w:val="0"/>
        </w:rPr>
        <w:t>物件</w:t>
      </w:r>
      <w:r w:rsidRPr="00E43825">
        <w:rPr>
          <w:rFonts w:hint="eastAsia"/>
          <w:kern w:val="0"/>
        </w:rPr>
        <w:t>，一個是</w:t>
      </w:r>
      <w:r w:rsidRPr="00E43825">
        <w:rPr>
          <w:rFonts w:hint="eastAsia"/>
          <w:kern w:val="0"/>
        </w:rPr>
        <w:t>Date d</w:t>
      </w:r>
      <w:r w:rsidRPr="00E43825">
        <w:rPr>
          <w:rFonts w:hint="eastAsia"/>
          <w:kern w:val="0"/>
        </w:rPr>
        <w:t>另一個是</w:t>
      </w:r>
      <w:r w:rsidRPr="00E43825">
        <w:rPr>
          <w:rFonts w:hint="eastAsia"/>
          <w:kern w:val="0"/>
        </w:rPr>
        <w:t>new Date</w:t>
      </w:r>
      <w:r w:rsidRPr="00E43825">
        <w:rPr>
          <w:rFonts w:hint="eastAsia"/>
          <w:kern w:val="0"/>
        </w:rPr>
        <w:t>。</w:t>
      </w:r>
      <w:r w:rsidRPr="00E43825">
        <w:rPr>
          <w:rFonts w:hint="eastAsia"/>
          <w:kern w:val="0"/>
        </w:rPr>
        <w:t>Date d</w:t>
      </w:r>
      <w:r w:rsidRPr="00E43825">
        <w:rPr>
          <w:rFonts w:hint="eastAsia"/>
          <w:kern w:val="0"/>
        </w:rPr>
        <w:t>叫做聲明了一個</w:t>
      </w:r>
      <w:r w:rsidRPr="00E43825">
        <w:rPr>
          <w:rFonts w:hint="eastAsia"/>
          <w:kern w:val="0"/>
        </w:rPr>
        <w:t>date</w:t>
      </w:r>
      <w:r w:rsidRPr="00E43825">
        <w:rPr>
          <w:rFonts w:hint="eastAsia"/>
          <w:kern w:val="0"/>
        </w:rPr>
        <w:t>類型的引用，引用就是一種類型，和</w:t>
      </w:r>
      <w:r w:rsidRPr="00E43825">
        <w:rPr>
          <w:rFonts w:hint="eastAsia"/>
          <w:kern w:val="0"/>
        </w:rPr>
        <w:t>int x</w:t>
      </w:r>
      <w:r w:rsidRPr="00E43825">
        <w:rPr>
          <w:rFonts w:hint="eastAsia"/>
          <w:kern w:val="0"/>
        </w:rPr>
        <w:t>一樣，它表明了這種類型要占用多少空間，在</w:t>
      </w:r>
      <w:r w:rsidRPr="00E43825">
        <w:rPr>
          <w:rFonts w:hint="eastAsia"/>
          <w:kern w:val="0"/>
        </w:rPr>
        <w:t>java</w:t>
      </w:r>
      <w:r w:rsidRPr="00E43825">
        <w:rPr>
          <w:rFonts w:hint="eastAsia"/>
          <w:kern w:val="0"/>
        </w:rPr>
        <w:t>中引用類型和</w:t>
      </w:r>
      <w:r w:rsidRPr="00E43825">
        <w:rPr>
          <w:rFonts w:hint="eastAsia"/>
          <w:kern w:val="0"/>
        </w:rPr>
        <w:t>int</w:t>
      </w:r>
      <w:r w:rsidRPr="00E43825">
        <w:rPr>
          <w:rFonts w:hint="eastAsia"/>
          <w:kern w:val="0"/>
        </w:rPr>
        <w:t>類型一樣占用</w:t>
      </w:r>
      <w:r w:rsidRPr="00E43825">
        <w:rPr>
          <w:rFonts w:hint="eastAsia"/>
          <w:kern w:val="0"/>
        </w:rPr>
        <w:t>4</w:t>
      </w:r>
      <w:r w:rsidRPr="00E43825">
        <w:rPr>
          <w:rFonts w:hint="eastAsia"/>
          <w:kern w:val="0"/>
        </w:rPr>
        <w:t>字節的空間，如果只聲明引用而不賦值，這</w:t>
      </w:r>
      <w:r w:rsidRPr="00E43825">
        <w:rPr>
          <w:rFonts w:hint="eastAsia"/>
          <w:kern w:val="0"/>
        </w:rPr>
        <w:t>4</w:t>
      </w:r>
      <w:r w:rsidRPr="00E43825">
        <w:rPr>
          <w:rFonts w:hint="eastAsia"/>
          <w:kern w:val="0"/>
        </w:rPr>
        <w:t>個字節將指向</w:t>
      </w:r>
      <w:r w:rsidRPr="00E43825">
        <w:rPr>
          <w:rFonts w:hint="eastAsia"/>
          <w:kern w:val="0"/>
        </w:rPr>
        <w:t>JVM</w:t>
      </w:r>
      <w:r w:rsidRPr="00E43825">
        <w:rPr>
          <w:rFonts w:hint="eastAsia"/>
          <w:kern w:val="0"/>
        </w:rPr>
        <w:t>中地址為</w:t>
      </w:r>
      <w:r w:rsidRPr="00E43825">
        <w:rPr>
          <w:rFonts w:hint="eastAsia"/>
          <w:kern w:val="0"/>
        </w:rPr>
        <w:t>0</w:t>
      </w:r>
      <w:r w:rsidRPr="00E43825">
        <w:rPr>
          <w:rFonts w:hint="eastAsia"/>
          <w:kern w:val="0"/>
        </w:rPr>
        <w:t>的空間，表示未初始化，對它的任何操作都會引發空指針異常。如果進行賦值如</w:t>
      </w:r>
      <w:r w:rsidRPr="00E43825">
        <w:rPr>
          <w:rFonts w:hint="eastAsia"/>
          <w:kern w:val="0"/>
        </w:rPr>
        <w:t>d=new Date</w:t>
      </w:r>
      <w:r w:rsidRPr="00E43825">
        <w:rPr>
          <w:rFonts w:hint="eastAsia"/>
          <w:kern w:val="0"/>
        </w:rPr>
        <w:t>那麼這個</w:t>
      </w:r>
      <w:r w:rsidRPr="00E43825">
        <w:rPr>
          <w:rFonts w:hint="eastAsia"/>
          <w:kern w:val="0"/>
        </w:rPr>
        <w:t>d</w:t>
      </w:r>
      <w:r w:rsidRPr="00E43825">
        <w:rPr>
          <w:rFonts w:hint="eastAsia"/>
          <w:kern w:val="0"/>
        </w:rPr>
        <w:t>就保存了</w:t>
      </w:r>
      <w:r w:rsidRPr="00E43825">
        <w:rPr>
          <w:rFonts w:hint="eastAsia"/>
          <w:kern w:val="0"/>
        </w:rPr>
        <w:t>new Date</w:t>
      </w:r>
      <w:r w:rsidRPr="00E43825">
        <w:rPr>
          <w:rFonts w:hint="eastAsia"/>
          <w:kern w:val="0"/>
        </w:rPr>
        <w:t>這個</w:t>
      </w:r>
      <w:r>
        <w:rPr>
          <w:rFonts w:hint="eastAsia"/>
          <w:kern w:val="0"/>
        </w:rPr>
        <w:t>物件</w:t>
      </w:r>
      <w:r w:rsidRPr="00E43825">
        <w:rPr>
          <w:rFonts w:hint="eastAsia"/>
          <w:kern w:val="0"/>
        </w:rPr>
        <w:t>的地址，通過之前的</w:t>
      </w:r>
      <w:r>
        <w:rPr>
          <w:rFonts w:hint="eastAsia"/>
          <w:kern w:val="0"/>
        </w:rPr>
        <w:t>記憶體</w:t>
      </w:r>
      <w:r w:rsidRPr="00E43825">
        <w:rPr>
          <w:rFonts w:hint="eastAsia"/>
          <w:kern w:val="0"/>
        </w:rPr>
        <w:t>分配策略，我知道</w:t>
      </w:r>
      <w:r w:rsidRPr="00E43825">
        <w:rPr>
          <w:rFonts w:hint="eastAsia"/>
          <w:kern w:val="0"/>
        </w:rPr>
        <w:t>new Date</w:t>
      </w:r>
      <w:r w:rsidRPr="00E43825">
        <w:rPr>
          <w:rFonts w:hint="eastAsia"/>
          <w:kern w:val="0"/>
        </w:rPr>
        <w:t>是在</w:t>
      </w:r>
      <w:r w:rsidRPr="00E43825">
        <w:rPr>
          <w:rFonts w:hint="eastAsia"/>
          <w:kern w:val="0"/>
        </w:rPr>
        <w:t>jvm</w:t>
      </w:r>
      <w:r w:rsidRPr="00E43825">
        <w:rPr>
          <w:rFonts w:hint="eastAsia"/>
          <w:kern w:val="0"/>
        </w:rPr>
        <w:t>的</w:t>
      </w:r>
      <w:r w:rsidRPr="00E43825">
        <w:rPr>
          <w:rFonts w:hint="eastAsia"/>
          <w:kern w:val="0"/>
        </w:rPr>
        <w:t>heap</w:t>
      </w:r>
      <w:r w:rsidRPr="00E43825">
        <w:rPr>
          <w:rFonts w:hint="eastAsia"/>
          <w:kern w:val="0"/>
        </w:rPr>
        <w:t>中分配的，其占用的空間的回收我們將在後面著重分析，這裡我們要知道的是這個</w:t>
      </w:r>
      <w:r w:rsidRPr="00E43825">
        <w:rPr>
          <w:rFonts w:hint="eastAsia"/>
          <w:kern w:val="0"/>
        </w:rPr>
        <w:t>Date d</w:t>
      </w:r>
      <w:r w:rsidRPr="00E43825">
        <w:rPr>
          <w:rFonts w:hint="eastAsia"/>
          <w:kern w:val="0"/>
        </w:rPr>
        <w:t>所占用的空間是在</w:t>
      </w:r>
      <w:r w:rsidRPr="00E43825">
        <w:rPr>
          <w:rFonts w:hint="eastAsia"/>
          <w:kern w:val="0"/>
        </w:rPr>
        <w:t>test2</w:t>
      </w:r>
      <w:r w:rsidRPr="00E43825">
        <w:rPr>
          <w:rFonts w:hint="eastAsia"/>
          <w:kern w:val="0"/>
        </w:rPr>
        <w:t>所在的</w:t>
      </w:r>
      <w:r>
        <w:rPr>
          <w:rFonts w:hint="eastAsia"/>
          <w:kern w:val="0"/>
        </w:rPr>
        <w:t>執行緒堆疊暫存器</w:t>
      </w:r>
      <w:r w:rsidRPr="00E43825">
        <w:rPr>
          <w:rFonts w:hint="eastAsia"/>
          <w:kern w:val="0"/>
        </w:rPr>
        <w:t>分配的，方法執行完後同樣會被彈出</w:t>
      </w:r>
      <w:r>
        <w:rPr>
          <w:rFonts w:hint="eastAsia"/>
          <w:kern w:val="0"/>
        </w:rPr>
        <w:t>堆疊暫存器</w:t>
      </w:r>
      <w:r w:rsidRPr="00E43825">
        <w:rPr>
          <w:rFonts w:hint="eastAsia"/>
          <w:kern w:val="0"/>
        </w:rPr>
        <w:t>，釋放其占用的空間。</w:t>
      </w:r>
    </w:p>
    <w:p w:rsidR="00966232" w:rsidRDefault="00F73017" w:rsidP="00F73017">
      <w:pPr>
        <w:ind w:firstLine="240"/>
        <w:rPr>
          <w:kern w:val="0"/>
        </w:rPr>
      </w:pPr>
      <w:r w:rsidRPr="00E43825">
        <w:rPr>
          <w:rFonts w:hint="eastAsia"/>
          <w:kern w:val="0"/>
        </w:rPr>
        <w:t>第二</w:t>
      </w:r>
      <w:r w:rsidRPr="00E43825">
        <w:rPr>
          <w:rFonts w:hint="eastAsia"/>
          <w:kern w:val="0"/>
        </w:rPr>
        <w:t>.</w:t>
      </w:r>
      <w:r w:rsidRPr="00E43825">
        <w:rPr>
          <w:rFonts w:hint="eastAsia"/>
          <w:kern w:val="0"/>
        </w:rPr>
        <w:t>非局部變量的</w:t>
      </w:r>
      <w:r>
        <w:rPr>
          <w:rFonts w:hint="eastAsia"/>
          <w:kern w:val="0"/>
        </w:rPr>
        <w:t>記憶體</w:t>
      </w:r>
      <w:r w:rsidRPr="00E43825">
        <w:rPr>
          <w:rFonts w:hint="eastAsia"/>
          <w:kern w:val="0"/>
        </w:rPr>
        <w:t>回收</w:t>
      </w:r>
      <w:r w:rsidRPr="00E43825">
        <w:rPr>
          <w:rFonts w:hint="eastAsia"/>
          <w:kern w:val="0"/>
        </w:rPr>
        <w:t>,</w:t>
      </w:r>
      <w:r w:rsidRPr="00E43825">
        <w:rPr>
          <w:rFonts w:hint="eastAsia"/>
          <w:kern w:val="0"/>
        </w:rPr>
        <w:t>在上面的</w:t>
      </w:r>
      <w:r>
        <w:rPr>
          <w:rFonts w:hint="eastAsia"/>
          <w:kern w:val="0"/>
        </w:rPr>
        <w:t>程式碼</w:t>
      </w:r>
      <w:r w:rsidRPr="00E43825">
        <w:rPr>
          <w:rFonts w:hint="eastAsia"/>
          <w:kern w:val="0"/>
        </w:rPr>
        <w:t>中</w:t>
      </w:r>
      <w:r w:rsidRPr="00E43825">
        <w:rPr>
          <w:rFonts w:hint="eastAsia"/>
          <w:kern w:val="0"/>
        </w:rPr>
        <w:t>new Date</w:t>
      </w:r>
      <w:r w:rsidRPr="00E43825">
        <w:rPr>
          <w:rFonts w:hint="eastAsia"/>
          <w:kern w:val="0"/>
        </w:rPr>
        <w:t>就和</w:t>
      </w:r>
      <w:r w:rsidRPr="00E43825">
        <w:rPr>
          <w:rFonts w:hint="eastAsia"/>
          <w:kern w:val="0"/>
        </w:rPr>
        <w:t>C++</w:t>
      </w:r>
      <w:r>
        <w:rPr>
          <w:rFonts w:hint="eastAsia"/>
          <w:kern w:val="0"/>
        </w:rPr>
        <w:t>裡</w:t>
      </w:r>
      <w:r w:rsidRPr="00E43825">
        <w:rPr>
          <w:rFonts w:hint="eastAsia"/>
          <w:kern w:val="0"/>
        </w:rPr>
        <w:t>的</w:t>
      </w:r>
      <w:r w:rsidRPr="00E43825">
        <w:rPr>
          <w:rFonts w:hint="eastAsia"/>
          <w:kern w:val="0"/>
        </w:rPr>
        <w:t>new</w:t>
      </w:r>
      <w:r w:rsidRPr="00E43825">
        <w:rPr>
          <w:rFonts w:hint="eastAsia"/>
          <w:kern w:val="0"/>
        </w:rPr>
        <w:t>創建的</w:t>
      </w:r>
      <w:r>
        <w:rPr>
          <w:rFonts w:hint="eastAsia"/>
          <w:kern w:val="0"/>
        </w:rPr>
        <w:t>物件</w:t>
      </w:r>
      <w:r w:rsidRPr="00E43825">
        <w:rPr>
          <w:rFonts w:hint="eastAsia"/>
          <w:kern w:val="0"/>
        </w:rPr>
        <w:t>一樣，是在</w:t>
      </w:r>
      <w:r w:rsidRPr="00E43825">
        <w:rPr>
          <w:rFonts w:hint="eastAsia"/>
          <w:kern w:val="0"/>
        </w:rPr>
        <w:t>heap</w:t>
      </w:r>
      <w:r w:rsidRPr="00E43825">
        <w:rPr>
          <w:rFonts w:hint="eastAsia"/>
          <w:kern w:val="0"/>
        </w:rPr>
        <w:t>中分配，其占用的空間不會隨著方法的結束而自動釋放需要一定的機制去刪除，在</w:t>
      </w:r>
      <w:r w:rsidRPr="00E43825">
        <w:rPr>
          <w:rFonts w:hint="eastAsia"/>
          <w:kern w:val="0"/>
        </w:rPr>
        <w:t>C++</w:t>
      </w:r>
      <w:r w:rsidRPr="00E43825">
        <w:rPr>
          <w:rFonts w:hint="eastAsia"/>
          <w:kern w:val="0"/>
        </w:rPr>
        <w:t>中必須由程式設計師在適當時候</w:t>
      </w:r>
      <w:r w:rsidRPr="00E43825">
        <w:rPr>
          <w:rFonts w:hint="eastAsia"/>
          <w:kern w:val="0"/>
        </w:rPr>
        <w:t>delete</w:t>
      </w:r>
      <w:r w:rsidRPr="00E43825">
        <w:rPr>
          <w:rFonts w:hint="eastAsia"/>
          <w:kern w:val="0"/>
        </w:rPr>
        <w:t>掉，在</w:t>
      </w:r>
      <w:r w:rsidRPr="00E43825">
        <w:rPr>
          <w:rFonts w:hint="eastAsia"/>
          <w:kern w:val="0"/>
        </w:rPr>
        <w:t>java</w:t>
      </w:r>
      <w:r w:rsidRPr="00E43825">
        <w:rPr>
          <w:rFonts w:hint="eastAsia"/>
          <w:kern w:val="0"/>
        </w:rPr>
        <w:t>中這部分</w:t>
      </w:r>
      <w:r>
        <w:rPr>
          <w:rFonts w:hint="eastAsia"/>
          <w:kern w:val="0"/>
        </w:rPr>
        <w:t>記憶體</w:t>
      </w:r>
      <w:r w:rsidRPr="00E43825">
        <w:rPr>
          <w:rFonts w:hint="eastAsia"/>
          <w:kern w:val="0"/>
        </w:rPr>
        <w:t>是由</w:t>
      </w:r>
      <w:r w:rsidRPr="00E43825">
        <w:rPr>
          <w:rFonts w:hint="eastAsia"/>
          <w:kern w:val="0"/>
        </w:rPr>
        <w:t>GC</w:t>
      </w:r>
      <w:r w:rsidRPr="00E43825">
        <w:rPr>
          <w:rFonts w:hint="eastAsia"/>
          <w:kern w:val="0"/>
        </w:rPr>
        <w:t>自動回收的，但是要進行</w:t>
      </w:r>
      <w:r>
        <w:rPr>
          <w:rFonts w:hint="eastAsia"/>
          <w:kern w:val="0"/>
        </w:rPr>
        <w:t>記憶體</w:t>
      </w:r>
      <w:r w:rsidRPr="00E43825">
        <w:rPr>
          <w:rFonts w:hint="eastAsia"/>
          <w:kern w:val="0"/>
        </w:rPr>
        <w:t>回收必須解決兩問題：那些</w:t>
      </w:r>
      <w:r>
        <w:rPr>
          <w:rFonts w:hint="eastAsia"/>
          <w:kern w:val="0"/>
        </w:rPr>
        <w:t>物件</w:t>
      </w:r>
      <w:r w:rsidRPr="00E43825">
        <w:rPr>
          <w:rFonts w:hint="eastAsia"/>
          <w:kern w:val="0"/>
        </w:rPr>
        <w:t>需要回收、怎麼回收。判定那些</w:t>
      </w:r>
      <w:r>
        <w:rPr>
          <w:rFonts w:hint="eastAsia"/>
          <w:kern w:val="0"/>
        </w:rPr>
        <w:t>物件</w:t>
      </w:r>
      <w:r w:rsidRPr="00E43825">
        <w:rPr>
          <w:rFonts w:hint="eastAsia"/>
          <w:kern w:val="0"/>
        </w:rPr>
        <w:t>需要回收，我們熟知的有以下方法：</w:t>
      </w:r>
    </w:p>
    <w:p w:rsidR="00F73017" w:rsidRPr="00E43825" w:rsidRDefault="00F73017" w:rsidP="00F73017">
      <w:pPr>
        <w:ind w:firstLine="240"/>
        <w:rPr>
          <w:rFonts w:ascii="新細明體" w:hAnsi="新細明體"/>
          <w:kern w:val="0"/>
        </w:rPr>
      </w:pPr>
      <w:r w:rsidRPr="00E43825">
        <w:rPr>
          <w:rFonts w:hint="eastAsia"/>
          <w:kern w:val="0"/>
        </w:rPr>
        <w:t>一，引用計數法，這應是絕大數的的</w:t>
      </w:r>
      <w:r w:rsidRPr="00E43825">
        <w:rPr>
          <w:rFonts w:hint="eastAsia"/>
          <w:kern w:val="0"/>
        </w:rPr>
        <w:t>java</w:t>
      </w:r>
      <w:r w:rsidRPr="00E43825">
        <w:rPr>
          <w:rFonts w:hint="eastAsia"/>
          <w:kern w:val="0"/>
        </w:rPr>
        <w:t>程式設計師聽說的方法了，也是很多書上甚至很多老師講的方法，該方法是這樣描述的，為每個</w:t>
      </w:r>
      <w:r>
        <w:rPr>
          <w:rFonts w:hint="eastAsia"/>
          <w:kern w:val="0"/>
        </w:rPr>
        <w:t>物件</w:t>
      </w:r>
      <w:r w:rsidRPr="00E43825">
        <w:rPr>
          <w:rFonts w:hint="eastAsia"/>
          <w:kern w:val="0"/>
        </w:rPr>
        <w:t>維護一個引用計數器，當有引用時就加</w:t>
      </w:r>
      <w:r w:rsidRPr="00E43825">
        <w:rPr>
          <w:rFonts w:hint="eastAsia"/>
          <w:kern w:val="0"/>
        </w:rPr>
        <w:t>1</w:t>
      </w:r>
      <w:r w:rsidRPr="00E43825">
        <w:rPr>
          <w:rFonts w:hint="eastAsia"/>
          <w:kern w:val="0"/>
        </w:rPr>
        <w:t>，引用解除時就減</w:t>
      </w:r>
      <w:r w:rsidRPr="00E43825">
        <w:rPr>
          <w:rFonts w:hint="eastAsia"/>
          <w:kern w:val="0"/>
        </w:rPr>
        <w:t>1</w:t>
      </w:r>
      <w:r w:rsidRPr="00E43825">
        <w:rPr>
          <w:rFonts w:hint="eastAsia"/>
          <w:kern w:val="0"/>
        </w:rPr>
        <w:t>，那些長時間引用為</w:t>
      </w:r>
      <w:r w:rsidRPr="00E43825">
        <w:rPr>
          <w:rFonts w:hint="eastAsia"/>
          <w:kern w:val="0"/>
        </w:rPr>
        <w:t>0</w:t>
      </w:r>
      <w:r w:rsidRPr="00E43825">
        <w:rPr>
          <w:rFonts w:hint="eastAsia"/>
          <w:kern w:val="0"/>
        </w:rPr>
        <w:t>的</w:t>
      </w:r>
      <w:r>
        <w:rPr>
          <w:rFonts w:hint="eastAsia"/>
          <w:kern w:val="0"/>
        </w:rPr>
        <w:t>物件</w:t>
      </w:r>
      <w:r w:rsidRPr="00E43825">
        <w:rPr>
          <w:rFonts w:hint="eastAsia"/>
          <w:kern w:val="0"/>
        </w:rPr>
        <w:t>就判定為回收</w:t>
      </w:r>
      <w:r>
        <w:rPr>
          <w:rFonts w:hint="eastAsia"/>
          <w:kern w:val="0"/>
        </w:rPr>
        <w:t>物件</w:t>
      </w:r>
      <w:r w:rsidRPr="00E43825">
        <w:rPr>
          <w:rFonts w:hint="eastAsia"/>
          <w:kern w:val="0"/>
        </w:rPr>
        <w:t>，理論上這樣的判定是最準確的，判定的效率也高，但是卻有一個致命的缺陷，請看以下</w:t>
      </w:r>
      <w:r>
        <w:rPr>
          <w:rFonts w:hint="eastAsia"/>
          <w:kern w:val="0"/>
        </w:rPr>
        <w:t>程式碼</w:t>
      </w:r>
      <w:r w:rsidRPr="00E43825">
        <w:rPr>
          <w:rFonts w:hint="eastAsia"/>
          <w:kern w:val="0"/>
        </w:rPr>
        <w:t>：</w:t>
      </w:r>
      <w:r w:rsidRPr="00E43825">
        <w:rPr>
          <w:rFonts w:hint="eastAsia"/>
          <w:kern w:val="0"/>
          <w:shd w:val="clear" w:color="auto" w:fill="FFFFFF"/>
        </w:rPr>
        <w:t>Java</w:t>
      </w:r>
      <w:r>
        <w:rPr>
          <w:rFonts w:hint="eastAsia"/>
          <w:kern w:val="0"/>
          <w:shd w:val="clear" w:color="auto" w:fill="FFFFFF"/>
        </w:rPr>
        <w:t>程式碼</w:t>
      </w:r>
    </w:p>
    <w:p w:rsidR="00F73017" w:rsidRPr="009938B9" w:rsidRDefault="00F73017" w:rsidP="00F73017">
      <w:pPr>
        <w:pStyle w:val="ad"/>
        <w:ind w:left="240" w:hanging="240"/>
      </w:pPr>
      <w:r w:rsidRPr="009938B9">
        <w:rPr>
          <w:rFonts w:hint="eastAsia"/>
        </w:rPr>
        <w:t>package tmp;</w:t>
      </w:r>
    </w:p>
    <w:p w:rsidR="00F73017" w:rsidRPr="009938B9" w:rsidRDefault="00F73017" w:rsidP="00F73017">
      <w:pPr>
        <w:pStyle w:val="ad"/>
        <w:ind w:left="240" w:hanging="240"/>
      </w:pPr>
      <w:r w:rsidRPr="009938B9">
        <w:rPr>
          <w:rFonts w:hint="eastAsia"/>
        </w:rPr>
        <w:t>import java.util.ArrayList;</w:t>
      </w:r>
    </w:p>
    <w:p w:rsidR="00F73017" w:rsidRDefault="00F73017" w:rsidP="00F73017">
      <w:pPr>
        <w:pStyle w:val="ad"/>
        <w:ind w:left="240" w:hanging="240"/>
      </w:pPr>
      <w:r w:rsidRPr="009938B9">
        <w:rPr>
          <w:rFonts w:hint="eastAsia"/>
        </w:rPr>
        <w:t>import java.util.List;</w:t>
      </w:r>
    </w:p>
    <w:p w:rsidR="00F73017" w:rsidRPr="009938B9" w:rsidRDefault="00F73017" w:rsidP="00F73017">
      <w:pPr>
        <w:pStyle w:val="ad"/>
        <w:ind w:left="240" w:hanging="240"/>
      </w:pPr>
      <w:r w:rsidRPr="009938B9">
        <w:rPr>
          <w:rFonts w:hint="eastAsia"/>
        </w:rPr>
        <w:t>public class Test {</w:t>
      </w:r>
    </w:p>
    <w:p w:rsidR="00F73017" w:rsidRPr="009938B9" w:rsidRDefault="00F73017" w:rsidP="00F73017">
      <w:pPr>
        <w:pStyle w:val="ad"/>
        <w:ind w:left="240" w:hanging="240"/>
      </w:pPr>
      <w:r>
        <w:rPr>
          <w:rFonts w:hint="eastAsia"/>
        </w:rPr>
        <w:tab/>
      </w:r>
      <w:r w:rsidRPr="009938B9">
        <w:rPr>
          <w:rFonts w:hint="eastAsia"/>
        </w:rPr>
        <w:t>private byte buffer;</w:t>
      </w:r>
    </w:p>
    <w:p w:rsidR="00F73017" w:rsidRPr="009938B9" w:rsidRDefault="00F73017" w:rsidP="00F73017">
      <w:pPr>
        <w:pStyle w:val="ad"/>
        <w:ind w:left="240" w:hanging="240"/>
      </w:pPr>
      <w:r>
        <w:rPr>
          <w:rFonts w:hint="eastAsia"/>
        </w:rPr>
        <w:tab/>
      </w:r>
      <w:r w:rsidRPr="009938B9">
        <w:rPr>
          <w:rFonts w:hint="eastAsia"/>
        </w:rPr>
        <w:t>private List ls;</w:t>
      </w:r>
    </w:p>
    <w:p w:rsidR="00F73017" w:rsidRPr="009938B9" w:rsidRDefault="00F73017" w:rsidP="00F73017">
      <w:pPr>
        <w:pStyle w:val="ad"/>
        <w:tabs>
          <w:tab w:val="clear" w:pos="240"/>
        </w:tabs>
        <w:ind w:left="240" w:hanging="240"/>
      </w:pPr>
      <w:r>
        <w:rPr>
          <w:rFonts w:hint="eastAsia"/>
        </w:rPr>
        <w:tab/>
      </w:r>
      <w:r w:rsidRPr="009938B9">
        <w:rPr>
          <w:rFonts w:hint="eastAsia"/>
        </w:rPr>
        <w:t>public Test {</w:t>
      </w:r>
    </w:p>
    <w:p w:rsidR="00F73017" w:rsidRPr="009938B9" w:rsidRDefault="00F73017" w:rsidP="00F73017">
      <w:pPr>
        <w:pStyle w:val="ad"/>
        <w:ind w:left="240" w:hanging="240"/>
      </w:pPr>
      <w:r>
        <w:rPr>
          <w:rFonts w:hint="eastAsia"/>
        </w:rPr>
        <w:tab/>
      </w:r>
      <w:r>
        <w:rPr>
          <w:rFonts w:hint="eastAsia"/>
        </w:rPr>
        <w:tab/>
      </w:r>
      <w:r w:rsidRPr="009938B9">
        <w:rPr>
          <w:rFonts w:hint="eastAsia"/>
        </w:rPr>
        <w:t>this.buffer = new byte[4 * 1024 * 1024];</w:t>
      </w:r>
    </w:p>
    <w:p w:rsidR="00F73017" w:rsidRPr="009938B9" w:rsidRDefault="00F73017" w:rsidP="00F73017">
      <w:pPr>
        <w:pStyle w:val="ad"/>
        <w:ind w:left="240" w:hanging="240"/>
      </w:pPr>
      <w:r>
        <w:rPr>
          <w:rFonts w:hint="eastAsia"/>
        </w:rPr>
        <w:tab/>
      </w:r>
      <w:r>
        <w:rPr>
          <w:rFonts w:hint="eastAsia"/>
        </w:rPr>
        <w:tab/>
      </w:r>
      <w:r w:rsidRPr="009938B9">
        <w:rPr>
          <w:rFonts w:hint="eastAsia"/>
        </w:rPr>
        <w:t>this.ls = new ArrayList;</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private List getList {</w:t>
      </w:r>
    </w:p>
    <w:p w:rsidR="00F73017" w:rsidRPr="009938B9" w:rsidRDefault="00F73017" w:rsidP="00F73017">
      <w:pPr>
        <w:pStyle w:val="ad"/>
        <w:ind w:left="240" w:hanging="240"/>
      </w:pPr>
      <w:r>
        <w:rPr>
          <w:rFonts w:hint="eastAsia"/>
        </w:rPr>
        <w:tab/>
      </w:r>
      <w:r>
        <w:rPr>
          <w:rFonts w:hint="eastAsia"/>
        </w:rPr>
        <w:tab/>
      </w:r>
      <w:r w:rsidRPr="009938B9">
        <w:rPr>
          <w:rFonts w:hint="eastAsia"/>
        </w:rPr>
        <w:t>return ls;</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Pr>
          <w:rFonts w:hint="eastAsia"/>
        </w:rPr>
        <w:tab/>
      </w:r>
      <w:r w:rsidRPr="009938B9">
        <w:rPr>
          <w:rFonts w:hint="eastAsia"/>
        </w:rPr>
        <w:t>public static void main(String args) {</w:t>
      </w:r>
    </w:p>
    <w:p w:rsidR="00F73017" w:rsidRPr="009938B9" w:rsidRDefault="00F73017" w:rsidP="00F73017">
      <w:pPr>
        <w:pStyle w:val="ad"/>
        <w:ind w:left="240" w:hanging="240"/>
      </w:pPr>
      <w:r>
        <w:rPr>
          <w:rFonts w:hint="eastAsia"/>
        </w:rPr>
        <w:tab/>
      </w:r>
      <w:r>
        <w:rPr>
          <w:rFonts w:hint="eastAsia"/>
        </w:rPr>
        <w:tab/>
      </w:r>
      <w:r w:rsidRPr="009938B9">
        <w:rPr>
          <w:rFonts w:hint="eastAsia"/>
        </w:rPr>
        <w:t>Test t1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Test t2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t1.getList.add(t2);</w:t>
      </w:r>
    </w:p>
    <w:p w:rsidR="00F73017" w:rsidRPr="009938B9" w:rsidRDefault="00F73017" w:rsidP="00F73017">
      <w:pPr>
        <w:pStyle w:val="ad"/>
        <w:ind w:left="240" w:hanging="240"/>
      </w:pPr>
      <w:r>
        <w:rPr>
          <w:rFonts w:hint="eastAsia"/>
        </w:rPr>
        <w:tab/>
      </w:r>
      <w:r>
        <w:rPr>
          <w:rFonts w:hint="eastAsia"/>
        </w:rPr>
        <w:tab/>
      </w:r>
      <w:r w:rsidRPr="009938B9">
        <w:rPr>
          <w:rFonts w:hint="eastAsia"/>
        </w:rPr>
        <w:t>t2.getList.add(t1);</w:t>
      </w:r>
    </w:p>
    <w:p w:rsidR="00F73017" w:rsidRPr="009938B9" w:rsidRDefault="00F73017" w:rsidP="00F73017">
      <w:pPr>
        <w:pStyle w:val="ad"/>
        <w:ind w:left="240" w:hanging="240"/>
      </w:pPr>
      <w:r>
        <w:rPr>
          <w:rFonts w:hint="eastAsia"/>
        </w:rPr>
        <w:tab/>
      </w:r>
      <w:r>
        <w:rPr>
          <w:rFonts w:hint="eastAsia"/>
        </w:rPr>
        <w:tab/>
      </w:r>
      <w:r w:rsidRPr="009938B9">
        <w:rPr>
          <w:rFonts w:hint="eastAsia"/>
        </w:rPr>
        <w:t>t1 = t2 = null;</w:t>
      </w:r>
    </w:p>
    <w:p w:rsidR="00F73017" w:rsidRPr="009938B9" w:rsidRDefault="00F73017" w:rsidP="00F73017">
      <w:pPr>
        <w:pStyle w:val="ad"/>
        <w:ind w:left="240" w:hanging="240"/>
      </w:pPr>
      <w:r>
        <w:rPr>
          <w:rFonts w:hint="eastAsia"/>
        </w:rPr>
        <w:tab/>
      </w:r>
      <w:r>
        <w:rPr>
          <w:rFonts w:hint="eastAsia"/>
        </w:rPr>
        <w:tab/>
      </w:r>
      <w:r w:rsidRPr="009938B9">
        <w:rPr>
          <w:rFonts w:hint="eastAsia"/>
        </w:rPr>
        <w:t>Test t3 = new Test;</w:t>
      </w:r>
    </w:p>
    <w:p w:rsidR="00F73017" w:rsidRPr="009938B9" w:rsidRDefault="00F73017" w:rsidP="00F73017">
      <w:pPr>
        <w:pStyle w:val="ad"/>
        <w:ind w:left="240" w:hanging="240"/>
      </w:pPr>
      <w:r>
        <w:rPr>
          <w:rFonts w:hint="eastAsia"/>
        </w:rPr>
        <w:tab/>
      </w:r>
      <w:r>
        <w:rPr>
          <w:rFonts w:hint="eastAsia"/>
        </w:rPr>
        <w:tab/>
      </w:r>
      <w:r w:rsidRPr="009938B9">
        <w:rPr>
          <w:rFonts w:hint="eastAsia"/>
        </w:rPr>
        <w:t>System.out.println(t3);</w:t>
      </w:r>
    </w:p>
    <w:p w:rsidR="00F73017" w:rsidRPr="009938B9" w:rsidRDefault="00F73017" w:rsidP="00F73017">
      <w:pPr>
        <w:pStyle w:val="ad"/>
        <w:ind w:left="240" w:hanging="240"/>
      </w:pPr>
      <w:r>
        <w:rPr>
          <w:rFonts w:hint="eastAsia"/>
        </w:rPr>
        <w:tab/>
      </w:r>
      <w:r w:rsidRPr="009938B9">
        <w:rPr>
          <w:rFonts w:hint="eastAsia"/>
        </w:rPr>
        <w:t>}</w:t>
      </w:r>
    </w:p>
    <w:p w:rsidR="00F73017" w:rsidRPr="009938B9" w:rsidRDefault="00F73017" w:rsidP="00F73017">
      <w:pPr>
        <w:pStyle w:val="ad"/>
        <w:ind w:left="240" w:hanging="240"/>
      </w:pPr>
      <w:r w:rsidRPr="009938B9">
        <w:rPr>
          <w:rFonts w:hint="eastAsia"/>
        </w:rPr>
        <w:t>}</w:t>
      </w:r>
    </w:p>
    <w:p w:rsidR="00F73017" w:rsidRPr="00E43825" w:rsidRDefault="00F73017" w:rsidP="00F73017">
      <w:pPr>
        <w:ind w:firstLine="240"/>
        <w:rPr>
          <w:kern w:val="0"/>
        </w:rPr>
      </w:pPr>
      <w:r w:rsidRPr="00E43825">
        <w:rPr>
          <w:rFonts w:hint="eastAsia"/>
          <w:kern w:val="0"/>
        </w:rPr>
        <w:lastRenderedPageBreak/>
        <w:t>我們用以下參數</w:t>
      </w:r>
      <w:r>
        <w:rPr>
          <w:rFonts w:hint="eastAsia"/>
          <w:kern w:val="0"/>
        </w:rPr>
        <w:t>執行</w:t>
      </w:r>
      <w:r w:rsidRPr="00E43825">
        <w:rPr>
          <w:rFonts w:hint="eastAsia"/>
          <w:kern w:val="0"/>
        </w:rPr>
        <w:t>：</w:t>
      </w:r>
      <w:r w:rsidRPr="00E43825">
        <w:rPr>
          <w:rFonts w:hint="eastAsia"/>
          <w:kern w:val="0"/>
        </w:rPr>
        <w:t>-Xmx10M -Xms10M M</w:t>
      </w:r>
      <w:r w:rsidRPr="00E43825">
        <w:rPr>
          <w:rFonts w:hint="eastAsia"/>
          <w:kern w:val="0"/>
        </w:rPr>
        <w:t>將</w:t>
      </w:r>
      <w:r w:rsidRPr="00E43825">
        <w:rPr>
          <w:rFonts w:hint="eastAsia"/>
          <w:kern w:val="0"/>
        </w:rPr>
        <w:t>jvm</w:t>
      </w:r>
      <w:r w:rsidRPr="00E43825">
        <w:rPr>
          <w:rFonts w:hint="eastAsia"/>
          <w:kern w:val="0"/>
        </w:rPr>
        <w:t>的大小設置為</w:t>
      </w:r>
      <w:r w:rsidRPr="00E43825">
        <w:rPr>
          <w:rFonts w:hint="eastAsia"/>
          <w:kern w:val="0"/>
        </w:rPr>
        <w:t>10M</w:t>
      </w:r>
      <w:r w:rsidRPr="00E43825">
        <w:rPr>
          <w:rFonts w:hint="eastAsia"/>
          <w:kern w:val="0"/>
        </w:rPr>
        <w:t>，不允許擴展，按引用計數法，</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相互引用，他們的引用計數都不可能為</w:t>
      </w:r>
      <w:r w:rsidRPr="00E43825">
        <w:rPr>
          <w:rFonts w:hint="eastAsia"/>
          <w:kern w:val="0"/>
        </w:rPr>
        <w:t>0</w:t>
      </w:r>
      <w:r w:rsidRPr="00E43825">
        <w:rPr>
          <w:rFonts w:hint="eastAsia"/>
          <w:kern w:val="0"/>
        </w:rPr>
        <w:t>，那麼他們將永遠不會回收，在我們的環境中</w:t>
      </w:r>
      <w:r w:rsidRPr="00E43825">
        <w:rPr>
          <w:rFonts w:hint="eastAsia"/>
          <w:kern w:val="0"/>
        </w:rPr>
        <w:t>JVM</w:t>
      </w:r>
      <w:r w:rsidRPr="00E43825">
        <w:rPr>
          <w:rFonts w:hint="eastAsia"/>
          <w:kern w:val="0"/>
        </w:rPr>
        <w:t>共</w:t>
      </w:r>
      <w:r w:rsidRPr="00E43825">
        <w:rPr>
          <w:rFonts w:hint="eastAsia"/>
          <w:kern w:val="0"/>
        </w:rPr>
        <w:t>10M</w:t>
      </w:r>
      <w:r w:rsidRPr="00E43825">
        <w:rPr>
          <w:rFonts w:hint="eastAsia"/>
          <w:kern w:val="0"/>
        </w:rPr>
        <w:t>，</w:t>
      </w:r>
      <w:r w:rsidRPr="00E43825">
        <w:rPr>
          <w:rFonts w:hint="eastAsia"/>
          <w:kern w:val="0"/>
        </w:rPr>
        <w:t>t1 t2</w:t>
      </w:r>
      <w:r w:rsidRPr="00E43825">
        <w:rPr>
          <w:rFonts w:hint="eastAsia"/>
          <w:kern w:val="0"/>
        </w:rPr>
        <w:t>占用</w:t>
      </w:r>
      <w:r w:rsidRPr="00E43825">
        <w:rPr>
          <w:rFonts w:hint="eastAsia"/>
          <w:kern w:val="0"/>
        </w:rPr>
        <w:t>8m</w:t>
      </w:r>
      <w:r w:rsidRPr="00E43825">
        <w:rPr>
          <w:rFonts w:hint="eastAsia"/>
          <w:kern w:val="0"/>
        </w:rPr>
        <w:t>，那麼剩下的</w:t>
      </w:r>
      <w:r w:rsidRPr="00E43825">
        <w:rPr>
          <w:rFonts w:hint="eastAsia"/>
          <w:kern w:val="0"/>
        </w:rPr>
        <w:t>2M</w:t>
      </w:r>
      <w:r w:rsidRPr="00E43825">
        <w:rPr>
          <w:rFonts w:hint="eastAsia"/>
          <w:kern w:val="0"/>
        </w:rPr>
        <w:t>，是不足以創建</w:t>
      </w:r>
      <w:r w:rsidRPr="00E43825">
        <w:rPr>
          <w:rFonts w:hint="eastAsia"/>
          <w:kern w:val="0"/>
        </w:rPr>
        <w:t>t3</w:t>
      </w:r>
      <w:r w:rsidRPr="00E43825">
        <w:rPr>
          <w:rFonts w:hint="eastAsia"/>
          <w:kern w:val="0"/>
        </w:rPr>
        <w:t>的，理論上應該拋出</w:t>
      </w:r>
      <w:r w:rsidRPr="00E43825">
        <w:rPr>
          <w:rFonts w:hint="eastAsia"/>
          <w:kern w:val="0"/>
        </w:rPr>
        <w:t>OOM</w:t>
      </w:r>
      <w:r w:rsidRPr="00E43825">
        <w:rPr>
          <w:rFonts w:hint="eastAsia"/>
          <w:kern w:val="0"/>
        </w:rPr>
        <w:t>。但是，程序正常</w:t>
      </w:r>
      <w:r>
        <w:rPr>
          <w:rFonts w:hint="eastAsia"/>
          <w:kern w:val="0"/>
        </w:rPr>
        <w:t>執行</w:t>
      </w:r>
      <w:r w:rsidRPr="00E43825">
        <w:rPr>
          <w:rFonts w:hint="eastAsia"/>
          <w:kern w:val="0"/>
        </w:rPr>
        <w:t>了，</w:t>
      </w:r>
      <w:r w:rsidRPr="00E43825">
        <w:rPr>
          <w:rFonts w:hint="eastAsia"/>
          <w:kern w:val="0"/>
        </w:rPr>
        <w:t>(</w:t>
      </w:r>
      <w:r w:rsidRPr="00E43825">
        <w:rPr>
          <w:rFonts w:hint="eastAsia"/>
          <w:kern w:val="0"/>
        </w:rPr>
        <w:t>我測試後出現異常</w:t>
      </w:r>
      <w:r w:rsidRPr="00E43825">
        <w:rPr>
          <w:rFonts w:hint="eastAsia"/>
          <w:kern w:val="0"/>
        </w:rPr>
        <w:t>:java.lang.OutOfMemoryError: Java heap space,</w:t>
      </w:r>
      <w:r w:rsidRPr="00E43825">
        <w:rPr>
          <w:rFonts w:hint="eastAsia"/>
          <w:kern w:val="0"/>
        </w:rPr>
        <w:t>而且是創建</w:t>
      </w:r>
      <w:r w:rsidRPr="00E43825">
        <w:rPr>
          <w:rFonts w:hint="eastAsia"/>
          <w:kern w:val="0"/>
        </w:rPr>
        <w:t>t2</w:t>
      </w:r>
      <w:r w:rsidRPr="00E43825">
        <w:rPr>
          <w:rFonts w:hint="eastAsia"/>
          <w:kern w:val="0"/>
        </w:rPr>
        <w:t>的時候出現的，註銷了</w:t>
      </w:r>
      <w:r w:rsidRPr="00E43825">
        <w:rPr>
          <w:rFonts w:hint="eastAsia"/>
          <w:kern w:val="0"/>
        </w:rPr>
        <w:t>List</w:t>
      </w:r>
      <w:r w:rsidRPr="00E43825">
        <w:rPr>
          <w:rFonts w:hint="eastAsia"/>
          <w:kern w:val="0"/>
        </w:rPr>
        <w:t>後</w:t>
      </w:r>
      <w:r>
        <w:rPr>
          <w:rFonts w:hint="eastAsia"/>
          <w:kern w:val="0"/>
        </w:rPr>
        <w:t>執行</w:t>
      </w:r>
      <w:r w:rsidRPr="00E43825">
        <w:rPr>
          <w:rFonts w:hint="eastAsia"/>
          <w:kern w:val="0"/>
        </w:rPr>
        <w:t>正常，</w:t>
      </w:r>
      <w:r w:rsidRPr="00E43825">
        <w:rPr>
          <w:rFonts w:hint="eastAsia"/>
          <w:kern w:val="0"/>
        </w:rPr>
        <w:t>JVM</w:t>
      </w:r>
      <w:r w:rsidRPr="00E43825">
        <w:rPr>
          <w:rFonts w:hint="eastAsia"/>
          <w:kern w:val="0"/>
        </w:rPr>
        <w:t>也</w:t>
      </w:r>
      <w:r w:rsidRPr="00E43825">
        <w:rPr>
          <w:rFonts w:hint="eastAsia"/>
          <w:kern w:val="0"/>
        </w:rPr>
        <w:t>GC</w:t>
      </w:r>
      <w:r w:rsidRPr="00E43825">
        <w:rPr>
          <w:rFonts w:hint="eastAsia"/>
          <w:kern w:val="0"/>
        </w:rPr>
        <w:t>了兩次</w:t>
      </w:r>
      <w:r w:rsidRPr="00E43825">
        <w:rPr>
          <w:rFonts w:hint="eastAsia"/>
          <w:kern w:val="0"/>
        </w:rPr>
        <w:t>,</w:t>
      </w:r>
      <w:r w:rsidRPr="00E43825">
        <w:rPr>
          <w:rFonts w:hint="eastAsia"/>
          <w:kern w:val="0"/>
        </w:rPr>
        <w:t>應該是成員變量也會占用一定的空間</w:t>
      </w:r>
      <w:r w:rsidRPr="00E43825">
        <w:rPr>
          <w:rFonts w:hint="eastAsia"/>
          <w:kern w:val="0"/>
        </w:rPr>
        <w:t>)</w:t>
      </w:r>
    </w:p>
    <w:p w:rsidR="00F73017" w:rsidRPr="00E43825" w:rsidRDefault="00F73017" w:rsidP="00F73017">
      <w:pPr>
        <w:ind w:firstLine="240"/>
        <w:rPr>
          <w:kern w:val="0"/>
        </w:rPr>
      </w:pPr>
      <w:r w:rsidRPr="00E43825">
        <w:rPr>
          <w:rFonts w:hint="eastAsia"/>
          <w:kern w:val="0"/>
        </w:rPr>
        <w:t>這說明</w:t>
      </w:r>
      <w:r w:rsidRPr="00E43825">
        <w:rPr>
          <w:rFonts w:hint="eastAsia"/>
          <w:kern w:val="0"/>
        </w:rPr>
        <w:t>JVM</w:t>
      </w:r>
      <w:r w:rsidRPr="00E43825">
        <w:rPr>
          <w:rFonts w:hint="eastAsia"/>
          <w:kern w:val="0"/>
        </w:rPr>
        <w:t>應該是回收了</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的我們加上</w:t>
      </w:r>
      <w:r w:rsidRPr="00E43825">
        <w:rPr>
          <w:rFonts w:hint="eastAsia"/>
          <w:kern w:val="0"/>
        </w:rPr>
        <w:t>-XX:+PrintGCDetails</w:t>
      </w:r>
      <w:r>
        <w:rPr>
          <w:rFonts w:hint="eastAsia"/>
          <w:kern w:val="0"/>
        </w:rPr>
        <w:t>執行</w:t>
      </w:r>
      <w:r w:rsidRPr="00E43825">
        <w:rPr>
          <w:rFonts w:hint="eastAsia"/>
          <w:kern w:val="0"/>
        </w:rPr>
        <w:t>，將列印</w:t>
      </w:r>
      <w:r w:rsidRPr="00E43825">
        <w:rPr>
          <w:rFonts w:hint="eastAsia"/>
          <w:kern w:val="0"/>
        </w:rPr>
        <w:t>GC</w:t>
      </w:r>
      <w:r w:rsidRPr="00E43825">
        <w:rPr>
          <w:rFonts w:hint="eastAsia"/>
          <w:kern w:val="0"/>
        </w:rPr>
        <w:t>的回收日記</w:t>
      </w:r>
      <w:r w:rsidRPr="00E43825">
        <w:rPr>
          <w:rFonts w:hint="eastAsia"/>
          <w:kern w:val="0"/>
        </w:rPr>
        <w:t>:</w:t>
      </w:r>
    </w:p>
    <w:p w:rsidR="00F73017" w:rsidRPr="009938B9" w:rsidRDefault="00F73017" w:rsidP="00F73017">
      <w:pPr>
        <w:pStyle w:val="ad"/>
        <w:ind w:left="240" w:hanging="240"/>
        <w:rPr>
          <w:szCs w:val="20"/>
        </w:rPr>
      </w:pPr>
      <w:r w:rsidRPr="009938B9">
        <w:rPr>
          <w:rFonts w:hint="eastAsia"/>
          <w:szCs w:val="20"/>
        </w:rPr>
        <w:t>[GC [DefNew: 252K-&gt;64K(960K), 0.0030166 secs][Tenured: 8265K-&gt;137K(9216K), 0.0109869 secs] 8444K-&gt;137K(10176K), [Perm : 2051K-&gt;2051K(12288K)], 0.0140892 secs] [Times: user=0.01 sys=0.00, real=0.02 secs]</w:t>
      </w:r>
    </w:p>
    <w:p w:rsidR="00F73017" w:rsidRPr="009938B9" w:rsidRDefault="00F73017" w:rsidP="00F73017">
      <w:pPr>
        <w:pStyle w:val="ad"/>
        <w:ind w:left="240" w:hanging="240"/>
        <w:rPr>
          <w:szCs w:val="20"/>
        </w:rPr>
      </w:pPr>
      <w:r w:rsidRPr="009938B9">
        <w:rPr>
          <w:rFonts w:hint="eastAsia"/>
          <w:szCs w:val="20"/>
          <w:shd w:val="clear" w:color="auto" w:fill="FFFFFF"/>
        </w:rPr>
        <w:t>[GC [DefNew: 252K-&gt;64K(960K), 0.0030166 secs][Tenured: 8265K-&gt;137K(9216K), 0.0109869 secs] 8444K-&gt;137K(10176K), [Perm : 2051K-&gt;2051K(12288K)], 0.0140892 secs] [Times: user=0.01 sys=0.00, real=0.02 secs] com.mail.czp.Test@2ce908 Heap def new generation total 960K, used 27K [0x029e0000, 0x02ae0000, 0x02ae0000) eden space 896K, 3% used [0x029e0000, 0x029e6c40, 0x02ac0000) from space 64K, 0% used [0x02ad0000, 0x02ad0000, 0x02ae0000) to space 64K, 0% used [0x02ac0000, 0x02ac0000, 0x02ad0000) tenured generation total 9216K, used 4233K [0x02ae0000, 0x033e0000, 0x033e0000) the space 9216K, 45% used [0x02ae0000, 0x02f02500, 0x02f02600, 0x033e0000) compacting perm gen total 12288K, used 2077K [0x033e0000, 0x03fe0000, 0x073e0000) the space 12288K, 16% used [0x033e0000, 0x035e74d8, 0x035e7600, 0x03fe0000) No shared spaces configured.</w:t>
      </w:r>
    </w:p>
    <w:p w:rsidR="00F73017" w:rsidRPr="00E43825" w:rsidRDefault="00F73017" w:rsidP="00F73017">
      <w:pPr>
        <w:ind w:firstLine="240"/>
        <w:rPr>
          <w:kern w:val="0"/>
        </w:rPr>
      </w:pPr>
      <w:r w:rsidRPr="00E43825">
        <w:rPr>
          <w:rFonts w:hint="eastAsia"/>
          <w:kern w:val="0"/>
        </w:rPr>
        <w:t>從列印的日誌我們可以看出，</w:t>
      </w:r>
      <w:r w:rsidRPr="00E43825">
        <w:rPr>
          <w:rFonts w:hint="eastAsia"/>
          <w:kern w:val="0"/>
        </w:rPr>
        <w:t>GC</w:t>
      </w:r>
      <w:r w:rsidRPr="00E43825">
        <w:rPr>
          <w:rFonts w:hint="eastAsia"/>
          <w:kern w:val="0"/>
        </w:rPr>
        <w:t>照常回收了</w:t>
      </w:r>
      <w:r w:rsidRPr="00E43825">
        <w:rPr>
          <w:rFonts w:hint="eastAsia"/>
          <w:kern w:val="0"/>
        </w:rPr>
        <w:t>t1 t2,</w:t>
      </w:r>
      <w:r w:rsidRPr="00E43825">
        <w:rPr>
          <w:rFonts w:hint="eastAsia"/>
          <w:kern w:val="0"/>
        </w:rPr>
        <w:t>這就從側面證明</w:t>
      </w:r>
      <w:r w:rsidRPr="00E43825">
        <w:rPr>
          <w:rFonts w:hint="eastAsia"/>
          <w:kern w:val="0"/>
        </w:rPr>
        <w:t>jvm</w:t>
      </w:r>
      <w:r w:rsidRPr="00E43825">
        <w:rPr>
          <w:rFonts w:hint="eastAsia"/>
          <w:kern w:val="0"/>
        </w:rPr>
        <w:t>不是採用這種策略判定</w:t>
      </w:r>
      <w:r>
        <w:rPr>
          <w:rFonts w:hint="eastAsia"/>
          <w:kern w:val="0"/>
        </w:rPr>
        <w:t>物件</w:t>
      </w:r>
      <w:r w:rsidRPr="00E43825">
        <w:rPr>
          <w:rFonts w:hint="eastAsia"/>
          <w:kern w:val="0"/>
        </w:rPr>
        <w:t>是否可以回收的。</w:t>
      </w:r>
    </w:p>
    <w:p w:rsidR="00F73017" w:rsidRPr="00E43825" w:rsidRDefault="00F73017" w:rsidP="00F73017">
      <w:pPr>
        <w:ind w:firstLine="240"/>
        <w:rPr>
          <w:kern w:val="0"/>
        </w:rPr>
      </w:pPr>
      <w:r w:rsidRPr="00E43825">
        <w:rPr>
          <w:rFonts w:hint="eastAsia"/>
          <w:kern w:val="0"/>
        </w:rPr>
        <w:t>二，根搜索算法，這是當前的大部分虛擬機採用的判定策略，</w:t>
      </w:r>
      <w:r w:rsidRPr="00E43825">
        <w:rPr>
          <w:rFonts w:hint="eastAsia"/>
          <w:kern w:val="0"/>
        </w:rPr>
        <w:t>GC</w:t>
      </w:r>
      <w:r>
        <w:rPr>
          <w:rFonts w:hint="eastAsia"/>
          <w:kern w:val="0"/>
        </w:rPr>
        <w:t>執行緒執行</w:t>
      </w:r>
      <w:r w:rsidRPr="00E43825">
        <w:rPr>
          <w:rFonts w:hint="eastAsia"/>
          <w:kern w:val="0"/>
        </w:rPr>
        <w:t>時，它會以一些特定的引用作為起點稱為</w:t>
      </w:r>
      <w:r w:rsidRPr="00E43825">
        <w:rPr>
          <w:rFonts w:hint="eastAsia"/>
          <w:kern w:val="0"/>
        </w:rPr>
        <w:t>GCRoot</w:t>
      </w:r>
      <w:r w:rsidRPr="00E43825">
        <w:rPr>
          <w:rFonts w:hint="eastAsia"/>
          <w:kern w:val="0"/>
        </w:rPr>
        <w:t>，從這些起點開始搜索，把所用與這些起點相關聯的</w:t>
      </w:r>
      <w:r>
        <w:rPr>
          <w:rFonts w:hint="eastAsia"/>
          <w:kern w:val="0"/>
        </w:rPr>
        <w:t>物件</w:t>
      </w:r>
      <w:r w:rsidRPr="00E43825">
        <w:rPr>
          <w:rFonts w:hint="eastAsia"/>
          <w:kern w:val="0"/>
        </w:rPr>
        <w:t>標記，形成幾條鏈路，掃描完時，那些沒有與任何鏈路想連接的</w:t>
      </w:r>
      <w:r>
        <w:rPr>
          <w:rFonts w:hint="eastAsia"/>
          <w:kern w:val="0"/>
        </w:rPr>
        <w:t>物件</w:t>
      </w:r>
      <w:r w:rsidRPr="00E43825">
        <w:rPr>
          <w:rFonts w:hint="eastAsia"/>
          <w:kern w:val="0"/>
        </w:rPr>
        <w:t>就會判定為可回收</w:t>
      </w:r>
      <w:r>
        <w:rPr>
          <w:rFonts w:hint="eastAsia"/>
          <w:kern w:val="0"/>
        </w:rPr>
        <w:t>物件</w:t>
      </w:r>
      <w:r w:rsidRPr="00E43825">
        <w:rPr>
          <w:rFonts w:hint="eastAsia"/>
          <w:kern w:val="0"/>
        </w:rPr>
        <w:t>。具體那些引用作為起點呢，一種是類級別的引用：靜態變量引用、常量引用，另一種是方法內的引用，如之前的</w:t>
      </w:r>
      <w:r w:rsidRPr="00E43825">
        <w:rPr>
          <w:rFonts w:hint="eastAsia"/>
          <w:kern w:val="0"/>
        </w:rPr>
        <w:t>test</w:t>
      </w:r>
      <w:r w:rsidRPr="00E43825">
        <w:rPr>
          <w:rFonts w:hint="eastAsia"/>
          <w:kern w:val="0"/>
        </w:rPr>
        <w:t>方法中的</w:t>
      </w:r>
      <w:r w:rsidRPr="00E43825">
        <w:rPr>
          <w:rFonts w:hint="eastAsia"/>
          <w:kern w:val="0"/>
        </w:rPr>
        <w:t>Date d</w:t>
      </w:r>
      <w:r w:rsidRPr="00E43825">
        <w:rPr>
          <w:rFonts w:hint="eastAsia"/>
          <w:kern w:val="0"/>
        </w:rPr>
        <w:t>對</w:t>
      </w:r>
      <w:r w:rsidRPr="00E43825">
        <w:rPr>
          <w:rFonts w:hint="eastAsia"/>
          <w:kern w:val="0"/>
        </w:rPr>
        <w:t>new Date</w:t>
      </w:r>
      <w:r w:rsidRPr="00E43825">
        <w:rPr>
          <w:rFonts w:hint="eastAsia"/>
          <w:kern w:val="0"/>
        </w:rPr>
        <w:t>的引用，在我們的測試</w:t>
      </w:r>
      <w:r>
        <w:rPr>
          <w:rFonts w:hint="eastAsia"/>
          <w:kern w:val="0"/>
        </w:rPr>
        <w:t>程式碼</w:t>
      </w:r>
      <w:r w:rsidRPr="00E43825">
        <w:rPr>
          <w:rFonts w:hint="eastAsia"/>
          <w:kern w:val="0"/>
        </w:rPr>
        <w:t>中，在創建</w:t>
      </w:r>
      <w:r w:rsidRPr="00E43825">
        <w:rPr>
          <w:rFonts w:hint="eastAsia"/>
          <w:kern w:val="0"/>
        </w:rPr>
        <w:t>t3</w:t>
      </w:r>
      <w:r w:rsidRPr="00E43825">
        <w:rPr>
          <w:rFonts w:hint="eastAsia"/>
          <w:kern w:val="0"/>
        </w:rPr>
        <w:t>時，</w:t>
      </w:r>
      <w:r w:rsidRPr="00E43825">
        <w:rPr>
          <w:rFonts w:hint="eastAsia"/>
          <w:kern w:val="0"/>
        </w:rPr>
        <w:t>jvm</w:t>
      </w:r>
      <w:r w:rsidRPr="00E43825">
        <w:rPr>
          <w:rFonts w:hint="eastAsia"/>
          <w:kern w:val="0"/>
        </w:rPr>
        <w:t>發現當前的空間不足以創建</w:t>
      </w:r>
      <w:r>
        <w:rPr>
          <w:rFonts w:hint="eastAsia"/>
          <w:kern w:val="0"/>
        </w:rPr>
        <w:t>物件</w:t>
      </w:r>
      <w:r w:rsidRPr="00E43825">
        <w:rPr>
          <w:rFonts w:hint="eastAsia"/>
          <w:kern w:val="0"/>
        </w:rPr>
        <w:t>，會出發一次</w:t>
      </w:r>
      <w:r w:rsidRPr="00E43825">
        <w:rPr>
          <w:rFonts w:hint="eastAsia"/>
          <w:kern w:val="0"/>
        </w:rPr>
        <w:t>GC</w:t>
      </w:r>
      <w:r w:rsidRPr="00E43825">
        <w:rPr>
          <w:rFonts w:hint="eastAsia"/>
          <w:kern w:val="0"/>
        </w:rPr>
        <w:t>，雖然</w:t>
      </w:r>
      <w:r w:rsidRPr="00E43825">
        <w:rPr>
          <w:rFonts w:hint="eastAsia"/>
          <w:kern w:val="0"/>
        </w:rPr>
        <w:t>t1</w:t>
      </w:r>
      <w:r w:rsidRPr="00E43825">
        <w:rPr>
          <w:rFonts w:hint="eastAsia"/>
          <w:kern w:val="0"/>
        </w:rPr>
        <w:t>和</w:t>
      </w:r>
      <w:r w:rsidRPr="00E43825">
        <w:rPr>
          <w:rFonts w:hint="eastAsia"/>
          <w:kern w:val="0"/>
        </w:rPr>
        <w:t>t2</w:t>
      </w:r>
      <w:r w:rsidRPr="00E43825">
        <w:rPr>
          <w:rFonts w:hint="eastAsia"/>
          <w:kern w:val="0"/>
        </w:rPr>
        <w:t>相互引用，但是執行</w:t>
      </w:r>
      <w:r w:rsidRPr="00E43825">
        <w:rPr>
          <w:rFonts w:hint="eastAsia"/>
          <w:kern w:val="0"/>
        </w:rPr>
        <w:t>t1=t2=null</w:t>
      </w:r>
      <w:r w:rsidRPr="00E43825">
        <w:rPr>
          <w:rFonts w:hint="eastAsia"/>
          <w:kern w:val="0"/>
        </w:rPr>
        <w:t>後，他們不和上面的</w:t>
      </w:r>
      <w:r w:rsidRPr="00E43825">
        <w:rPr>
          <w:rFonts w:hint="eastAsia"/>
          <w:kern w:val="0"/>
        </w:rPr>
        <w:t>3</w:t>
      </w:r>
      <w:r w:rsidRPr="00E43825">
        <w:rPr>
          <w:rFonts w:hint="eastAsia"/>
          <w:kern w:val="0"/>
        </w:rPr>
        <w:t>個根引用中的任何一個相連接，所以</w:t>
      </w:r>
      <w:r w:rsidRPr="00E43825">
        <w:rPr>
          <w:rFonts w:hint="eastAsia"/>
          <w:kern w:val="0"/>
        </w:rPr>
        <w:t>GC</w:t>
      </w:r>
      <w:r w:rsidRPr="00E43825">
        <w:rPr>
          <w:rFonts w:hint="eastAsia"/>
          <w:kern w:val="0"/>
        </w:rPr>
        <w:t>會判定他們是可回收</w:t>
      </w:r>
      <w:r>
        <w:rPr>
          <w:rFonts w:hint="eastAsia"/>
          <w:kern w:val="0"/>
        </w:rPr>
        <w:t>物件</w:t>
      </w:r>
      <w:r w:rsidRPr="00E43825">
        <w:rPr>
          <w:rFonts w:hint="eastAsia"/>
          <w:kern w:val="0"/>
        </w:rPr>
        <w:t>，並在隨後將其回收，從而為</w:t>
      </w:r>
      <w:r w:rsidRPr="00E43825">
        <w:rPr>
          <w:rFonts w:hint="eastAsia"/>
          <w:kern w:val="0"/>
        </w:rPr>
        <w:t>t3</w:t>
      </w:r>
      <w:r w:rsidRPr="00E43825">
        <w:rPr>
          <w:rFonts w:hint="eastAsia"/>
          <w:kern w:val="0"/>
        </w:rPr>
        <w:t>的創建創造空間，當進行回收後發現空間還是不夠時，就會拋出</w:t>
      </w:r>
      <w:r w:rsidRPr="00E43825">
        <w:rPr>
          <w:rFonts w:hint="eastAsia"/>
          <w:kern w:val="0"/>
        </w:rPr>
        <w:t>OOM</w:t>
      </w:r>
      <w:r w:rsidRPr="00E43825">
        <w:rPr>
          <w:rFonts w:hint="eastAsia"/>
          <w:kern w:val="0"/>
        </w:rPr>
        <w:t>。</w:t>
      </w:r>
    </w:p>
    <w:p w:rsidR="00F73017" w:rsidRPr="00E43825" w:rsidRDefault="00F73017" w:rsidP="00F73017">
      <w:pPr>
        <w:ind w:firstLine="240"/>
        <w:rPr>
          <w:kern w:val="0"/>
        </w:rPr>
      </w:pPr>
      <w:r w:rsidRPr="00E43825">
        <w:rPr>
          <w:rFonts w:hint="eastAsia"/>
          <w:kern w:val="0"/>
        </w:rPr>
        <w:t>接下來我們就該討論</w:t>
      </w:r>
      <w:r w:rsidRPr="00E43825">
        <w:rPr>
          <w:rFonts w:hint="eastAsia"/>
          <w:kern w:val="0"/>
        </w:rPr>
        <w:t>GC</w:t>
      </w:r>
      <w:r w:rsidRPr="00E43825">
        <w:rPr>
          <w:rFonts w:hint="eastAsia"/>
          <w:kern w:val="0"/>
        </w:rPr>
        <w:t>是怎麼回收的了，目前版本的</w:t>
      </w:r>
      <w:r w:rsidRPr="00E43825">
        <w:rPr>
          <w:rFonts w:hint="eastAsia"/>
          <w:kern w:val="0"/>
        </w:rPr>
        <w:t>Hotspot</w:t>
      </w:r>
      <w:r w:rsidRPr="00E43825">
        <w:rPr>
          <w:rFonts w:hint="eastAsia"/>
          <w:kern w:val="0"/>
        </w:rPr>
        <w:t>虛擬機採用分代回收算法，它把</w:t>
      </w:r>
      <w:r w:rsidRPr="00E43825">
        <w:rPr>
          <w:rFonts w:hint="eastAsia"/>
          <w:kern w:val="0"/>
        </w:rPr>
        <w:t>heap</w:t>
      </w:r>
      <w:r w:rsidRPr="00E43825">
        <w:rPr>
          <w:rFonts w:hint="eastAsia"/>
          <w:kern w:val="0"/>
        </w:rPr>
        <w:t>分為新生代和老年代兩塊區域</w:t>
      </w:r>
      <w:r w:rsidRPr="00E43825">
        <w:rPr>
          <w:rFonts w:hint="eastAsia"/>
          <w:kern w:val="0"/>
        </w:rPr>
        <w:t>,</w:t>
      </w:r>
      <w:r w:rsidRPr="00E43825">
        <w:rPr>
          <w:rFonts w:hint="eastAsia"/>
          <w:kern w:val="0"/>
        </w:rPr>
        <w:t>如下圖</w:t>
      </w:r>
      <w:r w:rsidRPr="00E43825">
        <w:rPr>
          <w:rFonts w:hint="eastAsia"/>
          <w:kern w:val="0"/>
        </w:rPr>
        <w:t>:</w:t>
      </w:r>
    </w:p>
    <w:p w:rsidR="00F73017" w:rsidRPr="00E43825" w:rsidRDefault="00F73017" w:rsidP="00635119">
      <w:pPr>
        <w:pStyle w:val="ac"/>
        <w:spacing w:before="200"/>
        <w:rPr>
          <w:rFonts w:ascii="新細明體" w:hAnsi="新細明體"/>
        </w:rPr>
      </w:pPr>
      <w:r>
        <w:rPr>
          <w:noProof/>
          <w:shd w:val="clear" w:color="auto" w:fill="FFFFFF"/>
        </w:rPr>
        <w:drawing>
          <wp:inline distT="0" distB="0" distL="0" distR="0" wp14:anchorId="71885A04" wp14:editId="16F247FD">
            <wp:extent cx="3990975" cy="1819275"/>
            <wp:effectExtent l="19050" t="0" r="9525" b="0"/>
            <wp:docPr id="1" name="圖片 1" descr="https://i1.read01.com/SIG=1dbc51b/3042556944643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read01.com/SIG=1dbc51b/3042556944643039.jpg"/>
                    <pic:cNvPicPr>
                      <a:picLocks noChangeAspect="1" noChangeArrowheads="1"/>
                    </pic:cNvPicPr>
                  </pic:nvPicPr>
                  <pic:blipFill>
                    <a:blip r:embed="rId8" cstate="print"/>
                    <a:srcRect/>
                    <a:stretch>
                      <a:fillRect/>
                    </a:stretch>
                  </pic:blipFill>
                  <pic:spPr bwMode="auto">
                    <a:xfrm>
                      <a:off x="0" y="0"/>
                      <a:ext cx="3990975" cy="1819275"/>
                    </a:xfrm>
                    <a:prstGeom prst="rect">
                      <a:avLst/>
                    </a:prstGeom>
                    <a:noFill/>
                    <a:ln w="9525">
                      <a:noFill/>
                      <a:miter lim="800000"/>
                      <a:headEnd/>
                      <a:tailEnd/>
                    </a:ln>
                  </pic:spPr>
                </pic:pic>
              </a:graphicData>
            </a:graphic>
          </wp:inline>
        </w:drawing>
      </w:r>
    </w:p>
    <w:p w:rsidR="00F73017" w:rsidRPr="00E43825" w:rsidRDefault="00F73017" w:rsidP="00F73017">
      <w:pPr>
        <w:ind w:firstLine="240"/>
        <w:rPr>
          <w:kern w:val="0"/>
        </w:rPr>
      </w:pPr>
      <w:r>
        <w:rPr>
          <w:rFonts w:hint="eastAsia"/>
          <w:kern w:val="0"/>
        </w:rPr>
        <w:t>預設</w:t>
      </w:r>
      <w:r w:rsidRPr="00E43825">
        <w:rPr>
          <w:rFonts w:hint="eastAsia"/>
          <w:kern w:val="0"/>
        </w:rPr>
        <w:t>的配置中老年代占</w:t>
      </w:r>
      <w:r w:rsidRPr="00E43825">
        <w:rPr>
          <w:rFonts w:hint="eastAsia"/>
          <w:kern w:val="0"/>
        </w:rPr>
        <w:t>90%</w:t>
      </w:r>
      <w:r w:rsidRPr="00E43825">
        <w:rPr>
          <w:rFonts w:hint="eastAsia"/>
          <w:kern w:val="0"/>
        </w:rPr>
        <w:t>新生代占</w:t>
      </w:r>
      <w:r w:rsidRPr="00E43825">
        <w:rPr>
          <w:rFonts w:hint="eastAsia"/>
          <w:kern w:val="0"/>
        </w:rPr>
        <w:t>10%</w:t>
      </w:r>
      <w:r w:rsidRPr="00E43825">
        <w:rPr>
          <w:rFonts w:hint="eastAsia"/>
          <w:kern w:val="0"/>
        </w:rPr>
        <w:t>，其中新生代又被分為一個</w:t>
      </w:r>
      <w:r w:rsidRPr="00E43825">
        <w:rPr>
          <w:rFonts w:hint="eastAsia"/>
          <w:kern w:val="0"/>
        </w:rPr>
        <w:t>eden</w:t>
      </w:r>
      <w:r w:rsidRPr="00E43825">
        <w:rPr>
          <w:rFonts w:hint="eastAsia"/>
          <w:kern w:val="0"/>
        </w:rPr>
        <w:t>區和兩個</w:t>
      </w:r>
      <w:r w:rsidRPr="00E43825">
        <w:rPr>
          <w:rFonts w:hint="eastAsia"/>
          <w:kern w:val="0"/>
        </w:rPr>
        <w:t>survivor</w:t>
      </w:r>
      <w:r w:rsidRPr="00E43825">
        <w:rPr>
          <w:rFonts w:hint="eastAsia"/>
          <w:kern w:val="0"/>
        </w:rPr>
        <w:t>區，每次使用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區，一般</w:t>
      </w:r>
      <w:r>
        <w:rPr>
          <w:rFonts w:hint="eastAsia"/>
          <w:kern w:val="0"/>
        </w:rPr>
        <w:t>物件</w:t>
      </w:r>
      <w:r w:rsidRPr="00E43825">
        <w:rPr>
          <w:rFonts w:hint="eastAsia"/>
          <w:kern w:val="0"/>
        </w:rPr>
        <w:t>都在</w:t>
      </w:r>
      <w:r w:rsidRPr="00E43825">
        <w:rPr>
          <w:rFonts w:hint="eastAsia"/>
          <w:kern w:val="0"/>
        </w:rPr>
        <w:t>eden</w:t>
      </w:r>
      <w:r w:rsidRPr="00E43825">
        <w:rPr>
          <w:rFonts w:hint="eastAsia"/>
          <w:kern w:val="0"/>
        </w:rPr>
        <w:t>和其中的一個</w:t>
      </w:r>
      <w:r w:rsidRPr="00E43825">
        <w:rPr>
          <w:rFonts w:hint="eastAsia"/>
          <w:kern w:val="0"/>
        </w:rPr>
        <w:t>survivor</w:t>
      </w:r>
      <w:r w:rsidRPr="00E43825">
        <w:rPr>
          <w:rFonts w:hint="eastAsia"/>
          <w:kern w:val="0"/>
        </w:rPr>
        <w:t>區分配，但是那些占用空間較大的</w:t>
      </w:r>
      <w:r>
        <w:rPr>
          <w:rFonts w:hint="eastAsia"/>
          <w:kern w:val="0"/>
        </w:rPr>
        <w:t>物件</w:t>
      </w:r>
      <w:r w:rsidRPr="00E43825">
        <w:rPr>
          <w:rFonts w:hint="eastAsia"/>
          <w:kern w:val="0"/>
        </w:rPr>
        <w:t>，就會直接在老年代分配，比如我們在進行文件操作時設置的緩衝區，如</w:t>
      </w:r>
      <w:r w:rsidRPr="00E43825">
        <w:rPr>
          <w:rFonts w:hint="eastAsia"/>
          <w:kern w:val="0"/>
        </w:rPr>
        <w:t>byte buffer=new byte[1024*1024],</w:t>
      </w:r>
      <w:r w:rsidRPr="00E43825">
        <w:rPr>
          <w:rFonts w:hint="eastAsia"/>
          <w:kern w:val="0"/>
        </w:rPr>
        <w:t>這樣的</w:t>
      </w:r>
      <w:r>
        <w:rPr>
          <w:rFonts w:hint="eastAsia"/>
          <w:kern w:val="0"/>
        </w:rPr>
        <w:t>物件</w:t>
      </w:r>
      <w:r w:rsidRPr="00E43825">
        <w:rPr>
          <w:rFonts w:hint="eastAsia"/>
          <w:kern w:val="0"/>
        </w:rPr>
        <w:t>如果在新生代分配將會導致新生代的</w:t>
      </w:r>
      <w:r>
        <w:rPr>
          <w:rFonts w:hint="eastAsia"/>
          <w:kern w:val="0"/>
        </w:rPr>
        <w:t>記憶體</w:t>
      </w:r>
      <w:r w:rsidRPr="00E43825">
        <w:rPr>
          <w:rFonts w:hint="eastAsia"/>
          <w:kern w:val="0"/>
        </w:rPr>
        <w:t>不足而頻繁的</w:t>
      </w:r>
      <w:r w:rsidRPr="00E43825">
        <w:rPr>
          <w:rFonts w:hint="eastAsia"/>
          <w:kern w:val="0"/>
        </w:rPr>
        <w:t>gc</w:t>
      </w:r>
      <w:r w:rsidRPr="00E43825">
        <w:rPr>
          <w:rFonts w:hint="eastAsia"/>
          <w:kern w:val="0"/>
        </w:rPr>
        <w:t>，</w:t>
      </w:r>
      <w:r w:rsidRPr="00E43825">
        <w:rPr>
          <w:rFonts w:hint="eastAsia"/>
          <w:kern w:val="0"/>
        </w:rPr>
        <w:t>GC</w:t>
      </w:r>
      <w:r>
        <w:rPr>
          <w:rFonts w:hint="eastAsia"/>
          <w:kern w:val="0"/>
        </w:rPr>
        <w:t>執行</w:t>
      </w:r>
      <w:r w:rsidRPr="00E43825">
        <w:rPr>
          <w:rFonts w:hint="eastAsia"/>
          <w:kern w:val="0"/>
        </w:rPr>
        <w:t>時首先會進行會在新生代進行，會把那些標記還在引用的</w:t>
      </w:r>
      <w:r>
        <w:rPr>
          <w:rFonts w:hint="eastAsia"/>
          <w:kern w:val="0"/>
        </w:rPr>
        <w:t>物件</w:t>
      </w:r>
      <w:r w:rsidRPr="00E43825">
        <w:rPr>
          <w:rFonts w:hint="eastAsia"/>
          <w:kern w:val="0"/>
        </w:rPr>
        <w:t>複製到另一塊</w:t>
      </w:r>
      <w:r w:rsidRPr="00E43825">
        <w:rPr>
          <w:rFonts w:hint="eastAsia"/>
          <w:kern w:val="0"/>
        </w:rPr>
        <w:t>survivor</w:t>
      </w:r>
      <w:r w:rsidRPr="00E43825">
        <w:rPr>
          <w:rFonts w:hint="eastAsia"/>
          <w:kern w:val="0"/>
        </w:rPr>
        <w:t>空間中，然後把整個</w:t>
      </w:r>
      <w:r w:rsidRPr="00E43825">
        <w:rPr>
          <w:rFonts w:hint="eastAsia"/>
          <w:kern w:val="0"/>
        </w:rPr>
        <w:t>eden</w:t>
      </w:r>
      <w:r w:rsidRPr="00E43825">
        <w:rPr>
          <w:rFonts w:hint="eastAsia"/>
          <w:kern w:val="0"/>
        </w:rPr>
        <w:t>區和另一個</w:t>
      </w:r>
      <w:r w:rsidRPr="00E43825">
        <w:rPr>
          <w:rFonts w:hint="eastAsia"/>
          <w:kern w:val="0"/>
        </w:rPr>
        <w:t>survivor</w:t>
      </w:r>
      <w:r w:rsidRPr="00E43825">
        <w:rPr>
          <w:rFonts w:hint="eastAsia"/>
          <w:kern w:val="0"/>
        </w:rPr>
        <w:t>區</w:t>
      </w:r>
      <w:r>
        <w:rPr>
          <w:rFonts w:hint="eastAsia"/>
          <w:kern w:val="0"/>
        </w:rPr>
        <w:t>裡</w:t>
      </w:r>
      <w:r w:rsidRPr="00E43825">
        <w:rPr>
          <w:rFonts w:hint="eastAsia"/>
          <w:kern w:val="0"/>
        </w:rPr>
        <w:t>所有的</w:t>
      </w:r>
      <w:r>
        <w:rPr>
          <w:rFonts w:hint="eastAsia"/>
          <w:kern w:val="0"/>
        </w:rPr>
        <w:t>物件</w:t>
      </w:r>
      <w:r w:rsidRPr="00E43825">
        <w:rPr>
          <w:rFonts w:hint="eastAsia"/>
          <w:kern w:val="0"/>
        </w:rPr>
        <w:t>進行清除，但也並不是立即清除，如果這些</w:t>
      </w:r>
      <w:r>
        <w:rPr>
          <w:rFonts w:hint="eastAsia"/>
          <w:kern w:val="0"/>
        </w:rPr>
        <w:t>物件</w:t>
      </w:r>
      <w:r w:rsidRPr="00E43825">
        <w:rPr>
          <w:rFonts w:hint="eastAsia"/>
          <w:kern w:val="0"/>
        </w:rPr>
        <w:t>重</w:t>
      </w:r>
      <w:r w:rsidRPr="00E43825">
        <w:rPr>
          <w:rFonts w:hint="eastAsia"/>
          <w:kern w:val="0"/>
        </w:rPr>
        <w:lastRenderedPageBreak/>
        <w:t>寫了</w:t>
      </w:r>
      <w:r w:rsidRPr="00E43825">
        <w:rPr>
          <w:rFonts w:hint="eastAsia"/>
          <w:kern w:val="0"/>
        </w:rPr>
        <w:t>finalize</w:t>
      </w:r>
      <w:r w:rsidRPr="00E43825">
        <w:rPr>
          <w:rFonts w:hint="eastAsia"/>
          <w:kern w:val="0"/>
        </w:rPr>
        <w:t>方法，那麼</w:t>
      </w:r>
      <w:r w:rsidRPr="00E43825">
        <w:rPr>
          <w:rFonts w:hint="eastAsia"/>
          <w:kern w:val="0"/>
        </w:rPr>
        <w:t>GC</w:t>
      </w:r>
      <w:r w:rsidRPr="00E43825">
        <w:rPr>
          <w:rFonts w:hint="eastAsia"/>
          <w:kern w:val="0"/>
        </w:rPr>
        <w:t>會把這些</w:t>
      </w:r>
      <w:r>
        <w:rPr>
          <w:rFonts w:hint="eastAsia"/>
          <w:kern w:val="0"/>
        </w:rPr>
        <w:t>物件</w:t>
      </w:r>
      <w:r w:rsidRPr="00E43825">
        <w:rPr>
          <w:rFonts w:hint="eastAsia"/>
          <w:kern w:val="0"/>
        </w:rPr>
        <w:t>先複製到一個隊列</w:t>
      </w:r>
      <w:r>
        <w:rPr>
          <w:rFonts w:hint="eastAsia"/>
          <w:kern w:val="0"/>
        </w:rPr>
        <w:t>裡</w:t>
      </w:r>
      <w:r w:rsidRPr="00E43825">
        <w:rPr>
          <w:rFonts w:hint="eastAsia"/>
          <w:kern w:val="0"/>
        </w:rPr>
        <w:t>，以一個低級別的</w:t>
      </w:r>
      <w:r>
        <w:rPr>
          <w:rFonts w:hint="eastAsia"/>
          <w:kern w:val="0"/>
        </w:rPr>
        <w:t>執行緒</w:t>
      </w:r>
      <w:r w:rsidRPr="00E43825">
        <w:rPr>
          <w:rFonts w:hint="eastAsia"/>
          <w:kern w:val="0"/>
        </w:rPr>
        <w:t>去觸發</w:t>
      </w:r>
      <w:r w:rsidRPr="00E43825">
        <w:rPr>
          <w:rFonts w:hint="eastAsia"/>
          <w:kern w:val="0"/>
        </w:rPr>
        <w:t>finalize</w:t>
      </w:r>
      <w:r w:rsidRPr="00E43825">
        <w:rPr>
          <w:rFonts w:hint="eastAsia"/>
          <w:kern w:val="0"/>
        </w:rPr>
        <w:t>方法，然後回收該</w:t>
      </w:r>
      <w:r>
        <w:rPr>
          <w:rFonts w:hint="eastAsia"/>
          <w:kern w:val="0"/>
        </w:rPr>
        <w:t>物件</w:t>
      </w:r>
      <w:r w:rsidRPr="00E43825">
        <w:rPr>
          <w:rFonts w:hint="eastAsia"/>
          <w:kern w:val="0"/>
        </w:rPr>
        <w:t>，而那些沒有覆寫</w:t>
      </w:r>
      <w:r w:rsidRPr="00E43825">
        <w:rPr>
          <w:rFonts w:hint="eastAsia"/>
          <w:kern w:val="0"/>
        </w:rPr>
        <w:t>finalize</w:t>
      </w:r>
      <w:r w:rsidRPr="00E43825">
        <w:rPr>
          <w:rFonts w:hint="eastAsia"/>
          <w:kern w:val="0"/>
        </w:rPr>
        <w:t>方法的</w:t>
      </w:r>
      <w:r>
        <w:rPr>
          <w:rFonts w:hint="eastAsia"/>
          <w:kern w:val="0"/>
        </w:rPr>
        <w:t>物件</w:t>
      </w:r>
      <w:r w:rsidRPr="00E43825">
        <w:rPr>
          <w:rFonts w:hint="eastAsia"/>
          <w:kern w:val="0"/>
        </w:rPr>
        <w:t>，將會直接被回收。在複製存活</w:t>
      </w:r>
      <w:r>
        <w:rPr>
          <w:rFonts w:hint="eastAsia"/>
          <w:kern w:val="0"/>
        </w:rPr>
        <w:t>物件</w:t>
      </w:r>
      <w:r w:rsidRPr="00E43825">
        <w:rPr>
          <w:rFonts w:hint="eastAsia"/>
          <w:kern w:val="0"/>
        </w:rPr>
        <w:t>到另一個</w:t>
      </w:r>
      <w:r w:rsidRPr="00E43825">
        <w:rPr>
          <w:rFonts w:hint="eastAsia"/>
          <w:kern w:val="0"/>
        </w:rPr>
        <w:t>survivor</w:t>
      </w:r>
      <w:r w:rsidRPr="00E43825">
        <w:rPr>
          <w:rFonts w:hint="eastAsia"/>
          <w:kern w:val="0"/>
        </w:rPr>
        <w:t>空間的過程中可能會出現空間不足的情況，在這種情況下</w:t>
      </w:r>
      <w:r w:rsidRPr="00E43825">
        <w:rPr>
          <w:rFonts w:hint="eastAsia"/>
          <w:kern w:val="0"/>
        </w:rPr>
        <w:t>GC</w:t>
      </w:r>
      <w:r w:rsidRPr="00E43825">
        <w:rPr>
          <w:rFonts w:hint="eastAsia"/>
          <w:kern w:val="0"/>
        </w:rPr>
        <w:t>回直接把這些存活</w:t>
      </w:r>
      <w:r>
        <w:rPr>
          <w:rFonts w:hint="eastAsia"/>
          <w:kern w:val="0"/>
        </w:rPr>
        <w:t>物件</w:t>
      </w:r>
      <w:r w:rsidRPr="00E43825">
        <w:rPr>
          <w:rFonts w:hint="eastAsia"/>
          <w:kern w:val="0"/>
        </w:rPr>
        <w:t>複製到老年代中，如果老年代的空間也不夠時，將會觸發一次</w:t>
      </w:r>
      <w:r w:rsidRPr="00E43825">
        <w:rPr>
          <w:rFonts w:hint="eastAsia"/>
          <w:kern w:val="0"/>
        </w:rPr>
        <w:t>Full GC,Full gc</w:t>
      </w:r>
      <w:r w:rsidRPr="00E43825">
        <w:rPr>
          <w:rFonts w:hint="eastAsia"/>
          <w:kern w:val="0"/>
        </w:rPr>
        <w:t>會回收老年代中那些沒有和任何</w:t>
      </w:r>
      <w:r w:rsidRPr="00E43825">
        <w:rPr>
          <w:rFonts w:hint="eastAsia"/>
          <w:kern w:val="0"/>
        </w:rPr>
        <w:t>GC Root</w:t>
      </w:r>
      <w:r w:rsidRPr="00E43825">
        <w:rPr>
          <w:rFonts w:hint="eastAsia"/>
          <w:kern w:val="0"/>
        </w:rPr>
        <w:t>相連的</w:t>
      </w:r>
      <w:r>
        <w:rPr>
          <w:rFonts w:hint="eastAsia"/>
          <w:kern w:val="0"/>
        </w:rPr>
        <w:t>物件</w:t>
      </w:r>
      <w:r w:rsidRPr="00E43825">
        <w:rPr>
          <w:rFonts w:hint="eastAsia"/>
          <w:kern w:val="0"/>
        </w:rPr>
        <w:t>，如果</w:t>
      </w:r>
      <w:r w:rsidRPr="00E43825">
        <w:rPr>
          <w:rFonts w:hint="eastAsia"/>
          <w:kern w:val="0"/>
        </w:rPr>
        <w:t>Full GC</w:t>
      </w:r>
      <w:r w:rsidRPr="00E43825">
        <w:rPr>
          <w:rFonts w:hint="eastAsia"/>
          <w:kern w:val="0"/>
        </w:rPr>
        <w:t>後發現</w:t>
      </w:r>
      <w:r>
        <w:rPr>
          <w:rFonts w:hint="eastAsia"/>
          <w:kern w:val="0"/>
        </w:rPr>
        <w:t>記憶體</w:t>
      </w:r>
      <w:r w:rsidRPr="00E43825">
        <w:rPr>
          <w:rFonts w:hint="eastAsia"/>
          <w:kern w:val="0"/>
        </w:rPr>
        <w:t>還是不足，將會出現</w:t>
      </w:r>
      <w:r w:rsidRPr="00E43825">
        <w:rPr>
          <w:rFonts w:hint="eastAsia"/>
          <w:kern w:val="0"/>
        </w:rPr>
        <w:t>OutofMemoryError</w:t>
      </w:r>
      <w:r w:rsidRPr="00E43825">
        <w:rPr>
          <w:rFonts w:hint="eastAsia"/>
          <w:kern w:val="0"/>
        </w:rPr>
        <w:t>。</w:t>
      </w:r>
    </w:p>
    <w:p w:rsidR="00F73017" w:rsidRPr="00CB6915" w:rsidRDefault="00F73017" w:rsidP="00F73017">
      <w:pPr>
        <w:ind w:firstLine="240"/>
        <w:rPr>
          <w:kern w:val="0"/>
        </w:rPr>
      </w:pPr>
      <w:r w:rsidRPr="00E43825">
        <w:rPr>
          <w:rFonts w:hint="eastAsia"/>
          <w:kern w:val="0"/>
        </w:rPr>
        <w:t>Hotspot</w:t>
      </w:r>
      <w:r w:rsidRPr="00E43825">
        <w:rPr>
          <w:rFonts w:hint="eastAsia"/>
          <w:kern w:val="0"/>
        </w:rPr>
        <w:t>虛擬機下</w:t>
      </w:r>
      <w:r w:rsidRPr="00E43825">
        <w:rPr>
          <w:rFonts w:hint="eastAsia"/>
          <w:kern w:val="0"/>
        </w:rPr>
        <w:t>java</w:t>
      </w:r>
      <w:r>
        <w:rPr>
          <w:rFonts w:hint="eastAsia"/>
          <w:kern w:val="0"/>
        </w:rPr>
        <w:t>物件記憶體</w:t>
      </w:r>
      <w:r w:rsidRPr="00E43825">
        <w:rPr>
          <w:rFonts w:hint="eastAsia"/>
          <w:kern w:val="0"/>
        </w:rPr>
        <w:t>的分配和回收到此就算完結了</w:t>
      </w:r>
      <w:r>
        <w:rPr>
          <w:rFonts w:hint="eastAsia"/>
          <w:kern w:val="0"/>
        </w:rPr>
        <w:t>。</w:t>
      </w:r>
    </w:p>
    <w:sectPr w:rsidR="00F73017" w:rsidRPr="00CB6915" w:rsidSect="00C00209">
      <w:headerReference w:type="even" r:id="rId9"/>
      <w:headerReference w:type="default" r:id="rId10"/>
      <w:footerReference w:type="even" r:id="rId11"/>
      <w:footerReference w:type="default" r:id="rId12"/>
      <w:type w:val="continuous"/>
      <w:pgSz w:w="11906" w:h="16838" w:code="9"/>
      <w:pgMar w:top="567" w:right="567" w:bottom="567" w:left="567" w:header="284" w:footer="284" w:gutter="0"/>
      <w:cols w:sep="1" w:space="620"/>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823" w:rsidRDefault="00763823" w:rsidP="00697497">
      <w:pPr>
        <w:ind w:firstLine="240"/>
      </w:pPr>
      <w:r>
        <w:separator/>
      </w:r>
    </w:p>
  </w:endnote>
  <w:endnote w:type="continuationSeparator" w:id="0">
    <w:p w:rsidR="00763823" w:rsidRDefault="00763823" w:rsidP="00697497">
      <w:pPr>
        <w:ind w:firstLine="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新中明">
    <w:altName w:val="細明體"/>
    <w:charset w:val="88"/>
    <w:family w:val="modern"/>
    <w:pitch w:val="fixed"/>
    <w:sig w:usb0="00000000" w:usb1="08080000" w:usb2="00000010" w:usb3="00000000" w:csb0="00100000" w:csb1="00000000"/>
  </w:font>
  <w:font w:name="新細明體">
    <w:altName w:val="PMingLiU"/>
    <w:panose1 w:val="02010601000101010101"/>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全真中明體">
    <w:charset w:val="88"/>
    <w:family w:val="modern"/>
    <w:pitch w:val="fixed"/>
    <w:sig w:usb0="00000000" w:usb1="08080000" w:usb2="00000010" w:usb3="00000000" w:csb0="001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10609000101010101"/>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647E0F">
      <w:rPr>
        <w:rStyle w:val="a8"/>
      </w:rPr>
      <w:t>2</w:t>
    </w:r>
    <w:r>
      <w:rPr>
        <w:rStyle w:val="a8"/>
      </w:rPr>
      <w:fldChar w:fldCharType="end"/>
    </w:r>
    <w:r>
      <w:rPr>
        <w:rStyle w:val="a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9"/>
    </w:pPr>
    <w:r>
      <w:rPr>
        <w:rStyle w:val="a8"/>
      </w:rPr>
      <w:t xml:space="preserve">– </w:t>
    </w:r>
    <w:r>
      <w:rPr>
        <w:rStyle w:val="a8"/>
      </w:rPr>
      <w:fldChar w:fldCharType="begin"/>
    </w:r>
    <w:r>
      <w:rPr>
        <w:rStyle w:val="a8"/>
      </w:rPr>
      <w:instrText xml:space="preserve"> PAGE </w:instrText>
    </w:r>
    <w:r>
      <w:rPr>
        <w:rStyle w:val="a8"/>
      </w:rPr>
      <w:fldChar w:fldCharType="separate"/>
    </w:r>
    <w:r w:rsidR="00647E0F">
      <w:rPr>
        <w:rStyle w:val="a8"/>
      </w:rPr>
      <w:t>1</w:t>
    </w:r>
    <w:r>
      <w:rPr>
        <w:rStyle w:val="a8"/>
      </w:rPr>
      <w:fldChar w:fldCharType="end"/>
    </w:r>
    <w:r>
      <w:rPr>
        <w:rStyle w:val="a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823" w:rsidRDefault="00763823" w:rsidP="00697497">
      <w:pPr>
        <w:ind w:firstLine="240"/>
      </w:pPr>
      <w:r>
        <w:separator/>
      </w:r>
    </w:p>
  </w:footnote>
  <w:footnote w:type="continuationSeparator" w:id="0">
    <w:p w:rsidR="00763823" w:rsidRDefault="00763823" w:rsidP="00697497">
      <w:pPr>
        <w:ind w:firstLine="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rsidP="00FE4C2D">
    <w:pPr>
      <w:pStyle w:val="a7"/>
      <w:ind w:left="56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8AA" w:rsidRDefault="000148AA">
    <w:pPr>
      <w:pStyle w:val="a7"/>
      <w:ind w:right="56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33CC"/>
    <w:multiLevelType w:val="multilevel"/>
    <w:tmpl w:val="168AE964"/>
    <w:lvl w:ilvl="0">
      <w:start w:val="6"/>
      <w:numFmt w:val="decimal"/>
      <w:lvlText w:val="CH %1"/>
      <w:lvlJc w:val="right"/>
      <w:pPr>
        <w:tabs>
          <w:tab w:val="num" w:pos="1361"/>
        </w:tabs>
        <w:ind w:left="1361" w:hanging="340"/>
      </w:pPr>
      <w:rPr>
        <w:rFonts w:hint="eastAsia"/>
      </w:rPr>
    </w:lvl>
    <w:lvl w:ilvl="1">
      <w:start w:val="1"/>
      <w:numFmt w:val="decimal"/>
      <w:lvlText w:val="%2."/>
      <w:lvlJc w:val="right"/>
      <w:pPr>
        <w:tabs>
          <w:tab w:val="num" w:pos="567"/>
        </w:tabs>
        <w:ind w:left="567" w:hanging="113"/>
      </w:pPr>
      <w:rPr>
        <w:rFonts w:hint="eastAsia"/>
      </w:rPr>
    </w:lvl>
    <w:lvl w:ilvl="2">
      <w:start w:val="1"/>
      <w:numFmt w:val="decimal"/>
      <w:lvlText w:val="%3)"/>
      <w:lvlJc w:val="right"/>
      <w:pPr>
        <w:tabs>
          <w:tab w:val="num" w:pos="794"/>
        </w:tabs>
        <w:ind w:left="794" w:hanging="114"/>
      </w:pPr>
      <w:rPr>
        <w:rFonts w:hint="eastAsia"/>
      </w:rPr>
    </w:lvl>
    <w:lvl w:ilvl="3">
      <w:start w:val="1"/>
      <w:numFmt w:val="decimal"/>
      <w:lvlText w:val="%4."/>
      <w:lvlJc w:val="right"/>
      <w:pPr>
        <w:tabs>
          <w:tab w:val="num" w:pos="1021"/>
        </w:tabs>
        <w:ind w:left="1021" w:hanging="114"/>
      </w:pPr>
      <w:rPr>
        <w:rFonts w:hint="eastAsia"/>
      </w:rPr>
    </w:lvl>
    <w:lvl w:ilvl="4">
      <w:start w:val="1"/>
      <w:numFmt w:val="decimal"/>
      <w:lvlText w:val="%5)"/>
      <w:lvlJc w:val="right"/>
      <w:pPr>
        <w:tabs>
          <w:tab w:val="num" w:pos="1247"/>
        </w:tabs>
        <w:ind w:left="1247" w:hanging="113"/>
      </w:pPr>
      <w:rPr>
        <w:rFonts w:hint="eastAsia"/>
      </w:rPr>
    </w:lvl>
    <w:lvl w:ilvl="5">
      <w:start w:val="1"/>
      <w:numFmt w:val="lowerRoman"/>
      <w:lvlText w:val="%6."/>
      <w:lvlJc w:val="right"/>
      <w:pPr>
        <w:tabs>
          <w:tab w:val="num" w:pos="1474"/>
        </w:tabs>
        <w:ind w:left="1474" w:hanging="113"/>
      </w:pPr>
      <w:rPr>
        <w:rFonts w:hint="eastAsia"/>
      </w:rPr>
    </w:lvl>
    <w:lvl w:ilvl="6">
      <w:start w:val="1"/>
      <w:numFmt w:val="decimal"/>
      <w:lvlRestart w:val="1"/>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abstractNum w:abstractNumId="1" w15:restartNumberingAfterBreak="0">
    <w:nsid w:val="22234808"/>
    <w:multiLevelType w:val="hybridMultilevel"/>
    <w:tmpl w:val="5AEA34BA"/>
    <w:lvl w:ilvl="0" w:tplc="B0D09220">
      <w:start w:val="1"/>
      <w:numFmt w:val="bullet"/>
      <w:pStyle w:val="5"/>
      <w:lvlText w:val=""/>
      <w:lvlJc w:val="left"/>
      <w:pPr>
        <w:tabs>
          <w:tab w:val="num" w:pos="1247"/>
        </w:tabs>
        <w:ind w:left="1247"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2E982D32"/>
    <w:multiLevelType w:val="multilevel"/>
    <w:tmpl w:val="1F22B6B4"/>
    <w:lvl w:ilvl="0">
      <w:start w:val="1"/>
      <w:numFmt w:val="decimal"/>
      <w:lvlText w:val="CH %1  "/>
      <w:lvlJc w:val="right"/>
      <w:pPr>
        <w:tabs>
          <w:tab w:val="num" w:pos="794"/>
        </w:tabs>
        <w:ind w:left="794" w:hanging="114"/>
      </w:pPr>
      <w:rPr>
        <w:rFonts w:cs="Times New Roman" w:hint="eastAsia"/>
      </w:rPr>
    </w:lvl>
    <w:lvl w:ilvl="1">
      <w:start w:val="1"/>
      <w:numFmt w:val="decimal"/>
      <w:lvlText w:val="%2."/>
      <w:lvlJc w:val="right"/>
      <w:pPr>
        <w:tabs>
          <w:tab w:val="num" w:pos="-341"/>
        </w:tabs>
        <w:ind w:left="567" w:hanging="113"/>
      </w:pPr>
      <w:rPr>
        <w:rFonts w:cs="Times New Roman" w:hint="eastAsia"/>
      </w:rPr>
    </w:lvl>
    <w:lvl w:ilvl="2">
      <w:start w:val="1"/>
      <w:numFmt w:val="decimal"/>
      <w:lvlText w:val="%3)"/>
      <w:lvlJc w:val="right"/>
      <w:pPr>
        <w:tabs>
          <w:tab w:val="num" w:pos="680"/>
        </w:tabs>
        <w:ind w:left="680" w:hanging="113"/>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4."/>
      <w:lvlJc w:val="right"/>
      <w:pPr>
        <w:tabs>
          <w:tab w:val="num" w:pos="794"/>
        </w:tabs>
        <w:ind w:left="794" w:hanging="114"/>
      </w:pPr>
      <w:rPr>
        <w:rFonts w:cs="Times New Roman" w:hint="eastAsia"/>
      </w:rPr>
    </w:lvl>
    <w:lvl w:ilvl="4">
      <w:start w:val="1"/>
      <w:numFmt w:val="decimal"/>
      <w:lvlText w:val="%5)"/>
      <w:lvlJc w:val="right"/>
      <w:pPr>
        <w:tabs>
          <w:tab w:val="num" w:pos="907"/>
        </w:tabs>
        <w:ind w:left="907" w:hanging="113"/>
      </w:pPr>
      <w:rPr>
        <w:rFonts w:cs="Times New Roman" w:hint="eastAsia"/>
      </w:rPr>
    </w:lvl>
    <w:lvl w:ilvl="5">
      <w:start w:val="1"/>
      <w:numFmt w:val="lowerRoman"/>
      <w:lvlText w:val="%6."/>
      <w:lvlJc w:val="right"/>
      <w:pPr>
        <w:tabs>
          <w:tab w:val="num" w:pos="1021"/>
        </w:tabs>
        <w:ind w:left="1021" w:hanging="114"/>
      </w:pPr>
      <w:rPr>
        <w:rFonts w:cs="Times New Roman" w:hint="eastAsia"/>
      </w:rPr>
    </w:lvl>
    <w:lvl w:ilvl="6">
      <w:start w:val="1"/>
      <w:numFmt w:val="decimal"/>
      <w:lvlRestart w:val="0"/>
      <w:lvlText w:val="式(%7)"/>
      <w:lvlJc w:val="right"/>
      <w:pPr>
        <w:tabs>
          <w:tab w:val="num" w:pos="-134"/>
        </w:tabs>
        <w:ind w:left="1134" w:hanging="113"/>
      </w:pPr>
      <w:rPr>
        <w:rFonts w:cs="Times New Roman" w:hint="eastAsia"/>
      </w:rPr>
    </w:lvl>
    <w:lvl w:ilvl="7">
      <w:start w:val="1"/>
      <w:numFmt w:val="decimal"/>
      <w:lvlRestart w:val="0"/>
      <w:pStyle w:val="8"/>
      <w:lvlText w:val="表%8. "/>
      <w:lvlJc w:val="right"/>
      <w:pPr>
        <w:tabs>
          <w:tab w:val="num" w:pos="680"/>
        </w:tabs>
        <w:ind w:left="680" w:hanging="113"/>
      </w:pPr>
      <w:rPr>
        <w:rFonts w:cs="Times New Roman" w:hint="eastAsia"/>
      </w:rPr>
    </w:lvl>
    <w:lvl w:ilvl="8">
      <w:start w:val="1"/>
      <w:numFmt w:val="decimal"/>
      <w:lvlRestart w:val="0"/>
      <w:pStyle w:val="9"/>
      <w:lvlText w:val="圖%9."/>
      <w:lvlJc w:val="right"/>
      <w:pPr>
        <w:tabs>
          <w:tab w:val="num" w:pos="680"/>
        </w:tabs>
        <w:ind w:left="680" w:hanging="113"/>
      </w:pPr>
      <w:rPr>
        <w:rFonts w:cs="Times New Roman" w:hint="eastAsia"/>
      </w:rPr>
    </w:lvl>
  </w:abstractNum>
  <w:abstractNum w:abstractNumId="3" w15:restartNumberingAfterBreak="0">
    <w:nsid w:val="44A951B9"/>
    <w:multiLevelType w:val="hybridMultilevel"/>
    <w:tmpl w:val="DDACB60A"/>
    <w:lvl w:ilvl="0" w:tplc="8FBA4EFC">
      <w:start w:val="1"/>
      <w:numFmt w:val="bullet"/>
      <w:pStyle w:val="a"/>
      <w:lvlText w:val=""/>
      <w:lvlJc w:val="left"/>
      <w:pPr>
        <w:tabs>
          <w:tab w:val="num" w:pos="340"/>
        </w:tabs>
        <w:ind w:left="340" w:hanging="56"/>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53135A10"/>
    <w:multiLevelType w:val="hybridMultilevel"/>
    <w:tmpl w:val="FC2A6BD6"/>
    <w:lvl w:ilvl="0" w:tplc="7C84440C">
      <w:start w:val="1"/>
      <w:numFmt w:val="bullet"/>
      <w:pStyle w:val="3"/>
      <w:lvlText w:val=""/>
      <w:lvlJc w:val="left"/>
      <w:pPr>
        <w:tabs>
          <w:tab w:val="num" w:pos="794"/>
        </w:tabs>
        <w:ind w:left="794"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45B68DB"/>
    <w:multiLevelType w:val="hybridMultilevel"/>
    <w:tmpl w:val="AA1687AE"/>
    <w:lvl w:ilvl="0" w:tplc="C36243BA">
      <w:start w:val="1"/>
      <w:numFmt w:val="bullet"/>
      <w:pStyle w:val="4"/>
      <w:lvlText w:val=""/>
      <w:lvlJc w:val="left"/>
      <w:pPr>
        <w:tabs>
          <w:tab w:val="num" w:pos="1021"/>
        </w:tabs>
        <w:ind w:left="1021"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 w15:restartNumberingAfterBreak="0">
    <w:nsid w:val="656F288C"/>
    <w:multiLevelType w:val="hybridMultilevel"/>
    <w:tmpl w:val="F25E91F0"/>
    <w:lvl w:ilvl="0" w:tplc="4D505D62">
      <w:start w:val="1"/>
      <w:numFmt w:val="bullet"/>
      <w:pStyle w:val="2"/>
      <w:lvlText w:val=""/>
      <w:lvlJc w:val="left"/>
      <w:pPr>
        <w:tabs>
          <w:tab w:val="num" w:pos="567"/>
        </w:tabs>
        <w:ind w:left="567" w:hanging="57"/>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 w15:restartNumberingAfterBreak="0">
    <w:nsid w:val="74B76AB6"/>
    <w:multiLevelType w:val="multilevel"/>
    <w:tmpl w:val="2CE80D9E"/>
    <w:lvl w:ilvl="0">
      <w:start w:val="1"/>
      <w:numFmt w:val="decimal"/>
      <w:pStyle w:val="a0"/>
      <w:lvlText w:val="%1."/>
      <w:lvlJc w:val="right"/>
      <w:pPr>
        <w:tabs>
          <w:tab w:val="num" w:pos="397"/>
        </w:tabs>
        <w:ind w:left="397" w:hanging="113"/>
      </w:pPr>
      <w:rPr>
        <w:rFonts w:cs="Times New Roman" w:hint="eastAsia"/>
      </w:rPr>
    </w:lvl>
    <w:lvl w:ilvl="1">
      <w:start w:val="1"/>
      <w:numFmt w:val="decimal"/>
      <w:pStyle w:val="20"/>
      <w:lvlText w:val="(%2)"/>
      <w:lvlJc w:val="right"/>
      <w:pPr>
        <w:tabs>
          <w:tab w:val="num" w:pos="624"/>
        </w:tabs>
        <w:ind w:left="624" w:hanging="114"/>
      </w:pPr>
      <w:rPr>
        <w:rFonts w:cs="Times New Roman" w:hint="eastAsia"/>
      </w:rPr>
    </w:lvl>
    <w:lvl w:ilvl="2">
      <w:start w:val="1"/>
      <w:numFmt w:val="decimal"/>
      <w:pStyle w:val="30"/>
      <w:lvlText w:val="%3)"/>
      <w:lvlJc w:val="right"/>
      <w:pPr>
        <w:tabs>
          <w:tab w:val="num" w:pos="851"/>
        </w:tabs>
        <w:ind w:left="851" w:hanging="114"/>
      </w:pPr>
      <w:rPr>
        <w:rFonts w:cs="Times New Roman" w:hint="eastAsia"/>
      </w:rPr>
    </w:lvl>
    <w:lvl w:ilvl="3">
      <w:start w:val="1"/>
      <w:numFmt w:val="decimal"/>
      <w:pStyle w:val="40"/>
      <w:lvlText w:val="%4-"/>
      <w:lvlJc w:val="right"/>
      <w:pPr>
        <w:tabs>
          <w:tab w:val="num" w:pos="1077"/>
        </w:tabs>
        <w:ind w:left="1077" w:hanging="113"/>
      </w:pPr>
      <w:rPr>
        <w:rFonts w:cs="Times New Roman" w:hint="eastAsia"/>
      </w:rPr>
    </w:lvl>
    <w:lvl w:ilvl="4">
      <w:start w:val="1"/>
      <w:numFmt w:val="decimal"/>
      <w:pStyle w:val="50"/>
      <w:lvlText w:val="%5]"/>
      <w:lvlJc w:val="right"/>
      <w:pPr>
        <w:tabs>
          <w:tab w:val="num" w:pos="1304"/>
        </w:tabs>
        <w:ind w:left="1304" w:hanging="113"/>
      </w:pPr>
      <w:rPr>
        <w:rFonts w:cs="Times New Roman" w:hint="eastAsia"/>
      </w:rPr>
    </w:lvl>
    <w:lvl w:ilvl="5">
      <w:start w:val="1"/>
      <w:numFmt w:val="none"/>
      <w:lvlText w:val=""/>
      <w:lvlJc w:val="left"/>
      <w:pPr>
        <w:tabs>
          <w:tab w:val="num" w:pos="0"/>
        </w:tabs>
        <w:ind w:left="0" w:firstLine="0"/>
      </w:pPr>
      <w:rPr>
        <w:rFonts w:cs="Times New Roman" w:hint="eastAsia"/>
      </w:rPr>
    </w:lvl>
    <w:lvl w:ilvl="6">
      <w:start w:val="1"/>
      <w:numFmt w:val="none"/>
      <w:lvlText w:val=""/>
      <w:lvlJc w:val="left"/>
      <w:pPr>
        <w:tabs>
          <w:tab w:val="num" w:pos="0"/>
        </w:tabs>
        <w:ind w:left="0" w:firstLine="0"/>
      </w:pPr>
      <w:rPr>
        <w:rFonts w:cs="Times New Roman" w:hint="eastAsia"/>
      </w:rPr>
    </w:lvl>
    <w:lvl w:ilvl="7">
      <w:start w:val="1"/>
      <w:numFmt w:val="none"/>
      <w:lvlText w:val=""/>
      <w:lvlJc w:val="left"/>
      <w:pPr>
        <w:tabs>
          <w:tab w:val="num" w:pos="-340"/>
        </w:tabs>
        <w:ind w:left="0" w:firstLine="0"/>
      </w:pPr>
      <w:rPr>
        <w:rFonts w:cs="Times New Roman" w:hint="eastAsia"/>
      </w:rPr>
    </w:lvl>
    <w:lvl w:ilvl="8">
      <w:start w:val="1"/>
      <w:numFmt w:val="none"/>
      <w:lvlText w:val=""/>
      <w:lvlJc w:val="left"/>
      <w:pPr>
        <w:tabs>
          <w:tab w:val="num" w:pos="-340"/>
        </w:tabs>
        <w:ind w:left="0" w:firstLine="0"/>
      </w:pPr>
      <w:rPr>
        <w:rFonts w:cs="Times New Roman" w:hint="eastAsia"/>
      </w:rPr>
    </w:lvl>
  </w:abstractNum>
  <w:abstractNum w:abstractNumId="8" w15:restartNumberingAfterBreak="0">
    <w:nsid w:val="7B9F468F"/>
    <w:multiLevelType w:val="singleLevel"/>
    <w:tmpl w:val="EDB61496"/>
    <w:lvl w:ilvl="0">
      <w:start w:val="1"/>
      <w:numFmt w:val="decimal"/>
      <w:pStyle w:val="a1"/>
      <w:lvlText w:val="表5-%1"/>
      <w:lvlJc w:val="left"/>
      <w:pPr>
        <w:tabs>
          <w:tab w:val="num" w:pos="720"/>
        </w:tabs>
        <w:ind w:left="0" w:firstLine="0"/>
      </w:pPr>
      <w:rPr>
        <w:rFonts w:ascii="全真新中明" w:eastAsia="全真新中明" w:hint="eastAsia"/>
        <w:b w:val="0"/>
        <w:i w:val="0"/>
        <w:sz w:val="20"/>
      </w:rPr>
    </w:lvl>
  </w:abstractNum>
  <w:abstractNum w:abstractNumId="9" w15:restartNumberingAfterBreak="0">
    <w:nsid w:val="7BF07D20"/>
    <w:multiLevelType w:val="multilevel"/>
    <w:tmpl w:val="3AB6C19E"/>
    <w:lvl w:ilvl="0">
      <w:start w:val="1"/>
      <w:numFmt w:val="decimal"/>
      <w:pStyle w:val="1"/>
      <w:lvlText w:val="CH %1"/>
      <w:lvlJc w:val="right"/>
      <w:pPr>
        <w:tabs>
          <w:tab w:val="num" w:pos="1361"/>
        </w:tabs>
        <w:ind w:left="1361" w:hanging="340"/>
      </w:pPr>
      <w:rPr>
        <w:rFonts w:hint="eastAsia"/>
      </w:rPr>
    </w:lvl>
    <w:lvl w:ilvl="1">
      <w:start w:val="1"/>
      <w:numFmt w:val="decimal"/>
      <w:pStyle w:val="21"/>
      <w:lvlText w:val="%2."/>
      <w:lvlJc w:val="right"/>
      <w:pPr>
        <w:tabs>
          <w:tab w:val="num" w:pos="567"/>
        </w:tabs>
        <w:ind w:left="567" w:hanging="113"/>
      </w:pPr>
      <w:rPr>
        <w:rFonts w:hint="eastAsia"/>
      </w:rPr>
    </w:lvl>
    <w:lvl w:ilvl="2">
      <w:start w:val="1"/>
      <w:numFmt w:val="decimal"/>
      <w:pStyle w:val="31"/>
      <w:lvlText w:val="%3)"/>
      <w:lvlJc w:val="right"/>
      <w:pPr>
        <w:tabs>
          <w:tab w:val="num" w:pos="794"/>
        </w:tabs>
        <w:ind w:left="794" w:hanging="114"/>
      </w:pPr>
      <w:rPr>
        <w:rFonts w:hint="eastAsia"/>
      </w:rPr>
    </w:lvl>
    <w:lvl w:ilvl="3">
      <w:start w:val="1"/>
      <w:numFmt w:val="decimal"/>
      <w:pStyle w:val="41"/>
      <w:lvlText w:val="%4."/>
      <w:lvlJc w:val="right"/>
      <w:pPr>
        <w:tabs>
          <w:tab w:val="num" w:pos="1021"/>
        </w:tabs>
        <w:ind w:left="1021" w:hanging="114"/>
      </w:pPr>
      <w:rPr>
        <w:rFonts w:hint="eastAsia"/>
      </w:rPr>
    </w:lvl>
    <w:lvl w:ilvl="4">
      <w:start w:val="1"/>
      <w:numFmt w:val="decimal"/>
      <w:pStyle w:val="51"/>
      <w:lvlText w:val="%5)"/>
      <w:lvlJc w:val="right"/>
      <w:pPr>
        <w:tabs>
          <w:tab w:val="num" w:pos="1247"/>
        </w:tabs>
        <w:ind w:left="1247" w:hanging="113"/>
      </w:pPr>
      <w:rPr>
        <w:rFonts w:hint="eastAsia"/>
      </w:rPr>
    </w:lvl>
    <w:lvl w:ilvl="5">
      <w:start w:val="1"/>
      <w:numFmt w:val="lowerRoman"/>
      <w:pStyle w:val="6"/>
      <w:lvlText w:val="%6."/>
      <w:lvlJc w:val="right"/>
      <w:pPr>
        <w:tabs>
          <w:tab w:val="num" w:pos="1474"/>
        </w:tabs>
        <w:ind w:left="1474" w:hanging="113"/>
      </w:pPr>
      <w:rPr>
        <w:rFonts w:hint="eastAsia"/>
      </w:rPr>
    </w:lvl>
    <w:lvl w:ilvl="6">
      <w:start w:val="1"/>
      <w:numFmt w:val="decimal"/>
      <w:lvlRestart w:val="1"/>
      <w:pStyle w:val="7"/>
      <w:lvlText w:val="式%7"/>
      <w:lvlJc w:val="right"/>
      <w:pPr>
        <w:tabs>
          <w:tab w:val="num" w:pos="1134"/>
        </w:tabs>
        <w:ind w:left="1134" w:hanging="57"/>
      </w:pPr>
      <w:rPr>
        <w:rFonts w:hint="eastAsia"/>
      </w:rPr>
    </w:lvl>
    <w:lvl w:ilvl="7">
      <w:start w:val="1"/>
      <w:numFmt w:val="decimal"/>
      <w:lvlRestart w:val="0"/>
      <w:lvlText w:val="表%8."/>
      <w:lvlJc w:val="center"/>
      <w:pPr>
        <w:tabs>
          <w:tab w:val="num" w:pos="851"/>
        </w:tabs>
        <w:ind w:left="851" w:hanging="114"/>
      </w:pPr>
      <w:rPr>
        <w:rFonts w:hint="eastAsia"/>
      </w:rPr>
    </w:lvl>
    <w:lvl w:ilvl="8">
      <w:start w:val="1"/>
      <w:numFmt w:val="decimal"/>
      <w:lvlRestart w:val="1"/>
      <w:lvlText w:val="圖%9."/>
      <w:lvlJc w:val="right"/>
      <w:pPr>
        <w:tabs>
          <w:tab w:val="num" w:pos="851"/>
        </w:tabs>
        <w:ind w:left="851" w:hanging="114"/>
      </w:pPr>
      <w:rPr>
        <w:rFonts w:hint="eastAsia"/>
      </w:rPr>
    </w:lvl>
  </w:abstractNum>
  <w:num w:numId="1">
    <w:abstractNumId w:val="6"/>
  </w:num>
  <w:num w:numId="2">
    <w:abstractNumId w:val="4"/>
  </w:num>
  <w:num w:numId="3">
    <w:abstractNumId w:val="1"/>
  </w:num>
  <w:num w:numId="4">
    <w:abstractNumId w:val="5"/>
  </w:num>
  <w:num w:numId="5">
    <w:abstractNumId w:val="3"/>
  </w:num>
  <w:num w:numId="6">
    <w:abstractNumId w:val="9"/>
  </w:num>
  <w:num w:numId="7">
    <w:abstractNumId w:val="7"/>
  </w:num>
  <w:num w:numId="8">
    <w:abstractNumId w:val="2"/>
  </w:num>
  <w:num w:numId="9">
    <w:abstractNumId w:val="8"/>
  </w:num>
  <w:num w:numId="10">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mirrorMargin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80"/>
  <w:autoHyphenation/>
  <w:evenAndOddHeaders/>
  <w:drawingGridHorizontalSpacing w:val="100"/>
  <w:drawingGridVerticalSpacing w:val="20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463C59"/>
    <w:rsid w:val="0000071F"/>
    <w:rsid w:val="00001482"/>
    <w:rsid w:val="00001939"/>
    <w:rsid w:val="000042E1"/>
    <w:rsid w:val="000055CF"/>
    <w:rsid w:val="0000585C"/>
    <w:rsid w:val="00006D22"/>
    <w:rsid w:val="000101DB"/>
    <w:rsid w:val="000108BA"/>
    <w:rsid w:val="0001116F"/>
    <w:rsid w:val="0001123C"/>
    <w:rsid w:val="00012460"/>
    <w:rsid w:val="00012C44"/>
    <w:rsid w:val="0001371F"/>
    <w:rsid w:val="000148AA"/>
    <w:rsid w:val="0001735A"/>
    <w:rsid w:val="00017E35"/>
    <w:rsid w:val="000213F4"/>
    <w:rsid w:val="00021BB2"/>
    <w:rsid w:val="00023EB9"/>
    <w:rsid w:val="00024B76"/>
    <w:rsid w:val="00025922"/>
    <w:rsid w:val="000270A0"/>
    <w:rsid w:val="00030851"/>
    <w:rsid w:val="000308AA"/>
    <w:rsid w:val="000339B8"/>
    <w:rsid w:val="00033DBD"/>
    <w:rsid w:val="0003553C"/>
    <w:rsid w:val="00037CDF"/>
    <w:rsid w:val="00037F92"/>
    <w:rsid w:val="000412D8"/>
    <w:rsid w:val="0004150F"/>
    <w:rsid w:val="00042E98"/>
    <w:rsid w:val="0005200A"/>
    <w:rsid w:val="00054615"/>
    <w:rsid w:val="00057637"/>
    <w:rsid w:val="000603C5"/>
    <w:rsid w:val="00060C6F"/>
    <w:rsid w:val="0006196A"/>
    <w:rsid w:val="00061DAC"/>
    <w:rsid w:val="00062964"/>
    <w:rsid w:val="0006337F"/>
    <w:rsid w:val="00064F30"/>
    <w:rsid w:val="000669BC"/>
    <w:rsid w:val="00067591"/>
    <w:rsid w:val="00074C51"/>
    <w:rsid w:val="00074D9A"/>
    <w:rsid w:val="0007553E"/>
    <w:rsid w:val="000774B6"/>
    <w:rsid w:val="00080010"/>
    <w:rsid w:val="00081805"/>
    <w:rsid w:val="000832AB"/>
    <w:rsid w:val="00084104"/>
    <w:rsid w:val="000921D9"/>
    <w:rsid w:val="000935BA"/>
    <w:rsid w:val="00095590"/>
    <w:rsid w:val="000968D0"/>
    <w:rsid w:val="00096F76"/>
    <w:rsid w:val="00097503"/>
    <w:rsid w:val="000A0468"/>
    <w:rsid w:val="000A3127"/>
    <w:rsid w:val="000A3332"/>
    <w:rsid w:val="000A3404"/>
    <w:rsid w:val="000A43FF"/>
    <w:rsid w:val="000A741E"/>
    <w:rsid w:val="000A7D31"/>
    <w:rsid w:val="000B0930"/>
    <w:rsid w:val="000B0FA4"/>
    <w:rsid w:val="000B158B"/>
    <w:rsid w:val="000B257F"/>
    <w:rsid w:val="000B2B98"/>
    <w:rsid w:val="000B3B35"/>
    <w:rsid w:val="000B5523"/>
    <w:rsid w:val="000B59D6"/>
    <w:rsid w:val="000B6EA2"/>
    <w:rsid w:val="000B6FE2"/>
    <w:rsid w:val="000C1DE2"/>
    <w:rsid w:val="000C28F9"/>
    <w:rsid w:val="000C454E"/>
    <w:rsid w:val="000D0A65"/>
    <w:rsid w:val="000D2083"/>
    <w:rsid w:val="000D3BBC"/>
    <w:rsid w:val="000D4BCE"/>
    <w:rsid w:val="000E0C43"/>
    <w:rsid w:val="000E32B4"/>
    <w:rsid w:val="000E4176"/>
    <w:rsid w:val="000E4E47"/>
    <w:rsid w:val="000E758B"/>
    <w:rsid w:val="000E7C51"/>
    <w:rsid w:val="000F0E80"/>
    <w:rsid w:val="000F18E7"/>
    <w:rsid w:val="000F1C31"/>
    <w:rsid w:val="000F2F73"/>
    <w:rsid w:val="000F3048"/>
    <w:rsid w:val="000F38AA"/>
    <w:rsid w:val="00100A88"/>
    <w:rsid w:val="00100ADB"/>
    <w:rsid w:val="0010245F"/>
    <w:rsid w:val="00104323"/>
    <w:rsid w:val="00107A2D"/>
    <w:rsid w:val="00110E35"/>
    <w:rsid w:val="00112CCE"/>
    <w:rsid w:val="00113DED"/>
    <w:rsid w:val="00115E36"/>
    <w:rsid w:val="00117430"/>
    <w:rsid w:val="00120155"/>
    <w:rsid w:val="00120229"/>
    <w:rsid w:val="001210D6"/>
    <w:rsid w:val="001219E0"/>
    <w:rsid w:val="001233DF"/>
    <w:rsid w:val="0012360E"/>
    <w:rsid w:val="00123F03"/>
    <w:rsid w:val="00124D98"/>
    <w:rsid w:val="00127401"/>
    <w:rsid w:val="001304E2"/>
    <w:rsid w:val="00133520"/>
    <w:rsid w:val="00134CB6"/>
    <w:rsid w:val="00137568"/>
    <w:rsid w:val="0013768E"/>
    <w:rsid w:val="00137B45"/>
    <w:rsid w:val="00137B7B"/>
    <w:rsid w:val="00141F32"/>
    <w:rsid w:val="001446A2"/>
    <w:rsid w:val="00144BE6"/>
    <w:rsid w:val="00145BB2"/>
    <w:rsid w:val="00146C7A"/>
    <w:rsid w:val="001474DC"/>
    <w:rsid w:val="00150F09"/>
    <w:rsid w:val="00151EA2"/>
    <w:rsid w:val="00152B17"/>
    <w:rsid w:val="00152CE6"/>
    <w:rsid w:val="00152F1A"/>
    <w:rsid w:val="00153BA0"/>
    <w:rsid w:val="00154BEF"/>
    <w:rsid w:val="00154EB0"/>
    <w:rsid w:val="00156094"/>
    <w:rsid w:val="00164060"/>
    <w:rsid w:val="001646EB"/>
    <w:rsid w:val="00165298"/>
    <w:rsid w:val="00166D85"/>
    <w:rsid w:val="00167A12"/>
    <w:rsid w:val="00171346"/>
    <w:rsid w:val="00171A78"/>
    <w:rsid w:val="0017437B"/>
    <w:rsid w:val="0017476E"/>
    <w:rsid w:val="00175CFB"/>
    <w:rsid w:val="0017612B"/>
    <w:rsid w:val="001811FF"/>
    <w:rsid w:val="001833B5"/>
    <w:rsid w:val="001833FC"/>
    <w:rsid w:val="00184319"/>
    <w:rsid w:val="00184632"/>
    <w:rsid w:val="001846B4"/>
    <w:rsid w:val="001847B7"/>
    <w:rsid w:val="00184ADF"/>
    <w:rsid w:val="001851E7"/>
    <w:rsid w:val="001852C6"/>
    <w:rsid w:val="00185E46"/>
    <w:rsid w:val="001877A2"/>
    <w:rsid w:val="00187987"/>
    <w:rsid w:val="00190A36"/>
    <w:rsid w:val="001915A4"/>
    <w:rsid w:val="00191DA3"/>
    <w:rsid w:val="001927AF"/>
    <w:rsid w:val="001939F9"/>
    <w:rsid w:val="00194547"/>
    <w:rsid w:val="00196975"/>
    <w:rsid w:val="001973A3"/>
    <w:rsid w:val="001A1002"/>
    <w:rsid w:val="001A1BB1"/>
    <w:rsid w:val="001A1E31"/>
    <w:rsid w:val="001A21B8"/>
    <w:rsid w:val="001A21C1"/>
    <w:rsid w:val="001A22A8"/>
    <w:rsid w:val="001A2458"/>
    <w:rsid w:val="001A2F30"/>
    <w:rsid w:val="001A32C2"/>
    <w:rsid w:val="001A492B"/>
    <w:rsid w:val="001A63DC"/>
    <w:rsid w:val="001A65B9"/>
    <w:rsid w:val="001B051E"/>
    <w:rsid w:val="001B0981"/>
    <w:rsid w:val="001B1180"/>
    <w:rsid w:val="001B15E5"/>
    <w:rsid w:val="001B40B5"/>
    <w:rsid w:val="001B5678"/>
    <w:rsid w:val="001B61E2"/>
    <w:rsid w:val="001C0831"/>
    <w:rsid w:val="001C166E"/>
    <w:rsid w:val="001C2DCA"/>
    <w:rsid w:val="001C38D5"/>
    <w:rsid w:val="001C4222"/>
    <w:rsid w:val="001C7DC4"/>
    <w:rsid w:val="001D0BC9"/>
    <w:rsid w:val="001D10F3"/>
    <w:rsid w:val="001D1A86"/>
    <w:rsid w:val="001D3DB6"/>
    <w:rsid w:val="001E031E"/>
    <w:rsid w:val="001E16DF"/>
    <w:rsid w:val="001E199E"/>
    <w:rsid w:val="001E36B8"/>
    <w:rsid w:val="001E5DE8"/>
    <w:rsid w:val="001F0ECB"/>
    <w:rsid w:val="001F200A"/>
    <w:rsid w:val="001F4B5F"/>
    <w:rsid w:val="001F5FEB"/>
    <w:rsid w:val="001F6387"/>
    <w:rsid w:val="001F6647"/>
    <w:rsid w:val="001F7A74"/>
    <w:rsid w:val="001F7FD2"/>
    <w:rsid w:val="00200022"/>
    <w:rsid w:val="0020171A"/>
    <w:rsid w:val="00201E4F"/>
    <w:rsid w:val="00203318"/>
    <w:rsid w:val="0020343A"/>
    <w:rsid w:val="00204E9F"/>
    <w:rsid w:val="002054F7"/>
    <w:rsid w:val="002055A5"/>
    <w:rsid w:val="00211DBA"/>
    <w:rsid w:val="00212061"/>
    <w:rsid w:val="00212ABE"/>
    <w:rsid w:val="00214C3D"/>
    <w:rsid w:val="00222487"/>
    <w:rsid w:val="00227A22"/>
    <w:rsid w:val="0023178F"/>
    <w:rsid w:val="00233CB0"/>
    <w:rsid w:val="0023408B"/>
    <w:rsid w:val="002356F3"/>
    <w:rsid w:val="00236F6C"/>
    <w:rsid w:val="00244D81"/>
    <w:rsid w:val="00245DCA"/>
    <w:rsid w:val="00246950"/>
    <w:rsid w:val="00246D2B"/>
    <w:rsid w:val="002470D5"/>
    <w:rsid w:val="002503EB"/>
    <w:rsid w:val="00250A1C"/>
    <w:rsid w:val="00250B4B"/>
    <w:rsid w:val="00250FB5"/>
    <w:rsid w:val="002522C1"/>
    <w:rsid w:val="0025293E"/>
    <w:rsid w:val="00253BF9"/>
    <w:rsid w:val="00254287"/>
    <w:rsid w:val="00255246"/>
    <w:rsid w:val="00256067"/>
    <w:rsid w:val="0025709A"/>
    <w:rsid w:val="00260C7E"/>
    <w:rsid w:val="00260F1C"/>
    <w:rsid w:val="00263C14"/>
    <w:rsid w:val="002665E5"/>
    <w:rsid w:val="00266AFC"/>
    <w:rsid w:val="00273009"/>
    <w:rsid w:val="00274841"/>
    <w:rsid w:val="00274951"/>
    <w:rsid w:val="00274EA3"/>
    <w:rsid w:val="002757E5"/>
    <w:rsid w:val="0027733D"/>
    <w:rsid w:val="002806FC"/>
    <w:rsid w:val="00281C52"/>
    <w:rsid w:val="00281F09"/>
    <w:rsid w:val="002824A0"/>
    <w:rsid w:val="00282A06"/>
    <w:rsid w:val="00282A6C"/>
    <w:rsid w:val="00283F4F"/>
    <w:rsid w:val="0028584E"/>
    <w:rsid w:val="00285C91"/>
    <w:rsid w:val="00287A55"/>
    <w:rsid w:val="00287BF4"/>
    <w:rsid w:val="00292A55"/>
    <w:rsid w:val="002930CE"/>
    <w:rsid w:val="00294522"/>
    <w:rsid w:val="002954D6"/>
    <w:rsid w:val="00296337"/>
    <w:rsid w:val="00296729"/>
    <w:rsid w:val="00296BF4"/>
    <w:rsid w:val="00297556"/>
    <w:rsid w:val="002A2F10"/>
    <w:rsid w:val="002A50F1"/>
    <w:rsid w:val="002A5723"/>
    <w:rsid w:val="002A5DEF"/>
    <w:rsid w:val="002A69A7"/>
    <w:rsid w:val="002A728F"/>
    <w:rsid w:val="002A73EC"/>
    <w:rsid w:val="002B05B1"/>
    <w:rsid w:val="002B0D52"/>
    <w:rsid w:val="002B3E02"/>
    <w:rsid w:val="002B4920"/>
    <w:rsid w:val="002B4B02"/>
    <w:rsid w:val="002B7ABD"/>
    <w:rsid w:val="002C1CDD"/>
    <w:rsid w:val="002C1CFF"/>
    <w:rsid w:val="002C2671"/>
    <w:rsid w:val="002C2D82"/>
    <w:rsid w:val="002C2E91"/>
    <w:rsid w:val="002C3F9E"/>
    <w:rsid w:val="002C587F"/>
    <w:rsid w:val="002C7AFC"/>
    <w:rsid w:val="002D053B"/>
    <w:rsid w:val="002D28CE"/>
    <w:rsid w:val="002D41E6"/>
    <w:rsid w:val="002D5AE3"/>
    <w:rsid w:val="002D6273"/>
    <w:rsid w:val="002D6346"/>
    <w:rsid w:val="002D78C8"/>
    <w:rsid w:val="002E0456"/>
    <w:rsid w:val="002E190E"/>
    <w:rsid w:val="002E2B99"/>
    <w:rsid w:val="002E7876"/>
    <w:rsid w:val="002F167E"/>
    <w:rsid w:val="002F2034"/>
    <w:rsid w:val="002F465F"/>
    <w:rsid w:val="002F5E39"/>
    <w:rsid w:val="00301186"/>
    <w:rsid w:val="0030274A"/>
    <w:rsid w:val="00302983"/>
    <w:rsid w:val="003038DB"/>
    <w:rsid w:val="00304425"/>
    <w:rsid w:val="0030671D"/>
    <w:rsid w:val="00307E8F"/>
    <w:rsid w:val="00307FAB"/>
    <w:rsid w:val="00315C41"/>
    <w:rsid w:val="00315C95"/>
    <w:rsid w:val="00315EB7"/>
    <w:rsid w:val="00316B6B"/>
    <w:rsid w:val="0031767B"/>
    <w:rsid w:val="003204D6"/>
    <w:rsid w:val="00320D54"/>
    <w:rsid w:val="00323E43"/>
    <w:rsid w:val="00323FAB"/>
    <w:rsid w:val="00324983"/>
    <w:rsid w:val="0032505B"/>
    <w:rsid w:val="003252F7"/>
    <w:rsid w:val="00325D56"/>
    <w:rsid w:val="00326224"/>
    <w:rsid w:val="00326A90"/>
    <w:rsid w:val="00327C52"/>
    <w:rsid w:val="00332152"/>
    <w:rsid w:val="00332BF8"/>
    <w:rsid w:val="0034325B"/>
    <w:rsid w:val="00351153"/>
    <w:rsid w:val="003518A3"/>
    <w:rsid w:val="003542A3"/>
    <w:rsid w:val="00354E6F"/>
    <w:rsid w:val="003560B0"/>
    <w:rsid w:val="0035691C"/>
    <w:rsid w:val="0036428C"/>
    <w:rsid w:val="00364C91"/>
    <w:rsid w:val="00365163"/>
    <w:rsid w:val="00365406"/>
    <w:rsid w:val="00367D43"/>
    <w:rsid w:val="00370A28"/>
    <w:rsid w:val="00374AAF"/>
    <w:rsid w:val="00375428"/>
    <w:rsid w:val="00375609"/>
    <w:rsid w:val="0037785E"/>
    <w:rsid w:val="00382058"/>
    <w:rsid w:val="003826B2"/>
    <w:rsid w:val="003843C4"/>
    <w:rsid w:val="00387255"/>
    <w:rsid w:val="00390E2B"/>
    <w:rsid w:val="00392884"/>
    <w:rsid w:val="00392982"/>
    <w:rsid w:val="00392A20"/>
    <w:rsid w:val="00393DBE"/>
    <w:rsid w:val="0039670C"/>
    <w:rsid w:val="00396920"/>
    <w:rsid w:val="00396A19"/>
    <w:rsid w:val="003A1EAC"/>
    <w:rsid w:val="003A38D7"/>
    <w:rsid w:val="003A3F81"/>
    <w:rsid w:val="003A4489"/>
    <w:rsid w:val="003A4B68"/>
    <w:rsid w:val="003A5867"/>
    <w:rsid w:val="003A726B"/>
    <w:rsid w:val="003A7B3E"/>
    <w:rsid w:val="003B0398"/>
    <w:rsid w:val="003B2215"/>
    <w:rsid w:val="003B490C"/>
    <w:rsid w:val="003B4C1E"/>
    <w:rsid w:val="003B666F"/>
    <w:rsid w:val="003B68F3"/>
    <w:rsid w:val="003B7AE2"/>
    <w:rsid w:val="003C021C"/>
    <w:rsid w:val="003C4935"/>
    <w:rsid w:val="003C6713"/>
    <w:rsid w:val="003C71D1"/>
    <w:rsid w:val="003D0FF4"/>
    <w:rsid w:val="003D5AF7"/>
    <w:rsid w:val="003D6972"/>
    <w:rsid w:val="003D6E55"/>
    <w:rsid w:val="003E18F9"/>
    <w:rsid w:val="003E1BA3"/>
    <w:rsid w:val="003E1DE4"/>
    <w:rsid w:val="003E27D1"/>
    <w:rsid w:val="003E30D7"/>
    <w:rsid w:val="003E396E"/>
    <w:rsid w:val="003E3D45"/>
    <w:rsid w:val="003E500C"/>
    <w:rsid w:val="003E5F93"/>
    <w:rsid w:val="003E68D3"/>
    <w:rsid w:val="003E6F0F"/>
    <w:rsid w:val="003F0067"/>
    <w:rsid w:val="003F2C41"/>
    <w:rsid w:val="003F4CA0"/>
    <w:rsid w:val="003F5195"/>
    <w:rsid w:val="003F61A3"/>
    <w:rsid w:val="003F734E"/>
    <w:rsid w:val="00402882"/>
    <w:rsid w:val="00413362"/>
    <w:rsid w:val="004157E6"/>
    <w:rsid w:val="0041627F"/>
    <w:rsid w:val="004173A4"/>
    <w:rsid w:val="00420FDE"/>
    <w:rsid w:val="0042117B"/>
    <w:rsid w:val="00421C55"/>
    <w:rsid w:val="004224AE"/>
    <w:rsid w:val="00422DE7"/>
    <w:rsid w:val="00423029"/>
    <w:rsid w:val="004236C1"/>
    <w:rsid w:val="00424A4C"/>
    <w:rsid w:val="00424D35"/>
    <w:rsid w:val="00426510"/>
    <w:rsid w:val="00427AD7"/>
    <w:rsid w:val="00430D44"/>
    <w:rsid w:val="00432285"/>
    <w:rsid w:val="00434E76"/>
    <w:rsid w:val="0043570B"/>
    <w:rsid w:val="004369A4"/>
    <w:rsid w:val="004410C0"/>
    <w:rsid w:val="00441E6F"/>
    <w:rsid w:val="004424EC"/>
    <w:rsid w:val="0044421F"/>
    <w:rsid w:val="00444427"/>
    <w:rsid w:val="00446BC1"/>
    <w:rsid w:val="00447862"/>
    <w:rsid w:val="004508C0"/>
    <w:rsid w:val="004516E2"/>
    <w:rsid w:val="00453761"/>
    <w:rsid w:val="004542C6"/>
    <w:rsid w:val="00457AD2"/>
    <w:rsid w:val="00463C59"/>
    <w:rsid w:val="00464659"/>
    <w:rsid w:val="00466160"/>
    <w:rsid w:val="00470732"/>
    <w:rsid w:val="004714E4"/>
    <w:rsid w:val="00475897"/>
    <w:rsid w:val="00475993"/>
    <w:rsid w:val="004762B3"/>
    <w:rsid w:val="0047727D"/>
    <w:rsid w:val="004772A4"/>
    <w:rsid w:val="00481220"/>
    <w:rsid w:val="0048143B"/>
    <w:rsid w:val="004825C3"/>
    <w:rsid w:val="004872C1"/>
    <w:rsid w:val="00487747"/>
    <w:rsid w:val="004910C2"/>
    <w:rsid w:val="0049140F"/>
    <w:rsid w:val="00492C78"/>
    <w:rsid w:val="00496F63"/>
    <w:rsid w:val="00497498"/>
    <w:rsid w:val="004A00C7"/>
    <w:rsid w:val="004A1B15"/>
    <w:rsid w:val="004A21FC"/>
    <w:rsid w:val="004A2F66"/>
    <w:rsid w:val="004A379D"/>
    <w:rsid w:val="004A714E"/>
    <w:rsid w:val="004B0C21"/>
    <w:rsid w:val="004B1584"/>
    <w:rsid w:val="004B2629"/>
    <w:rsid w:val="004B278B"/>
    <w:rsid w:val="004B2B9A"/>
    <w:rsid w:val="004B2C79"/>
    <w:rsid w:val="004B3A47"/>
    <w:rsid w:val="004B4510"/>
    <w:rsid w:val="004B4785"/>
    <w:rsid w:val="004B54BC"/>
    <w:rsid w:val="004B59DE"/>
    <w:rsid w:val="004B5B2D"/>
    <w:rsid w:val="004C047E"/>
    <w:rsid w:val="004C0D89"/>
    <w:rsid w:val="004C2C73"/>
    <w:rsid w:val="004C3321"/>
    <w:rsid w:val="004C34D7"/>
    <w:rsid w:val="004C43D9"/>
    <w:rsid w:val="004C5457"/>
    <w:rsid w:val="004C7944"/>
    <w:rsid w:val="004D0527"/>
    <w:rsid w:val="004D1E3A"/>
    <w:rsid w:val="004D2306"/>
    <w:rsid w:val="004D39A8"/>
    <w:rsid w:val="004D4F52"/>
    <w:rsid w:val="004D5097"/>
    <w:rsid w:val="004D5972"/>
    <w:rsid w:val="004D62D3"/>
    <w:rsid w:val="004D6DFA"/>
    <w:rsid w:val="004D7FFA"/>
    <w:rsid w:val="004E02EA"/>
    <w:rsid w:val="004E3645"/>
    <w:rsid w:val="004E3DE6"/>
    <w:rsid w:val="004E4381"/>
    <w:rsid w:val="004E5FAC"/>
    <w:rsid w:val="004E6907"/>
    <w:rsid w:val="004E7B18"/>
    <w:rsid w:val="004F0EB1"/>
    <w:rsid w:val="004F3F42"/>
    <w:rsid w:val="004F54E9"/>
    <w:rsid w:val="004F5613"/>
    <w:rsid w:val="004F5E0F"/>
    <w:rsid w:val="004F6087"/>
    <w:rsid w:val="004F652B"/>
    <w:rsid w:val="004F6962"/>
    <w:rsid w:val="004F713F"/>
    <w:rsid w:val="004F7D2A"/>
    <w:rsid w:val="00501224"/>
    <w:rsid w:val="0050212C"/>
    <w:rsid w:val="0050323D"/>
    <w:rsid w:val="00503CAE"/>
    <w:rsid w:val="0050465C"/>
    <w:rsid w:val="00506175"/>
    <w:rsid w:val="00506417"/>
    <w:rsid w:val="005068AA"/>
    <w:rsid w:val="00506CBF"/>
    <w:rsid w:val="0050719E"/>
    <w:rsid w:val="00510213"/>
    <w:rsid w:val="0051131D"/>
    <w:rsid w:val="0051134E"/>
    <w:rsid w:val="0051166B"/>
    <w:rsid w:val="0051577C"/>
    <w:rsid w:val="0051627F"/>
    <w:rsid w:val="00516659"/>
    <w:rsid w:val="00521A9C"/>
    <w:rsid w:val="005228F4"/>
    <w:rsid w:val="00523140"/>
    <w:rsid w:val="005265B4"/>
    <w:rsid w:val="005268E4"/>
    <w:rsid w:val="00534D95"/>
    <w:rsid w:val="005355B2"/>
    <w:rsid w:val="00536130"/>
    <w:rsid w:val="005407FD"/>
    <w:rsid w:val="005418AB"/>
    <w:rsid w:val="00542AC6"/>
    <w:rsid w:val="00543085"/>
    <w:rsid w:val="00544180"/>
    <w:rsid w:val="00544285"/>
    <w:rsid w:val="005451E6"/>
    <w:rsid w:val="005456BC"/>
    <w:rsid w:val="00546999"/>
    <w:rsid w:val="005536A6"/>
    <w:rsid w:val="00553BD1"/>
    <w:rsid w:val="005552C9"/>
    <w:rsid w:val="00555B37"/>
    <w:rsid w:val="00560A0B"/>
    <w:rsid w:val="00561348"/>
    <w:rsid w:val="00561635"/>
    <w:rsid w:val="00562945"/>
    <w:rsid w:val="0056634E"/>
    <w:rsid w:val="00566C27"/>
    <w:rsid w:val="00567E4B"/>
    <w:rsid w:val="00567F6E"/>
    <w:rsid w:val="0057097C"/>
    <w:rsid w:val="00570B3E"/>
    <w:rsid w:val="005716B1"/>
    <w:rsid w:val="00575972"/>
    <w:rsid w:val="00576696"/>
    <w:rsid w:val="00576E2F"/>
    <w:rsid w:val="00576EFB"/>
    <w:rsid w:val="005802C4"/>
    <w:rsid w:val="00582571"/>
    <w:rsid w:val="00582A55"/>
    <w:rsid w:val="005861B2"/>
    <w:rsid w:val="00592ECB"/>
    <w:rsid w:val="005957A7"/>
    <w:rsid w:val="00597211"/>
    <w:rsid w:val="005A1089"/>
    <w:rsid w:val="005A2B5C"/>
    <w:rsid w:val="005A68F5"/>
    <w:rsid w:val="005A77AC"/>
    <w:rsid w:val="005B3633"/>
    <w:rsid w:val="005B372F"/>
    <w:rsid w:val="005B6C39"/>
    <w:rsid w:val="005B6DBE"/>
    <w:rsid w:val="005B7FB6"/>
    <w:rsid w:val="005C270D"/>
    <w:rsid w:val="005C3CEA"/>
    <w:rsid w:val="005C59A6"/>
    <w:rsid w:val="005D0081"/>
    <w:rsid w:val="005D00CA"/>
    <w:rsid w:val="005D6815"/>
    <w:rsid w:val="005D6956"/>
    <w:rsid w:val="005D71B0"/>
    <w:rsid w:val="005D7C6A"/>
    <w:rsid w:val="005E1990"/>
    <w:rsid w:val="005E4BEC"/>
    <w:rsid w:val="005E58B9"/>
    <w:rsid w:val="005E65C6"/>
    <w:rsid w:val="005F153F"/>
    <w:rsid w:val="005F26CA"/>
    <w:rsid w:val="005F5816"/>
    <w:rsid w:val="005F6E60"/>
    <w:rsid w:val="005F7254"/>
    <w:rsid w:val="005F762B"/>
    <w:rsid w:val="006015B7"/>
    <w:rsid w:val="0060182D"/>
    <w:rsid w:val="006023F4"/>
    <w:rsid w:val="0060240F"/>
    <w:rsid w:val="00602D63"/>
    <w:rsid w:val="00607DF1"/>
    <w:rsid w:val="00614962"/>
    <w:rsid w:val="00614B48"/>
    <w:rsid w:val="00615E32"/>
    <w:rsid w:val="00616D69"/>
    <w:rsid w:val="0062191A"/>
    <w:rsid w:val="00623823"/>
    <w:rsid w:val="00623FE2"/>
    <w:rsid w:val="0062792D"/>
    <w:rsid w:val="00630333"/>
    <w:rsid w:val="0063108B"/>
    <w:rsid w:val="006316D4"/>
    <w:rsid w:val="006317E3"/>
    <w:rsid w:val="00635119"/>
    <w:rsid w:val="006404C3"/>
    <w:rsid w:val="0064080B"/>
    <w:rsid w:val="006449B7"/>
    <w:rsid w:val="00644D31"/>
    <w:rsid w:val="0064577F"/>
    <w:rsid w:val="006476B9"/>
    <w:rsid w:val="00647E0F"/>
    <w:rsid w:val="00647F01"/>
    <w:rsid w:val="00651674"/>
    <w:rsid w:val="00652374"/>
    <w:rsid w:val="00653D33"/>
    <w:rsid w:val="0065445D"/>
    <w:rsid w:val="00656269"/>
    <w:rsid w:val="00665BFC"/>
    <w:rsid w:val="00666F1D"/>
    <w:rsid w:val="00670596"/>
    <w:rsid w:val="00672AC8"/>
    <w:rsid w:val="0067408C"/>
    <w:rsid w:val="00674711"/>
    <w:rsid w:val="00676779"/>
    <w:rsid w:val="0067729A"/>
    <w:rsid w:val="00677842"/>
    <w:rsid w:val="00680375"/>
    <w:rsid w:val="00682C3C"/>
    <w:rsid w:val="00683D25"/>
    <w:rsid w:val="006841AD"/>
    <w:rsid w:val="006859DF"/>
    <w:rsid w:val="00686133"/>
    <w:rsid w:val="00686DE2"/>
    <w:rsid w:val="00686FBA"/>
    <w:rsid w:val="006911D7"/>
    <w:rsid w:val="006932A6"/>
    <w:rsid w:val="006954CD"/>
    <w:rsid w:val="00695B85"/>
    <w:rsid w:val="00696AC1"/>
    <w:rsid w:val="00697497"/>
    <w:rsid w:val="006A084B"/>
    <w:rsid w:val="006A08FB"/>
    <w:rsid w:val="006A2051"/>
    <w:rsid w:val="006A2DA9"/>
    <w:rsid w:val="006A2FC8"/>
    <w:rsid w:val="006A4070"/>
    <w:rsid w:val="006A6A0C"/>
    <w:rsid w:val="006A77F7"/>
    <w:rsid w:val="006B1AF7"/>
    <w:rsid w:val="006B1C57"/>
    <w:rsid w:val="006B28E0"/>
    <w:rsid w:val="006B3B9A"/>
    <w:rsid w:val="006B3F8C"/>
    <w:rsid w:val="006B77AB"/>
    <w:rsid w:val="006B7B9B"/>
    <w:rsid w:val="006B7F51"/>
    <w:rsid w:val="006C22A5"/>
    <w:rsid w:val="006C36FB"/>
    <w:rsid w:val="006C56B0"/>
    <w:rsid w:val="006C6FCE"/>
    <w:rsid w:val="006C7045"/>
    <w:rsid w:val="006D0E76"/>
    <w:rsid w:val="006D10F2"/>
    <w:rsid w:val="006D12C3"/>
    <w:rsid w:val="006D16E1"/>
    <w:rsid w:val="006D6522"/>
    <w:rsid w:val="006E1A5D"/>
    <w:rsid w:val="006E4EDC"/>
    <w:rsid w:val="006E62E7"/>
    <w:rsid w:val="006F1128"/>
    <w:rsid w:val="006F1A48"/>
    <w:rsid w:val="006F2782"/>
    <w:rsid w:val="006F2975"/>
    <w:rsid w:val="006F2A1F"/>
    <w:rsid w:val="006F2F7D"/>
    <w:rsid w:val="006F6180"/>
    <w:rsid w:val="00703DE8"/>
    <w:rsid w:val="007044D1"/>
    <w:rsid w:val="00705286"/>
    <w:rsid w:val="00706C45"/>
    <w:rsid w:val="0071386B"/>
    <w:rsid w:val="00714C19"/>
    <w:rsid w:val="00714D12"/>
    <w:rsid w:val="0071510A"/>
    <w:rsid w:val="00716981"/>
    <w:rsid w:val="00716C82"/>
    <w:rsid w:val="00716DCB"/>
    <w:rsid w:val="00716E93"/>
    <w:rsid w:val="0072134D"/>
    <w:rsid w:val="00722368"/>
    <w:rsid w:val="0072714A"/>
    <w:rsid w:val="007279B8"/>
    <w:rsid w:val="007306E6"/>
    <w:rsid w:val="00733EF5"/>
    <w:rsid w:val="00734F76"/>
    <w:rsid w:val="00735D29"/>
    <w:rsid w:val="00735E3B"/>
    <w:rsid w:val="007365AB"/>
    <w:rsid w:val="00737D35"/>
    <w:rsid w:val="00737EB1"/>
    <w:rsid w:val="0074083C"/>
    <w:rsid w:val="00740CFF"/>
    <w:rsid w:val="007414BB"/>
    <w:rsid w:val="0074160E"/>
    <w:rsid w:val="00741BD1"/>
    <w:rsid w:val="00741E36"/>
    <w:rsid w:val="00744CDB"/>
    <w:rsid w:val="007463CE"/>
    <w:rsid w:val="00747918"/>
    <w:rsid w:val="00747F3B"/>
    <w:rsid w:val="007508E4"/>
    <w:rsid w:val="00753E06"/>
    <w:rsid w:val="00756F6C"/>
    <w:rsid w:val="00757FC4"/>
    <w:rsid w:val="00760515"/>
    <w:rsid w:val="00760AE7"/>
    <w:rsid w:val="00763823"/>
    <w:rsid w:val="007644CE"/>
    <w:rsid w:val="00766920"/>
    <w:rsid w:val="00767669"/>
    <w:rsid w:val="007772B2"/>
    <w:rsid w:val="007776EA"/>
    <w:rsid w:val="00780C71"/>
    <w:rsid w:val="00781169"/>
    <w:rsid w:val="00781C2C"/>
    <w:rsid w:val="00783A13"/>
    <w:rsid w:val="00784F6A"/>
    <w:rsid w:val="00787B4A"/>
    <w:rsid w:val="007916C0"/>
    <w:rsid w:val="00794365"/>
    <w:rsid w:val="007A0293"/>
    <w:rsid w:val="007A290E"/>
    <w:rsid w:val="007A2F1A"/>
    <w:rsid w:val="007A32C5"/>
    <w:rsid w:val="007A369E"/>
    <w:rsid w:val="007A3F58"/>
    <w:rsid w:val="007A5AFA"/>
    <w:rsid w:val="007A71FD"/>
    <w:rsid w:val="007B052C"/>
    <w:rsid w:val="007B2447"/>
    <w:rsid w:val="007B34CC"/>
    <w:rsid w:val="007B4F05"/>
    <w:rsid w:val="007B5167"/>
    <w:rsid w:val="007B5AED"/>
    <w:rsid w:val="007B5E55"/>
    <w:rsid w:val="007B78AC"/>
    <w:rsid w:val="007C0DF7"/>
    <w:rsid w:val="007C0E30"/>
    <w:rsid w:val="007C119B"/>
    <w:rsid w:val="007C2515"/>
    <w:rsid w:val="007C3D31"/>
    <w:rsid w:val="007C4C35"/>
    <w:rsid w:val="007D1458"/>
    <w:rsid w:val="007D225B"/>
    <w:rsid w:val="007D2AF3"/>
    <w:rsid w:val="007D4144"/>
    <w:rsid w:val="007D609C"/>
    <w:rsid w:val="007D650B"/>
    <w:rsid w:val="007D6B6B"/>
    <w:rsid w:val="007D7420"/>
    <w:rsid w:val="007E1BBC"/>
    <w:rsid w:val="007E4B85"/>
    <w:rsid w:val="007E629C"/>
    <w:rsid w:val="007F0372"/>
    <w:rsid w:val="007F0DA0"/>
    <w:rsid w:val="007F1D9B"/>
    <w:rsid w:val="007F5ADF"/>
    <w:rsid w:val="007F7B55"/>
    <w:rsid w:val="00800D43"/>
    <w:rsid w:val="00801A60"/>
    <w:rsid w:val="00803D27"/>
    <w:rsid w:val="00806A3E"/>
    <w:rsid w:val="00807072"/>
    <w:rsid w:val="008070FF"/>
    <w:rsid w:val="008072FB"/>
    <w:rsid w:val="00807A96"/>
    <w:rsid w:val="008106D3"/>
    <w:rsid w:val="008107E3"/>
    <w:rsid w:val="00811903"/>
    <w:rsid w:val="00811E7B"/>
    <w:rsid w:val="00813325"/>
    <w:rsid w:val="008135F4"/>
    <w:rsid w:val="008135FA"/>
    <w:rsid w:val="00813A5D"/>
    <w:rsid w:val="00814D00"/>
    <w:rsid w:val="008159D5"/>
    <w:rsid w:val="00817693"/>
    <w:rsid w:val="008200A0"/>
    <w:rsid w:val="0082122D"/>
    <w:rsid w:val="00822E99"/>
    <w:rsid w:val="0082560D"/>
    <w:rsid w:val="00825F2F"/>
    <w:rsid w:val="00826C74"/>
    <w:rsid w:val="00827294"/>
    <w:rsid w:val="00827493"/>
    <w:rsid w:val="00831135"/>
    <w:rsid w:val="00835977"/>
    <w:rsid w:val="00836649"/>
    <w:rsid w:val="00836FC8"/>
    <w:rsid w:val="00843EA1"/>
    <w:rsid w:val="008440D0"/>
    <w:rsid w:val="00844848"/>
    <w:rsid w:val="00846110"/>
    <w:rsid w:val="008474D3"/>
    <w:rsid w:val="00847EA0"/>
    <w:rsid w:val="00850CA7"/>
    <w:rsid w:val="00851C9A"/>
    <w:rsid w:val="008553E8"/>
    <w:rsid w:val="0085655F"/>
    <w:rsid w:val="008565E9"/>
    <w:rsid w:val="00860F97"/>
    <w:rsid w:val="008662BA"/>
    <w:rsid w:val="00867AE2"/>
    <w:rsid w:val="00870846"/>
    <w:rsid w:val="00870A94"/>
    <w:rsid w:val="00870DFE"/>
    <w:rsid w:val="00871431"/>
    <w:rsid w:val="00871CCE"/>
    <w:rsid w:val="008731F4"/>
    <w:rsid w:val="00873D93"/>
    <w:rsid w:val="00883497"/>
    <w:rsid w:val="00886821"/>
    <w:rsid w:val="00890769"/>
    <w:rsid w:val="00890DEA"/>
    <w:rsid w:val="008949B3"/>
    <w:rsid w:val="00896029"/>
    <w:rsid w:val="008967E9"/>
    <w:rsid w:val="00897AEE"/>
    <w:rsid w:val="008A032F"/>
    <w:rsid w:val="008A17EE"/>
    <w:rsid w:val="008A1913"/>
    <w:rsid w:val="008A3183"/>
    <w:rsid w:val="008A43F5"/>
    <w:rsid w:val="008A503C"/>
    <w:rsid w:val="008A5D1A"/>
    <w:rsid w:val="008A730A"/>
    <w:rsid w:val="008A7B72"/>
    <w:rsid w:val="008B0446"/>
    <w:rsid w:val="008B1BC1"/>
    <w:rsid w:val="008B4773"/>
    <w:rsid w:val="008B5DBB"/>
    <w:rsid w:val="008B676F"/>
    <w:rsid w:val="008B6DDA"/>
    <w:rsid w:val="008C2E34"/>
    <w:rsid w:val="008C2E50"/>
    <w:rsid w:val="008C36DB"/>
    <w:rsid w:val="008C72AE"/>
    <w:rsid w:val="008C7EDB"/>
    <w:rsid w:val="008D0D02"/>
    <w:rsid w:val="008D3513"/>
    <w:rsid w:val="008D47A9"/>
    <w:rsid w:val="008D64D8"/>
    <w:rsid w:val="008D6E84"/>
    <w:rsid w:val="008E18B5"/>
    <w:rsid w:val="008E1ED7"/>
    <w:rsid w:val="008E4415"/>
    <w:rsid w:val="008E5787"/>
    <w:rsid w:val="008F066A"/>
    <w:rsid w:val="008F29B5"/>
    <w:rsid w:val="008F2A90"/>
    <w:rsid w:val="008F2ECF"/>
    <w:rsid w:val="008F47C0"/>
    <w:rsid w:val="008F4857"/>
    <w:rsid w:val="008F5940"/>
    <w:rsid w:val="0090058F"/>
    <w:rsid w:val="00902AA1"/>
    <w:rsid w:val="0090378B"/>
    <w:rsid w:val="009046C8"/>
    <w:rsid w:val="0091270F"/>
    <w:rsid w:val="00915ED2"/>
    <w:rsid w:val="00916D96"/>
    <w:rsid w:val="00917659"/>
    <w:rsid w:val="00917BEE"/>
    <w:rsid w:val="00920410"/>
    <w:rsid w:val="0092106B"/>
    <w:rsid w:val="009214B9"/>
    <w:rsid w:val="00926289"/>
    <w:rsid w:val="00927362"/>
    <w:rsid w:val="00933791"/>
    <w:rsid w:val="00933B05"/>
    <w:rsid w:val="009341C4"/>
    <w:rsid w:val="00936C4A"/>
    <w:rsid w:val="009409F1"/>
    <w:rsid w:val="00941CC0"/>
    <w:rsid w:val="0094204B"/>
    <w:rsid w:val="00942145"/>
    <w:rsid w:val="00943111"/>
    <w:rsid w:val="009453D0"/>
    <w:rsid w:val="009477F8"/>
    <w:rsid w:val="00950F68"/>
    <w:rsid w:val="00952506"/>
    <w:rsid w:val="009525BD"/>
    <w:rsid w:val="00952850"/>
    <w:rsid w:val="009545EF"/>
    <w:rsid w:val="00955071"/>
    <w:rsid w:val="00956596"/>
    <w:rsid w:val="009569F1"/>
    <w:rsid w:val="0095795B"/>
    <w:rsid w:val="009601DB"/>
    <w:rsid w:val="0096023D"/>
    <w:rsid w:val="00962E06"/>
    <w:rsid w:val="00963411"/>
    <w:rsid w:val="00965CFF"/>
    <w:rsid w:val="00966232"/>
    <w:rsid w:val="0096634E"/>
    <w:rsid w:val="00967513"/>
    <w:rsid w:val="00974F1F"/>
    <w:rsid w:val="00975927"/>
    <w:rsid w:val="00975B21"/>
    <w:rsid w:val="00975D16"/>
    <w:rsid w:val="009760F7"/>
    <w:rsid w:val="00976791"/>
    <w:rsid w:val="00981880"/>
    <w:rsid w:val="009836F9"/>
    <w:rsid w:val="0098518F"/>
    <w:rsid w:val="0098598B"/>
    <w:rsid w:val="00985B65"/>
    <w:rsid w:val="0099000C"/>
    <w:rsid w:val="00991074"/>
    <w:rsid w:val="0099123B"/>
    <w:rsid w:val="00991346"/>
    <w:rsid w:val="00991C4F"/>
    <w:rsid w:val="009938B9"/>
    <w:rsid w:val="0099552D"/>
    <w:rsid w:val="009A02A2"/>
    <w:rsid w:val="009A0719"/>
    <w:rsid w:val="009A1DDB"/>
    <w:rsid w:val="009A505D"/>
    <w:rsid w:val="009A6155"/>
    <w:rsid w:val="009A699B"/>
    <w:rsid w:val="009A7CF0"/>
    <w:rsid w:val="009A7F94"/>
    <w:rsid w:val="009B3FA7"/>
    <w:rsid w:val="009B6AA5"/>
    <w:rsid w:val="009B712F"/>
    <w:rsid w:val="009C1040"/>
    <w:rsid w:val="009C390E"/>
    <w:rsid w:val="009C50CD"/>
    <w:rsid w:val="009C766A"/>
    <w:rsid w:val="009C779C"/>
    <w:rsid w:val="009D020E"/>
    <w:rsid w:val="009D07CD"/>
    <w:rsid w:val="009D0C77"/>
    <w:rsid w:val="009D0F81"/>
    <w:rsid w:val="009D1B00"/>
    <w:rsid w:val="009D26FE"/>
    <w:rsid w:val="009D3A64"/>
    <w:rsid w:val="009D3C62"/>
    <w:rsid w:val="009D45A4"/>
    <w:rsid w:val="009D45C5"/>
    <w:rsid w:val="009D4703"/>
    <w:rsid w:val="009D7D99"/>
    <w:rsid w:val="009E0B52"/>
    <w:rsid w:val="009E0C38"/>
    <w:rsid w:val="009E0DF5"/>
    <w:rsid w:val="009E1253"/>
    <w:rsid w:val="009E2815"/>
    <w:rsid w:val="009E3E05"/>
    <w:rsid w:val="009E45FB"/>
    <w:rsid w:val="009E74D1"/>
    <w:rsid w:val="009F42F8"/>
    <w:rsid w:val="009F753A"/>
    <w:rsid w:val="00A000A9"/>
    <w:rsid w:val="00A015E6"/>
    <w:rsid w:val="00A01A86"/>
    <w:rsid w:val="00A028F3"/>
    <w:rsid w:val="00A03849"/>
    <w:rsid w:val="00A03A8B"/>
    <w:rsid w:val="00A04949"/>
    <w:rsid w:val="00A105D2"/>
    <w:rsid w:val="00A15A9F"/>
    <w:rsid w:val="00A16055"/>
    <w:rsid w:val="00A20003"/>
    <w:rsid w:val="00A21C70"/>
    <w:rsid w:val="00A22AD4"/>
    <w:rsid w:val="00A2343A"/>
    <w:rsid w:val="00A23BC9"/>
    <w:rsid w:val="00A2576E"/>
    <w:rsid w:val="00A25962"/>
    <w:rsid w:val="00A27352"/>
    <w:rsid w:val="00A305C0"/>
    <w:rsid w:val="00A306A3"/>
    <w:rsid w:val="00A30930"/>
    <w:rsid w:val="00A32101"/>
    <w:rsid w:val="00A32210"/>
    <w:rsid w:val="00A3475E"/>
    <w:rsid w:val="00A4026B"/>
    <w:rsid w:val="00A403E8"/>
    <w:rsid w:val="00A416F9"/>
    <w:rsid w:val="00A4335B"/>
    <w:rsid w:val="00A4335E"/>
    <w:rsid w:val="00A4445F"/>
    <w:rsid w:val="00A5052B"/>
    <w:rsid w:val="00A51511"/>
    <w:rsid w:val="00A54E3C"/>
    <w:rsid w:val="00A56707"/>
    <w:rsid w:val="00A57097"/>
    <w:rsid w:val="00A62CA7"/>
    <w:rsid w:val="00A64044"/>
    <w:rsid w:val="00A64A1E"/>
    <w:rsid w:val="00A67F88"/>
    <w:rsid w:val="00A70DA7"/>
    <w:rsid w:val="00A711A1"/>
    <w:rsid w:val="00A72A94"/>
    <w:rsid w:val="00A72D89"/>
    <w:rsid w:val="00A7343D"/>
    <w:rsid w:val="00A7354C"/>
    <w:rsid w:val="00A73F9C"/>
    <w:rsid w:val="00A74D40"/>
    <w:rsid w:val="00A7507F"/>
    <w:rsid w:val="00A7531E"/>
    <w:rsid w:val="00A75FAC"/>
    <w:rsid w:val="00A77310"/>
    <w:rsid w:val="00A80DE9"/>
    <w:rsid w:val="00A821DF"/>
    <w:rsid w:val="00A83966"/>
    <w:rsid w:val="00A84ADC"/>
    <w:rsid w:val="00A84FBC"/>
    <w:rsid w:val="00A877A3"/>
    <w:rsid w:val="00A87A2D"/>
    <w:rsid w:val="00A90CB2"/>
    <w:rsid w:val="00A96973"/>
    <w:rsid w:val="00AA10A9"/>
    <w:rsid w:val="00AA2095"/>
    <w:rsid w:val="00AA3AA5"/>
    <w:rsid w:val="00AA5230"/>
    <w:rsid w:val="00AA5BF2"/>
    <w:rsid w:val="00AA6D7C"/>
    <w:rsid w:val="00AA6F65"/>
    <w:rsid w:val="00AA7CA9"/>
    <w:rsid w:val="00AB27E9"/>
    <w:rsid w:val="00AB3ED6"/>
    <w:rsid w:val="00AB480B"/>
    <w:rsid w:val="00AB4A75"/>
    <w:rsid w:val="00AB5834"/>
    <w:rsid w:val="00AB6DE3"/>
    <w:rsid w:val="00AC0887"/>
    <w:rsid w:val="00AC0CD8"/>
    <w:rsid w:val="00AC1230"/>
    <w:rsid w:val="00AC3489"/>
    <w:rsid w:val="00AC419B"/>
    <w:rsid w:val="00AC50FD"/>
    <w:rsid w:val="00AC6719"/>
    <w:rsid w:val="00AD015F"/>
    <w:rsid w:val="00AD0D45"/>
    <w:rsid w:val="00AD2CF0"/>
    <w:rsid w:val="00AD2DA4"/>
    <w:rsid w:val="00AD39BB"/>
    <w:rsid w:val="00AD6E29"/>
    <w:rsid w:val="00AD7474"/>
    <w:rsid w:val="00AD7516"/>
    <w:rsid w:val="00AE0F7E"/>
    <w:rsid w:val="00AE14E3"/>
    <w:rsid w:val="00AE1B94"/>
    <w:rsid w:val="00AE7441"/>
    <w:rsid w:val="00AF0392"/>
    <w:rsid w:val="00AF2637"/>
    <w:rsid w:val="00AF4CC6"/>
    <w:rsid w:val="00AF58DC"/>
    <w:rsid w:val="00AF5B03"/>
    <w:rsid w:val="00AF695E"/>
    <w:rsid w:val="00AF7CD4"/>
    <w:rsid w:val="00B009B5"/>
    <w:rsid w:val="00B019D7"/>
    <w:rsid w:val="00B02E2E"/>
    <w:rsid w:val="00B03117"/>
    <w:rsid w:val="00B05140"/>
    <w:rsid w:val="00B05B5D"/>
    <w:rsid w:val="00B05B81"/>
    <w:rsid w:val="00B112B3"/>
    <w:rsid w:val="00B12F92"/>
    <w:rsid w:val="00B1355E"/>
    <w:rsid w:val="00B143C6"/>
    <w:rsid w:val="00B161A6"/>
    <w:rsid w:val="00B207AF"/>
    <w:rsid w:val="00B21BF2"/>
    <w:rsid w:val="00B22846"/>
    <w:rsid w:val="00B2743B"/>
    <w:rsid w:val="00B30130"/>
    <w:rsid w:val="00B30D20"/>
    <w:rsid w:val="00B33CED"/>
    <w:rsid w:val="00B33EFD"/>
    <w:rsid w:val="00B340E1"/>
    <w:rsid w:val="00B3494F"/>
    <w:rsid w:val="00B34B95"/>
    <w:rsid w:val="00B42918"/>
    <w:rsid w:val="00B44D45"/>
    <w:rsid w:val="00B44D74"/>
    <w:rsid w:val="00B473CE"/>
    <w:rsid w:val="00B478D5"/>
    <w:rsid w:val="00B50D08"/>
    <w:rsid w:val="00B50E18"/>
    <w:rsid w:val="00B51C85"/>
    <w:rsid w:val="00B5447C"/>
    <w:rsid w:val="00B547CE"/>
    <w:rsid w:val="00B54A08"/>
    <w:rsid w:val="00B558BF"/>
    <w:rsid w:val="00B564AC"/>
    <w:rsid w:val="00B567E7"/>
    <w:rsid w:val="00B600BD"/>
    <w:rsid w:val="00B60ECF"/>
    <w:rsid w:val="00B625CE"/>
    <w:rsid w:val="00B6459A"/>
    <w:rsid w:val="00B73D51"/>
    <w:rsid w:val="00B74062"/>
    <w:rsid w:val="00B74234"/>
    <w:rsid w:val="00B742F1"/>
    <w:rsid w:val="00B74B8D"/>
    <w:rsid w:val="00B76FEF"/>
    <w:rsid w:val="00B7743C"/>
    <w:rsid w:val="00B779FA"/>
    <w:rsid w:val="00B80E8B"/>
    <w:rsid w:val="00B81A30"/>
    <w:rsid w:val="00B828A5"/>
    <w:rsid w:val="00B830CB"/>
    <w:rsid w:val="00B832BD"/>
    <w:rsid w:val="00B83820"/>
    <w:rsid w:val="00B84C53"/>
    <w:rsid w:val="00B84E5A"/>
    <w:rsid w:val="00B86037"/>
    <w:rsid w:val="00B8677D"/>
    <w:rsid w:val="00BA0552"/>
    <w:rsid w:val="00BA2CA6"/>
    <w:rsid w:val="00BA3DA2"/>
    <w:rsid w:val="00BA476B"/>
    <w:rsid w:val="00BA5DA9"/>
    <w:rsid w:val="00BA6B47"/>
    <w:rsid w:val="00BB0B61"/>
    <w:rsid w:val="00BB1417"/>
    <w:rsid w:val="00BB436E"/>
    <w:rsid w:val="00BB4803"/>
    <w:rsid w:val="00BB6774"/>
    <w:rsid w:val="00BC0566"/>
    <w:rsid w:val="00BC1173"/>
    <w:rsid w:val="00BC45F1"/>
    <w:rsid w:val="00BC5988"/>
    <w:rsid w:val="00BD0DB9"/>
    <w:rsid w:val="00BD184C"/>
    <w:rsid w:val="00BD2D0C"/>
    <w:rsid w:val="00BD31AD"/>
    <w:rsid w:val="00BD3583"/>
    <w:rsid w:val="00BD4883"/>
    <w:rsid w:val="00BD49FD"/>
    <w:rsid w:val="00BD52BE"/>
    <w:rsid w:val="00BD53B7"/>
    <w:rsid w:val="00BD74C2"/>
    <w:rsid w:val="00BE0FB2"/>
    <w:rsid w:val="00BE5188"/>
    <w:rsid w:val="00BE6E7C"/>
    <w:rsid w:val="00BE7164"/>
    <w:rsid w:val="00BE75FF"/>
    <w:rsid w:val="00BE77CA"/>
    <w:rsid w:val="00BE7C07"/>
    <w:rsid w:val="00BF0EEC"/>
    <w:rsid w:val="00BF32FD"/>
    <w:rsid w:val="00BF47D6"/>
    <w:rsid w:val="00BF7A04"/>
    <w:rsid w:val="00C00209"/>
    <w:rsid w:val="00C007A4"/>
    <w:rsid w:val="00C03EC3"/>
    <w:rsid w:val="00C04ED2"/>
    <w:rsid w:val="00C0508E"/>
    <w:rsid w:val="00C05BD7"/>
    <w:rsid w:val="00C07702"/>
    <w:rsid w:val="00C079CA"/>
    <w:rsid w:val="00C10698"/>
    <w:rsid w:val="00C11AA5"/>
    <w:rsid w:val="00C1273B"/>
    <w:rsid w:val="00C13A63"/>
    <w:rsid w:val="00C16CB6"/>
    <w:rsid w:val="00C2099F"/>
    <w:rsid w:val="00C21173"/>
    <w:rsid w:val="00C21894"/>
    <w:rsid w:val="00C22600"/>
    <w:rsid w:val="00C2294E"/>
    <w:rsid w:val="00C23412"/>
    <w:rsid w:val="00C239CB"/>
    <w:rsid w:val="00C249DB"/>
    <w:rsid w:val="00C30698"/>
    <w:rsid w:val="00C349B7"/>
    <w:rsid w:val="00C35A0F"/>
    <w:rsid w:val="00C37176"/>
    <w:rsid w:val="00C420DE"/>
    <w:rsid w:val="00C430E6"/>
    <w:rsid w:val="00C4434A"/>
    <w:rsid w:val="00C453B6"/>
    <w:rsid w:val="00C45EC8"/>
    <w:rsid w:val="00C46F7C"/>
    <w:rsid w:val="00C47938"/>
    <w:rsid w:val="00C50A08"/>
    <w:rsid w:val="00C51251"/>
    <w:rsid w:val="00C52D7D"/>
    <w:rsid w:val="00C52FDA"/>
    <w:rsid w:val="00C5385A"/>
    <w:rsid w:val="00C5695C"/>
    <w:rsid w:val="00C57D15"/>
    <w:rsid w:val="00C61161"/>
    <w:rsid w:val="00C62000"/>
    <w:rsid w:val="00C626B1"/>
    <w:rsid w:val="00C62C51"/>
    <w:rsid w:val="00C63E23"/>
    <w:rsid w:val="00C6489F"/>
    <w:rsid w:val="00C64A54"/>
    <w:rsid w:val="00C654F9"/>
    <w:rsid w:val="00C6589F"/>
    <w:rsid w:val="00C65C86"/>
    <w:rsid w:val="00C66850"/>
    <w:rsid w:val="00C7143F"/>
    <w:rsid w:val="00C72375"/>
    <w:rsid w:val="00C727DE"/>
    <w:rsid w:val="00C73832"/>
    <w:rsid w:val="00C73B43"/>
    <w:rsid w:val="00C756F0"/>
    <w:rsid w:val="00C760C9"/>
    <w:rsid w:val="00C76AA4"/>
    <w:rsid w:val="00C77134"/>
    <w:rsid w:val="00C8017D"/>
    <w:rsid w:val="00C80CBF"/>
    <w:rsid w:val="00C83C34"/>
    <w:rsid w:val="00C8440F"/>
    <w:rsid w:val="00C851B7"/>
    <w:rsid w:val="00C860C0"/>
    <w:rsid w:val="00C862FB"/>
    <w:rsid w:val="00C8639A"/>
    <w:rsid w:val="00C864CD"/>
    <w:rsid w:val="00C865B6"/>
    <w:rsid w:val="00C86766"/>
    <w:rsid w:val="00C86A46"/>
    <w:rsid w:val="00C8721C"/>
    <w:rsid w:val="00C9008F"/>
    <w:rsid w:val="00C90451"/>
    <w:rsid w:val="00C91AAA"/>
    <w:rsid w:val="00C92841"/>
    <w:rsid w:val="00C9409C"/>
    <w:rsid w:val="00C95524"/>
    <w:rsid w:val="00C958FC"/>
    <w:rsid w:val="00C96474"/>
    <w:rsid w:val="00C96B65"/>
    <w:rsid w:val="00CA08D6"/>
    <w:rsid w:val="00CA2CA4"/>
    <w:rsid w:val="00CA395C"/>
    <w:rsid w:val="00CB19FE"/>
    <w:rsid w:val="00CB4E11"/>
    <w:rsid w:val="00CB5E2B"/>
    <w:rsid w:val="00CB6915"/>
    <w:rsid w:val="00CC0B1C"/>
    <w:rsid w:val="00CC2184"/>
    <w:rsid w:val="00CC2481"/>
    <w:rsid w:val="00CC53F7"/>
    <w:rsid w:val="00CC5629"/>
    <w:rsid w:val="00CC62A7"/>
    <w:rsid w:val="00CD0B95"/>
    <w:rsid w:val="00CD1EDB"/>
    <w:rsid w:val="00CD2442"/>
    <w:rsid w:val="00CD25D6"/>
    <w:rsid w:val="00CD39C1"/>
    <w:rsid w:val="00CD4137"/>
    <w:rsid w:val="00CD451D"/>
    <w:rsid w:val="00CD6C57"/>
    <w:rsid w:val="00CE01F1"/>
    <w:rsid w:val="00CE2269"/>
    <w:rsid w:val="00CE32C1"/>
    <w:rsid w:val="00CE3FD0"/>
    <w:rsid w:val="00CE6700"/>
    <w:rsid w:val="00CE744C"/>
    <w:rsid w:val="00CE7ED1"/>
    <w:rsid w:val="00CF0C46"/>
    <w:rsid w:val="00CF2665"/>
    <w:rsid w:val="00CF26AC"/>
    <w:rsid w:val="00CF406D"/>
    <w:rsid w:val="00CF51E4"/>
    <w:rsid w:val="00CF6405"/>
    <w:rsid w:val="00CF707A"/>
    <w:rsid w:val="00D011D6"/>
    <w:rsid w:val="00D03283"/>
    <w:rsid w:val="00D042E6"/>
    <w:rsid w:val="00D04A86"/>
    <w:rsid w:val="00D04AE1"/>
    <w:rsid w:val="00D05148"/>
    <w:rsid w:val="00D075E6"/>
    <w:rsid w:val="00D1056A"/>
    <w:rsid w:val="00D1183A"/>
    <w:rsid w:val="00D11C41"/>
    <w:rsid w:val="00D14D1B"/>
    <w:rsid w:val="00D14D39"/>
    <w:rsid w:val="00D153E3"/>
    <w:rsid w:val="00D1558D"/>
    <w:rsid w:val="00D1773C"/>
    <w:rsid w:val="00D20311"/>
    <w:rsid w:val="00D2324B"/>
    <w:rsid w:val="00D278B4"/>
    <w:rsid w:val="00D27F57"/>
    <w:rsid w:val="00D312BE"/>
    <w:rsid w:val="00D31CC4"/>
    <w:rsid w:val="00D33764"/>
    <w:rsid w:val="00D34156"/>
    <w:rsid w:val="00D356D0"/>
    <w:rsid w:val="00D37121"/>
    <w:rsid w:val="00D41270"/>
    <w:rsid w:val="00D420D8"/>
    <w:rsid w:val="00D42186"/>
    <w:rsid w:val="00D42C2A"/>
    <w:rsid w:val="00D42F55"/>
    <w:rsid w:val="00D42FEA"/>
    <w:rsid w:val="00D43C65"/>
    <w:rsid w:val="00D44C98"/>
    <w:rsid w:val="00D45655"/>
    <w:rsid w:val="00D466EB"/>
    <w:rsid w:val="00D46E2C"/>
    <w:rsid w:val="00D47970"/>
    <w:rsid w:val="00D506AB"/>
    <w:rsid w:val="00D53F94"/>
    <w:rsid w:val="00D54E9F"/>
    <w:rsid w:val="00D55457"/>
    <w:rsid w:val="00D60532"/>
    <w:rsid w:val="00D605EE"/>
    <w:rsid w:val="00D62106"/>
    <w:rsid w:val="00D6254C"/>
    <w:rsid w:val="00D62FA4"/>
    <w:rsid w:val="00D668B8"/>
    <w:rsid w:val="00D66ADD"/>
    <w:rsid w:val="00D67FF9"/>
    <w:rsid w:val="00D70AD2"/>
    <w:rsid w:val="00D710EE"/>
    <w:rsid w:val="00D74BC2"/>
    <w:rsid w:val="00D750A0"/>
    <w:rsid w:val="00D75EBD"/>
    <w:rsid w:val="00D83A5B"/>
    <w:rsid w:val="00D86996"/>
    <w:rsid w:val="00D86E68"/>
    <w:rsid w:val="00D87E7F"/>
    <w:rsid w:val="00D911BA"/>
    <w:rsid w:val="00D9464B"/>
    <w:rsid w:val="00D94995"/>
    <w:rsid w:val="00D94C51"/>
    <w:rsid w:val="00D954C2"/>
    <w:rsid w:val="00D962F2"/>
    <w:rsid w:val="00D970B8"/>
    <w:rsid w:val="00DA03BE"/>
    <w:rsid w:val="00DA1191"/>
    <w:rsid w:val="00DA4DE1"/>
    <w:rsid w:val="00DA5C6F"/>
    <w:rsid w:val="00DA6122"/>
    <w:rsid w:val="00DA665D"/>
    <w:rsid w:val="00DA7340"/>
    <w:rsid w:val="00DB130D"/>
    <w:rsid w:val="00DB1B6C"/>
    <w:rsid w:val="00DB2E85"/>
    <w:rsid w:val="00DB5EE1"/>
    <w:rsid w:val="00DB7F71"/>
    <w:rsid w:val="00DC2744"/>
    <w:rsid w:val="00DC29FE"/>
    <w:rsid w:val="00DC2DA5"/>
    <w:rsid w:val="00DC360A"/>
    <w:rsid w:val="00DC6DA3"/>
    <w:rsid w:val="00DD1850"/>
    <w:rsid w:val="00DD23AA"/>
    <w:rsid w:val="00DD28D9"/>
    <w:rsid w:val="00DD650B"/>
    <w:rsid w:val="00DD7115"/>
    <w:rsid w:val="00DD7B3E"/>
    <w:rsid w:val="00DE0704"/>
    <w:rsid w:val="00DE1242"/>
    <w:rsid w:val="00DE1531"/>
    <w:rsid w:val="00DE22B7"/>
    <w:rsid w:val="00DE3428"/>
    <w:rsid w:val="00DE3E14"/>
    <w:rsid w:val="00DE6936"/>
    <w:rsid w:val="00DE75AE"/>
    <w:rsid w:val="00DF4395"/>
    <w:rsid w:val="00DF6678"/>
    <w:rsid w:val="00DF6732"/>
    <w:rsid w:val="00DF6A4A"/>
    <w:rsid w:val="00E02EE7"/>
    <w:rsid w:val="00E04ADE"/>
    <w:rsid w:val="00E05326"/>
    <w:rsid w:val="00E060E8"/>
    <w:rsid w:val="00E06A58"/>
    <w:rsid w:val="00E10449"/>
    <w:rsid w:val="00E11060"/>
    <w:rsid w:val="00E11D33"/>
    <w:rsid w:val="00E12FA0"/>
    <w:rsid w:val="00E13F3C"/>
    <w:rsid w:val="00E15558"/>
    <w:rsid w:val="00E173B0"/>
    <w:rsid w:val="00E23897"/>
    <w:rsid w:val="00E23D2B"/>
    <w:rsid w:val="00E23F31"/>
    <w:rsid w:val="00E24DA8"/>
    <w:rsid w:val="00E25A5A"/>
    <w:rsid w:val="00E2780D"/>
    <w:rsid w:val="00E303A5"/>
    <w:rsid w:val="00E30CF6"/>
    <w:rsid w:val="00E321E4"/>
    <w:rsid w:val="00E3224E"/>
    <w:rsid w:val="00E37458"/>
    <w:rsid w:val="00E374EA"/>
    <w:rsid w:val="00E376E8"/>
    <w:rsid w:val="00E409AF"/>
    <w:rsid w:val="00E4178F"/>
    <w:rsid w:val="00E42181"/>
    <w:rsid w:val="00E43825"/>
    <w:rsid w:val="00E45045"/>
    <w:rsid w:val="00E50DAA"/>
    <w:rsid w:val="00E513B5"/>
    <w:rsid w:val="00E5141B"/>
    <w:rsid w:val="00E51933"/>
    <w:rsid w:val="00E547AA"/>
    <w:rsid w:val="00E55034"/>
    <w:rsid w:val="00E60FFA"/>
    <w:rsid w:val="00E61362"/>
    <w:rsid w:val="00E6209D"/>
    <w:rsid w:val="00E624EA"/>
    <w:rsid w:val="00E6685E"/>
    <w:rsid w:val="00E671A4"/>
    <w:rsid w:val="00E67208"/>
    <w:rsid w:val="00E6764D"/>
    <w:rsid w:val="00E71CB6"/>
    <w:rsid w:val="00E744EB"/>
    <w:rsid w:val="00E74809"/>
    <w:rsid w:val="00E752A2"/>
    <w:rsid w:val="00E82CB0"/>
    <w:rsid w:val="00E83775"/>
    <w:rsid w:val="00E83C07"/>
    <w:rsid w:val="00E84D4C"/>
    <w:rsid w:val="00E86452"/>
    <w:rsid w:val="00E917DA"/>
    <w:rsid w:val="00E91CFB"/>
    <w:rsid w:val="00E93893"/>
    <w:rsid w:val="00E93978"/>
    <w:rsid w:val="00E9439A"/>
    <w:rsid w:val="00EA6587"/>
    <w:rsid w:val="00EA6670"/>
    <w:rsid w:val="00EA724C"/>
    <w:rsid w:val="00EB1AB7"/>
    <w:rsid w:val="00EB319A"/>
    <w:rsid w:val="00EB4D7F"/>
    <w:rsid w:val="00EB74FB"/>
    <w:rsid w:val="00EC11EB"/>
    <w:rsid w:val="00EC1CB9"/>
    <w:rsid w:val="00EC2A44"/>
    <w:rsid w:val="00EC47BE"/>
    <w:rsid w:val="00EC6DAC"/>
    <w:rsid w:val="00EC7194"/>
    <w:rsid w:val="00EC75CD"/>
    <w:rsid w:val="00ED1E91"/>
    <w:rsid w:val="00ED23D1"/>
    <w:rsid w:val="00ED3170"/>
    <w:rsid w:val="00ED6268"/>
    <w:rsid w:val="00ED7B85"/>
    <w:rsid w:val="00EE0D31"/>
    <w:rsid w:val="00EE3439"/>
    <w:rsid w:val="00EE3808"/>
    <w:rsid w:val="00EE6A33"/>
    <w:rsid w:val="00EE78AD"/>
    <w:rsid w:val="00EF04BE"/>
    <w:rsid w:val="00EF1769"/>
    <w:rsid w:val="00EF3128"/>
    <w:rsid w:val="00EF36CA"/>
    <w:rsid w:val="00EF6D57"/>
    <w:rsid w:val="00EF6EDC"/>
    <w:rsid w:val="00F018D0"/>
    <w:rsid w:val="00F03C52"/>
    <w:rsid w:val="00F04D62"/>
    <w:rsid w:val="00F057CF"/>
    <w:rsid w:val="00F05D63"/>
    <w:rsid w:val="00F07F53"/>
    <w:rsid w:val="00F114D0"/>
    <w:rsid w:val="00F12140"/>
    <w:rsid w:val="00F12803"/>
    <w:rsid w:val="00F15BA2"/>
    <w:rsid w:val="00F21F82"/>
    <w:rsid w:val="00F22D06"/>
    <w:rsid w:val="00F23287"/>
    <w:rsid w:val="00F24113"/>
    <w:rsid w:val="00F25946"/>
    <w:rsid w:val="00F25E30"/>
    <w:rsid w:val="00F31382"/>
    <w:rsid w:val="00F355D0"/>
    <w:rsid w:val="00F371AE"/>
    <w:rsid w:val="00F3777D"/>
    <w:rsid w:val="00F416FC"/>
    <w:rsid w:val="00F426DF"/>
    <w:rsid w:val="00F43202"/>
    <w:rsid w:val="00F43582"/>
    <w:rsid w:val="00F45476"/>
    <w:rsid w:val="00F458AB"/>
    <w:rsid w:val="00F45BB7"/>
    <w:rsid w:val="00F50E62"/>
    <w:rsid w:val="00F53EF5"/>
    <w:rsid w:val="00F560A9"/>
    <w:rsid w:val="00F56233"/>
    <w:rsid w:val="00F57275"/>
    <w:rsid w:val="00F624F1"/>
    <w:rsid w:val="00F645C1"/>
    <w:rsid w:val="00F649DE"/>
    <w:rsid w:val="00F6566C"/>
    <w:rsid w:val="00F710B8"/>
    <w:rsid w:val="00F71135"/>
    <w:rsid w:val="00F7277F"/>
    <w:rsid w:val="00F73017"/>
    <w:rsid w:val="00F735E8"/>
    <w:rsid w:val="00F75E42"/>
    <w:rsid w:val="00F77F34"/>
    <w:rsid w:val="00F824E3"/>
    <w:rsid w:val="00F833B9"/>
    <w:rsid w:val="00F86D87"/>
    <w:rsid w:val="00F90217"/>
    <w:rsid w:val="00F9196A"/>
    <w:rsid w:val="00F919EB"/>
    <w:rsid w:val="00F91B31"/>
    <w:rsid w:val="00F928BC"/>
    <w:rsid w:val="00F92F44"/>
    <w:rsid w:val="00F95829"/>
    <w:rsid w:val="00FA099C"/>
    <w:rsid w:val="00FA4764"/>
    <w:rsid w:val="00FA57E7"/>
    <w:rsid w:val="00FB24D2"/>
    <w:rsid w:val="00FB4972"/>
    <w:rsid w:val="00FC0073"/>
    <w:rsid w:val="00FC132D"/>
    <w:rsid w:val="00FC24B8"/>
    <w:rsid w:val="00FC2CE9"/>
    <w:rsid w:val="00FC4957"/>
    <w:rsid w:val="00FD04FA"/>
    <w:rsid w:val="00FD0565"/>
    <w:rsid w:val="00FD0B80"/>
    <w:rsid w:val="00FD1986"/>
    <w:rsid w:val="00FD208B"/>
    <w:rsid w:val="00FD3CF7"/>
    <w:rsid w:val="00FD5D37"/>
    <w:rsid w:val="00FD6533"/>
    <w:rsid w:val="00FE2B07"/>
    <w:rsid w:val="00FE3A64"/>
    <w:rsid w:val="00FE4126"/>
    <w:rsid w:val="00FE4C2D"/>
    <w:rsid w:val="00FE5682"/>
    <w:rsid w:val="00FF054D"/>
    <w:rsid w:val="00FF0A8E"/>
    <w:rsid w:val="00FF3B5E"/>
    <w:rsid w:val="00FF552E"/>
    <w:rsid w:val="00FF6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093F8B"/>
  <w15:docId w15:val="{EE3792B7-593B-4CC0-9AF3-41B4F218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9552D"/>
    <w:pPr>
      <w:widowControl w:val="0"/>
      <w:suppressAutoHyphens/>
      <w:ind w:firstLineChars="100" w:firstLine="100"/>
      <w:jc w:val="both"/>
    </w:pPr>
    <w:rPr>
      <w:kern w:val="2"/>
      <w:sz w:val="24"/>
      <w:szCs w:val="24"/>
    </w:rPr>
  </w:style>
  <w:style w:type="paragraph" w:styleId="1">
    <w:name w:val="heading 1"/>
    <w:next w:val="a2"/>
    <w:qFormat/>
    <w:rsid w:val="00CE7ED1"/>
    <w:pPr>
      <w:numPr>
        <w:numId w:val="6"/>
      </w:numPr>
      <w:adjustRightInd w:val="0"/>
      <w:snapToGrid w:val="0"/>
      <w:spacing w:beforeLines="100" w:afterLines="50"/>
      <w:jc w:val="center"/>
      <w:outlineLvl w:val="0"/>
    </w:pPr>
    <w:rPr>
      <w:rFonts w:eastAsia="標楷體"/>
      <w:b/>
      <w:bCs/>
      <w:noProof/>
      <w:sz w:val="36"/>
      <w:szCs w:val="36"/>
    </w:rPr>
  </w:style>
  <w:style w:type="paragraph" w:styleId="21">
    <w:name w:val="heading 2"/>
    <w:basedOn w:val="1"/>
    <w:next w:val="a3"/>
    <w:qFormat/>
    <w:rsid w:val="00CE7ED1"/>
    <w:pPr>
      <w:numPr>
        <w:ilvl w:val="1"/>
      </w:numPr>
      <w:spacing w:beforeLines="50" w:afterLines="10"/>
      <w:jc w:val="left"/>
      <w:outlineLvl w:val="1"/>
    </w:pPr>
    <w:rPr>
      <w:sz w:val="32"/>
      <w:szCs w:val="32"/>
    </w:rPr>
  </w:style>
  <w:style w:type="paragraph" w:styleId="31">
    <w:name w:val="heading 3"/>
    <w:basedOn w:val="21"/>
    <w:next w:val="22"/>
    <w:link w:val="32"/>
    <w:qFormat/>
    <w:rsid w:val="00124D98"/>
    <w:pPr>
      <w:keepNext/>
      <w:numPr>
        <w:ilvl w:val="2"/>
      </w:numPr>
      <w:snapToGrid/>
      <w:spacing w:afterLines="0"/>
      <w:outlineLvl w:val="2"/>
    </w:pPr>
    <w:rPr>
      <w:rFonts w:ascii="Arial" w:hAnsi="Arial"/>
      <w:b w:val="0"/>
      <w:bCs w:val="0"/>
      <w:i/>
      <w:kern w:val="2"/>
      <w:sz w:val="28"/>
      <w:szCs w:val="24"/>
    </w:rPr>
  </w:style>
  <w:style w:type="paragraph" w:styleId="41">
    <w:name w:val="heading 4"/>
    <w:basedOn w:val="31"/>
    <w:next w:val="33"/>
    <w:qFormat/>
    <w:rsid w:val="00962E06"/>
    <w:pPr>
      <w:widowControl w:val="0"/>
      <w:numPr>
        <w:ilvl w:val="3"/>
      </w:numPr>
      <w:spacing w:beforeLines="0"/>
      <w:jc w:val="both"/>
      <w:outlineLvl w:val="3"/>
    </w:pPr>
    <w:rPr>
      <w:rFonts w:eastAsia="新細明體"/>
      <w:b/>
      <w:bCs/>
      <w:i w:val="0"/>
      <w:iCs/>
      <w:sz w:val="24"/>
      <w:szCs w:val="20"/>
    </w:rPr>
  </w:style>
  <w:style w:type="paragraph" w:styleId="51">
    <w:name w:val="heading 5"/>
    <w:basedOn w:val="41"/>
    <w:next w:val="42"/>
    <w:qFormat/>
    <w:rsid w:val="00962E06"/>
    <w:pPr>
      <w:numPr>
        <w:ilvl w:val="4"/>
      </w:numPr>
      <w:outlineLvl w:val="4"/>
    </w:pPr>
  </w:style>
  <w:style w:type="paragraph" w:styleId="6">
    <w:name w:val="heading 6"/>
    <w:basedOn w:val="51"/>
    <w:next w:val="52"/>
    <w:qFormat/>
    <w:rsid w:val="00962E06"/>
    <w:pPr>
      <w:numPr>
        <w:ilvl w:val="5"/>
      </w:numPr>
      <w:outlineLvl w:val="5"/>
    </w:pPr>
  </w:style>
  <w:style w:type="paragraph" w:styleId="7">
    <w:name w:val="heading 7"/>
    <w:aliases w:val="公式"/>
    <w:basedOn w:val="a2"/>
    <w:next w:val="a2"/>
    <w:qFormat/>
    <w:rsid w:val="00962E06"/>
    <w:pPr>
      <w:keepNext/>
      <w:numPr>
        <w:ilvl w:val="6"/>
        <w:numId w:val="6"/>
      </w:numPr>
      <w:suppressAutoHyphens w:val="0"/>
      <w:snapToGrid w:val="0"/>
      <w:ind w:firstLineChars="0"/>
      <w:jc w:val="right"/>
      <w:outlineLvl w:val="6"/>
    </w:pPr>
    <w:rPr>
      <w:rFonts w:ascii="Arial" w:hAnsi="Arial" w:cs="Arial"/>
      <w:noProof/>
      <w:kern w:val="0"/>
      <w:sz w:val="20"/>
      <w:szCs w:val="20"/>
    </w:rPr>
  </w:style>
  <w:style w:type="paragraph" w:styleId="8">
    <w:name w:val="heading 8"/>
    <w:aliases w:val="表說"/>
    <w:basedOn w:val="a2"/>
    <w:next w:val="a2"/>
    <w:qFormat/>
    <w:rsid w:val="00890DEA"/>
    <w:pPr>
      <w:keepNext/>
      <w:widowControl/>
      <w:numPr>
        <w:ilvl w:val="7"/>
        <w:numId w:val="8"/>
      </w:numPr>
      <w:suppressAutoHyphens w:val="0"/>
      <w:adjustRightInd w:val="0"/>
      <w:snapToGrid w:val="0"/>
      <w:spacing w:beforeLines="50" w:afterLines="25" w:line="400" w:lineRule="atLeast"/>
      <w:ind w:firstLineChars="0" w:firstLine="0"/>
      <w:jc w:val="center"/>
      <w:textAlignment w:val="baseline"/>
      <w:outlineLvl w:val="7"/>
    </w:pPr>
    <w:rPr>
      <w:rFonts w:ascii="Arial" w:eastAsia="標楷體" w:hAnsi="Arial" w:cs="Arial"/>
      <w:noProof/>
      <w:kern w:val="0"/>
      <w:sz w:val="20"/>
      <w:szCs w:val="20"/>
    </w:rPr>
  </w:style>
  <w:style w:type="paragraph" w:styleId="9">
    <w:name w:val="heading 9"/>
    <w:aliases w:val="圖說"/>
    <w:basedOn w:val="8"/>
    <w:next w:val="a2"/>
    <w:qFormat/>
    <w:rsid w:val="00962E06"/>
    <w:pPr>
      <w:keepNext w:val="0"/>
      <w:numPr>
        <w:ilvl w:val="8"/>
      </w:numPr>
      <w:spacing w:beforeLines="0" w:after="5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Indent"/>
    <w:rsid w:val="003A4B68"/>
    <w:pPr>
      <w:snapToGrid w:val="0"/>
      <w:ind w:leftChars="100" w:left="100" w:firstLineChars="100" w:firstLine="100"/>
      <w:jc w:val="both"/>
    </w:pPr>
    <w:rPr>
      <w:sz w:val="24"/>
    </w:rPr>
  </w:style>
  <w:style w:type="paragraph" w:styleId="22">
    <w:name w:val="Body Text Indent 2"/>
    <w:basedOn w:val="a3"/>
    <w:rsid w:val="003A4B68"/>
    <w:pPr>
      <w:ind w:leftChars="200" w:left="200"/>
    </w:pPr>
  </w:style>
  <w:style w:type="paragraph" w:styleId="33">
    <w:name w:val="Body Text Indent 3"/>
    <w:basedOn w:val="22"/>
    <w:rsid w:val="00FE4C2D"/>
    <w:pPr>
      <w:ind w:leftChars="300" w:left="300"/>
    </w:pPr>
  </w:style>
  <w:style w:type="paragraph" w:customStyle="1" w:styleId="42">
    <w:name w:val="本文縮排 4"/>
    <w:basedOn w:val="33"/>
    <w:rsid w:val="00FE4C2D"/>
    <w:pPr>
      <w:ind w:leftChars="400" w:left="400"/>
    </w:pPr>
  </w:style>
  <w:style w:type="paragraph" w:customStyle="1" w:styleId="52">
    <w:name w:val="本文縮排 5"/>
    <w:basedOn w:val="42"/>
    <w:rsid w:val="00FE4C2D"/>
    <w:pPr>
      <w:ind w:leftChars="500" w:left="500"/>
    </w:pPr>
  </w:style>
  <w:style w:type="paragraph" w:styleId="a7">
    <w:name w:val="header"/>
    <w:semiHidden/>
    <w:rsid w:val="00332BF8"/>
    <w:pPr>
      <w:snapToGrid w:val="0"/>
    </w:pPr>
    <w:rPr>
      <w:noProof/>
    </w:rPr>
  </w:style>
  <w:style w:type="paragraph" w:styleId="a">
    <w:name w:val="List Bullet"/>
    <w:autoRedefine/>
    <w:rsid w:val="002D053B"/>
    <w:pPr>
      <w:numPr>
        <w:numId w:val="5"/>
      </w:numPr>
      <w:snapToGrid w:val="0"/>
      <w:jc w:val="both"/>
    </w:pPr>
    <w:rPr>
      <w:sz w:val="24"/>
    </w:rPr>
  </w:style>
  <w:style w:type="paragraph" w:styleId="2">
    <w:name w:val="List Bullet 2"/>
    <w:basedOn w:val="a"/>
    <w:autoRedefine/>
    <w:rsid w:val="002D053B"/>
    <w:pPr>
      <w:numPr>
        <w:numId w:val="1"/>
      </w:numPr>
      <w:tabs>
        <w:tab w:val="left" w:pos="680"/>
      </w:tabs>
    </w:pPr>
  </w:style>
  <w:style w:type="paragraph" w:styleId="3">
    <w:name w:val="List Bullet 3"/>
    <w:basedOn w:val="a"/>
    <w:autoRedefine/>
    <w:rsid w:val="002D053B"/>
    <w:pPr>
      <w:numPr>
        <w:numId w:val="2"/>
      </w:numPr>
      <w:tabs>
        <w:tab w:val="left" w:pos="1021"/>
      </w:tabs>
    </w:pPr>
  </w:style>
  <w:style w:type="paragraph" w:styleId="4">
    <w:name w:val="List Bullet 4"/>
    <w:basedOn w:val="a"/>
    <w:autoRedefine/>
    <w:rsid w:val="002D053B"/>
    <w:pPr>
      <w:numPr>
        <w:numId w:val="4"/>
      </w:numPr>
      <w:tabs>
        <w:tab w:val="left" w:pos="1361"/>
      </w:tabs>
    </w:pPr>
  </w:style>
  <w:style w:type="paragraph" w:styleId="5">
    <w:name w:val="List Bullet 5"/>
    <w:basedOn w:val="a"/>
    <w:autoRedefine/>
    <w:rsid w:val="002D053B"/>
    <w:pPr>
      <w:numPr>
        <w:numId w:val="3"/>
      </w:numPr>
      <w:tabs>
        <w:tab w:val="left" w:pos="1701"/>
      </w:tabs>
      <w:adjustRightInd w:val="0"/>
      <w:textAlignment w:val="baseline"/>
    </w:pPr>
  </w:style>
  <w:style w:type="paragraph" w:styleId="a0">
    <w:name w:val="List Number"/>
    <w:rsid w:val="002D053B"/>
    <w:pPr>
      <w:numPr>
        <w:numId w:val="7"/>
      </w:numPr>
      <w:adjustRightInd w:val="0"/>
      <w:snapToGrid w:val="0"/>
      <w:jc w:val="both"/>
      <w:textAlignment w:val="baseline"/>
    </w:pPr>
    <w:rPr>
      <w:rFonts w:cs="新細明體"/>
      <w:noProof/>
      <w:sz w:val="24"/>
    </w:rPr>
  </w:style>
  <w:style w:type="paragraph" w:styleId="20">
    <w:name w:val="List Number 2"/>
    <w:basedOn w:val="a0"/>
    <w:rsid w:val="002D053B"/>
    <w:pPr>
      <w:numPr>
        <w:ilvl w:val="1"/>
      </w:numPr>
    </w:pPr>
  </w:style>
  <w:style w:type="paragraph" w:styleId="30">
    <w:name w:val="List Number 3"/>
    <w:basedOn w:val="a0"/>
    <w:rsid w:val="002D053B"/>
    <w:pPr>
      <w:numPr>
        <w:ilvl w:val="2"/>
      </w:numPr>
      <w:tabs>
        <w:tab w:val="left" w:pos="1021"/>
      </w:tabs>
    </w:pPr>
  </w:style>
  <w:style w:type="paragraph" w:styleId="40">
    <w:name w:val="List Number 4"/>
    <w:basedOn w:val="a0"/>
    <w:rsid w:val="002D053B"/>
    <w:pPr>
      <w:numPr>
        <w:ilvl w:val="3"/>
      </w:numPr>
    </w:pPr>
  </w:style>
  <w:style w:type="paragraph" w:styleId="50">
    <w:name w:val="List Number 5"/>
    <w:basedOn w:val="a0"/>
    <w:rsid w:val="002D053B"/>
    <w:pPr>
      <w:numPr>
        <w:ilvl w:val="4"/>
      </w:numPr>
      <w:tabs>
        <w:tab w:val="left" w:pos="1701"/>
      </w:tabs>
    </w:pPr>
    <w:rPr>
      <w:spacing w:val="4"/>
    </w:rPr>
  </w:style>
  <w:style w:type="character" w:styleId="a8">
    <w:name w:val="page number"/>
    <w:rsid w:val="00962E06"/>
    <w:rPr>
      <w:rFonts w:cs="Times New Roman"/>
    </w:rPr>
  </w:style>
  <w:style w:type="paragraph" w:styleId="a9">
    <w:name w:val="footer"/>
    <w:semiHidden/>
    <w:rsid w:val="00332BF8"/>
    <w:pPr>
      <w:snapToGrid w:val="0"/>
      <w:jc w:val="center"/>
    </w:pPr>
    <w:rPr>
      <w:noProof/>
    </w:rPr>
  </w:style>
  <w:style w:type="paragraph" w:customStyle="1" w:styleId="aa">
    <w:name w:val="空行"/>
    <w:rsid w:val="00962E06"/>
    <w:pPr>
      <w:snapToGrid w:val="0"/>
      <w:spacing w:line="20" w:lineRule="exact"/>
    </w:pPr>
    <w:rPr>
      <w:rFonts w:eastAsia="全真中明體"/>
      <w:noProof/>
      <w:sz w:val="2"/>
      <w:szCs w:val="2"/>
    </w:rPr>
  </w:style>
  <w:style w:type="table" w:styleId="ab">
    <w:name w:val="Table Grid"/>
    <w:basedOn w:val="a5"/>
    <w:rsid w:val="00962E06"/>
    <w:pPr>
      <w:widowControl w:val="0"/>
      <w:snapToGrid w:val="0"/>
      <w:spacing w:afterLines="25"/>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圖"/>
    <w:next w:val="9"/>
    <w:rsid w:val="00EE3439"/>
    <w:pPr>
      <w:keepNext/>
      <w:snapToGrid w:val="0"/>
      <w:spacing w:beforeLines="50"/>
      <w:jc w:val="center"/>
    </w:pPr>
    <w:rPr>
      <w:kern w:val="2"/>
      <w:sz w:val="24"/>
      <w:szCs w:val="22"/>
    </w:rPr>
  </w:style>
  <w:style w:type="paragraph" w:customStyle="1" w:styleId="ad">
    <w:name w:val="程式"/>
    <w:basedOn w:val="a2"/>
    <w:rsid w:val="00CF2665"/>
    <w:pPr>
      <w:pBdr>
        <w:top w:val="single" w:sz="4" w:space="1" w:color="auto"/>
        <w:left w:val="single" w:sz="4" w:space="4" w:color="auto"/>
        <w:bottom w:val="single" w:sz="4" w:space="1" w:color="auto"/>
        <w:right w:val="single" w:sz="4" w:space="4" w:color="auto"/>
      </w:pBdr>
      <w:tabs>
        <w:tab w:val="left" w:pos="120"/>
        <w:tab w:val="left" w:pos="240"/>
        <w:tab w:val="left" w:pos="360"/>
        <w:tab w:val="left" w:pos="480"/>
        <w:tab w:val="left" w:pos="600"/>
        <w:tab w:val="left" w:pos="720"/>
        <w:tab w:val="left" w:pos="840"/>
        <w:tab w:val="left" w:pos="960"/>
        <w:tab w:val="left" w:pos="1080"/>
        <w:tab w:val="left" w:pos="1200"/>
        <w:tab w:val="left" w:pos="1320"/>
        <w:tab w:val="left" w:pos="1440"/>
        <w:tab w:val="left" w:pos="1560"/>
        <w:tab w:val="left" w:pos="1680"/>
        <w:tab w:val="left" w:pos="1800"/>
        <w:tab w:val="left" w:pos="1920"/>
        <w:tab w:val="left" w:pos="2040"/>
        <w:tab w:val="left" w:pos="2160"/>
        <w:tab w:val="left" w:pos="2280"/>
        <w:tab w:val="left" w:pos="2400"/>
      </w:tabs>
      <w:suppressAutoHyphens w:val="0"/>
      <w:snapToGrid w:val="0"/>
      <w:ind w:left="100" w:hangingChars="100" w:hanging="100"/>
      <w:jc w:val="left"/>
    </w:pPr>
    <w:rPr>
      <w:rFonts w:ascii="Arial Narrow" w:hAnsi="Arial Narrow" w:cs="Arial Narrow"/>
    </w:rPr>
  </w:style>
  <w:style w:type="character" w:styleId="ae">
    <w:name w:val="Hyperlink"/>
    <w:uiPriority w:val="99"/>
    <w:rsid w:val="00962E06"/>
    <w:rPr>
      <w:rFonts w:cs="Times New Roman"/>
      <w:color w:val="0000FF"/>
      <w:u w:val="single"/>
    </w:rPr>
  </w:style>
  <w:style w:type="paragraph" w:styleId="af">
    <w:name w:val="Title"/>
    <w:next w:val="a2"/>
    <w:qFormat/>
    <w:rsid w:val="00962E06"/>
    <w:pPr>
      <w:suppressAutoHyphens/>
      <w:spacing w:before="240" w:after="60"/>
      <w:jc w:val="center"/>
      <w:outlineLvl w:val="0"/>
    </w:pPr>
    <w:rPr>
      <w:rFonts w:ascii="Arial" w:eastAsia="標楷體" w:hAnsi="Arial" w:cs="Arial"/>
      <w:b/>
      <w:bCs/>
      <w:kern w:val="2"/>
      <w:sz w:val="48"/>
      <w:szCs w:val="32"/>
    </w:rPr>
  </w:style>
  <w:style w:type="paragraph" w:styleId="af0">
    <w:name w:val="Body Text"/>
    <w:basedOn w:val="a2"/>
    <w:rsid w:val="00962E06"/>
    <w:pPr>
      <w:suppressAutoHyphens w:val="0"/>
      <w:spacing w:after="120"/>
    </w:pPr>
  </w:style>
  <w:style w:type="paragraph" w:styleId="10">
    <w:name w:val="toc 1"/>
    <w:next w:val="a2"/>
    <w:autoRedefine/>
    <w:rsid w:val="00962E06"/>
    <w:pPr>
      <w:tabs>
        <w:tab w:val="left" w:pos="709"/>
        <w:tab w:val="right" w:leader="dot" w:pos="5138"/>
      </w:tabs>
      <w:snapToGrid w:val="0"/>
    </w:pPr>
    <w:rPr>
      <w:rFonts w:ascii="Calibri" w:hAnsi="Calibri" w:cs="Calibri"/>
      <w:noProof/>
    </w:rPr>
  </w:style>
  <w:style w:type="paragraph" w:styleId="23">
    <w:name w:val="toc 2"/>
    <w:basedOn w:val="10"/>
    <w:next w:val="a2"/>
    <w:autoRedefine/>
    <w:rsid w:val="00962E06"/>
    <w:pPr>
      <w:tabs>
        <w:tab w:val="clear" w:pos="709"/>
        <w:tab w:val="left" w:pos="851"/>
      </w:tabs>
    </w:pPr>
  </w:style>
  <w:style w:type="paragraph" w:styleId="34">
    <w:name w:val="toc 3"/>
    <w:basedOn w:val="23"/>
    <w:next w:val="a2"/>
    <w:autoRedefine/>
    <w:rsid w:val="00962E06"/>
    <w:pPr>
      <w:tabs>
        <w:tab w:val="clear" w:pos="851"/>
        <w:tab w:val="left" w:pos="993"/>
      </w:tabs>
    </w:pPr>
  </w:style>
  <w:style w:type="paragraph" w:customStyle="1" w:styleId="af1">
    <w:name w:val="表格"/>
    <w:rsid w:val="00975D16"/>
    <w:pPr>
      <w:widowControl w:val="0"/>
      <w:snapToGrid w:val="0"/>
      <w:ind w:leftChars="20" w:left="48" w:rightChars="20" w:right="48"/>
    </w:pPr>
    <w:rPr>
      <w:sz w:val="24"/>
      <w:szCs w:val="24"/>
    </w:rPr>
  </w:style>
  <w:style w:type="paragraph" w:customStyle="1" w:styleId="af2">
    <w:name w:val="表格置中"/>
    <w:basedOn w:val="a2"/>
    <w:rsid w:val="00962E06"/>
    <w:pPr>
      <w:suppressAutoHyphens w:val="0"/>
      <w:jc w:val="center"/>
    </w:pPr>
  </w:style>
  <w:style w:type="character" w:customStyle="1" w:styleId="32">
    <w:name w:val="標題 3 字元"/>
    <w:basedOn w:val="a4"/>
    <w:link w:val="31"/>
    <w:rsid w:val="00124D98"/>
    <w:rPr>
      <w:rFonts w:ascii="Arial" w:eastAsia="標楷體" w:hAnsi="Arial"/>
      <w:i/>
      <w:noProof/>
      <w:kern w:val="2"/>
      <w:sz w:val="28"/>
      <w:szCs w:val="24"/>
    </w:rPr>
  </w:style>
  <w:style w:type="character" w:styleId="af3">
    <w:name w:val="annotation reference"/>
    <w:basedOn w:val="a4"/>
    <w:rsid w:val="00C420DE"/>
    <w:rPr>
      <w:sz w:val="18"/>
      <w:szCs w:val="18"/>
    </w:rPr>
  </w:style>
  <w:style w:type="paragraph" w:styleId="af4">
    <w:name w:val="annotation subject"/>
    <w:basedOn w:val="a2"/>
    <w:link w:val="af5"/>
    <w:rsid w:val="00890DEA"/>
    <w:pPr>
      <w:jc w:val="left"/>
    </w:pPr>
    <w:rPr>
      <w:b/>
      <w:bCs/>
    </w:rPr>
  </w:style>
  <w:style w:type="character" w:customStyle="1" w:styleId="af5">
    <w:name w:val="註解主旨 字元"/>
    <w:basedOn w:val="a4"/>
    <w:link w:val="af4"/>
    <w:rsid w:val="00890DEA"/>
    <w:rPr>
      <w:b/>
      <w:bCs/>
      <w:kern w:val="2"/>
      <w:sz w:val="24"/>
      <w:szCs w:val="24"/>
    </w:rPr>
  </w:style>
  <w:style w:type="paragraph" w:styleId="Web">
    <w:name w:val="Normal (Web)"/>
    <w:basedOn w:val="a2"/>
    <w:uiPriority w:val="99"/>
    <w:semiHidden/>
    <w:unhideWhenUsed/>
    <w:rsid w:val="00274841"/>
    <w:pPr>
      <w:widowControl/>
      <w:suppressAutoHyphens w:val="0"/>
      <w:spacing w:before="100" w:beforeAutospacing="1" w:after="100" w:afterAutospacing="1"/>
      <w:ind w:firstLineChars="0" w:firstLine="0"/>
      <w:jc w:val="left"/>
    </w:pPr>
    <w:rPr>
      <w:rFonts w:ascii="新細明體" w:hAnsi="新細明體" w:cs="新細明體"/>
      <w:kern w:val="0"/>
    </w:rPr>
  </w:style>
  <w:style w:type="paragraph" w:customStyle="1" w:styleId="a1">
    <w:name w:val="表格序"/>
    <w:basedOn w:val="af1"/>
    <w:rsid w:val="00890DEA"/>
    <w:pPr>
      <w:widowControl/>
      <w:numPr>
        <w:numId w:val="9"/>
      </w:numPr>
      <w:tabs>
        <w:tab w:val="clear" w:pos="720"/>
        <w:tab w:val="num" w:pos="840"/>
      </w:tabs>
      <w:kinsoku w:val="0"/>
      <w:wordWrap w:val="0"/>
      <w:overflowPunct w:val="0"/>
      <w:autoSpaceDE w:val="0"/>
      <w:autoSpaceDN w:val="0"/>
      <w:snapToGrid/>
      <w:spacing w:before="120" w:after="120" w:line="240" w:lineRule="exact"/>
      <w:ind w:leftChars="0" w:rightChars="0" w:right="0"/>
      <w:jc w:val="center"/>
    </w:pPr>
    <w:rPr>
      <w:rFonts w:eastAsia="全真中明體"/>
      <w:noProof/>
      <w:sz w:val="20"/>
      <w:szCs w:val="20"/>
    </w:rPr>
  </w:style>
  <w:style w:type="paragraph" w:styleId="HTML">
    <w:name w:val="HTML Preformatted"/>
    <w:basedOn w:val="a2"/>
    <w:link w:val="HTML0"/>
    <w:uiPriority w:val="99"/>
    <w:semiHidden/>
    <w:unhideWhenUsed/>
    <w:rsid w:val="00323F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Chars="0" w:firstLine="0"/>
      <w:jc w:val="left"/>
    </w:pPr>
    <w:rPr>
      <w:rFonts w:ascii="細明體" w:eastAsia="細明體" w:hAnsi="細明體" w:cs="細明體"/>
      <w:kern w:val="0"/>
    </w:rPr>
  </w:style>
  <w:style w:type="character" w:customStyle="1" w:styleId="HTML0">
    <w:name w:val="HTML 預設格式 字元"/>
    <w:basedOn w:val="a4"/>
    <w:link w:val="HTML"/>
    <w:uiPriority w:val="99"/>
    <w:semiHidden/>
    <w:rsid w:val="00323FAB"/>
    <w:rPr>
      <w:rFonts w:ascii="細明體" w:eastAsia="細明體" w:hAnsi="細明體" w:cs="細明體"/>
      <w:sz w:val="24"/>
      <w:szCs w:val="24"/>
    </w:rPr>
  </w:style>
  <w:style w:type="paragraph" w:styleId="af6">
    <w:name w:val="Balloon Text"/>
    <w:basedOn w:val="a2"/>
    <w:link w:val="af7"/>
    <w:semiHidden/>
    <w:unhideWhenUsed/>
    <w:rsid w:val="00C0508E"/>
    <w:rPr>
      <w:rFonts w:asciiTheme="majorHAnsi" w:eastAsiaTheme="majorEastAsia" w:hAnsiTheme="majorHAnsi" w:cstheme="majorBidi"/>
      <w:sz w:val="18"/>
      <w:szCs w:val="18"/>
    </w:rPr>
  </w:style>
  <w:style w:type="character" w:customStyle="1" w:styleId="af7">
    <w:name w:val="註解方塊文字 字元"/>
    <w:basedOn w:val="a4"/>
    <w:link w:val="af6"/>
    <w:semiHidden/>
    <w:rsid w:val="00C0508E"/>
    <w:rPr>
      <w:rFonts w:asciiTheme="majorHAnsi" w:eastAsiaTheme="majorEastAsia" w:hAnsiTheme="majorHAnsi" w:cstheme="majorBidi"/>
      <w:kern w:val="2"/>
      <w:sz w:val="18"/>
      <w:szCs w:val="18"/>
    </w:rPr>
  </w:style>
  <w:style w:type="paragraph" w:styleId="af8">
    <w:name w:val="List Paragraph"/>
    <w:basedOn w:val="a2"/>
    <w:uiPriority w:val="34"/>
    <w:qFormat/>
    <w:rsid w:val="003518A3"/>
    <w:pPr>
      <w:widowControl/>
      <w:suppressAutoHyphens w:val="0"/>
      <w:ind w:leftChars="200" w:left="480" w:firstLineChars="0" w:firstLine="0"/>
      <w:jc w:val="left"/>
    </w:pPr>
    <w:rPr>
      <w:rFonts w:ascii="新細明體" w:hAnsi="新細明體" w:cs="新細明體"/>
      <w:kern w:val="0"/>
    </w:rPr>
  </w:style>
  <w:style w:type="paragraph" w:styleId="af9">
    <w:name w:val="Plain Text"/>
    <w:basedOn w:val="a2"/>
    <w:link w:val="afa"/>
    <w:rsid w:val="00576696"/>
    <w:pPr>
      <w:suppressAutoHyphens w:val="0"/>
    </w:pPr>
    <w:rPr>
      <w:rFonts w:ascii="細明體" w:eastAsia="細明體" w:hAnsi="Courier New" w:cs="Courier New"/>
    </w:rPr>
  </w:style>
  <w:style w:type="character" w:customStyle="1" w:styleId="afa">
    <w:name w:val="純文字 字元"/>
    <w:basedOn w:val="a4"/>
    <w:link w:val="af9"/>
    <w:rsid w:val="00576696"/>
    <w:rPr>
      <w:rFonts w:ascii="細明體" w:eastAsia="細明體" w:hAnsi="Courier New" w:cs="Courier New"/>
      <w:kern w:val="2"/>
      <w:sz w:val="24"/>
      <w:szCs w:val="24"/>
    </w:rPr>
  </w:style>
  <w:style w:type="character" w:styleId="afb">
    <w:name w:val="Strong"/>
    <w:basedOn w:val="a4"/>
    <w:uiPriority w:val="22"/>
    <w:qFormat/>
    <w:rsid w:val="00E43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374">
      <w:bodyDiv w:val="1"/>
      <w:marLeft w:val="0"/>
      <w:marRight w:val="0"/>
      <w:marTop w:val="0"/>
      <w:marBottom w:val="0"/>
      <w:divBdr>
        <w:top w:val="none" w:sz="0" w:space="0" w:color="auto"/>
        <w:left w:val="none" w:sz="0" w:space="0" w:color="auto"/>
        <w:bottom w:val="none" w:sz="0" w:space="0" w:color="auto"/>
        <w:right w:val="none" w:sz="0" w:space="0" w:color="auto"/>
      </w:divBdr>
      <w:divsChild>
        <w:div w:id="1410345366">
          <w:marLeft w:val="0"/>
          <w:marRight w:val="0"/>
          <w:marTop w:val="0"/>
          <w:marBottom w:val="0"/>
          <w:divBdr>
            <w:top w:val="single" w:sz="6" w:space="0" w:color="D9D9FF"/>
            <w:left w:val="single" w:sz="6" w:space="0" w:color="D9D9FF"/>
            <w:bottom w:val="single" w:sz="6" w:space="0" w:color="D9D9FF"/>
            <w:right w:val="single" w:sz="6" w:space="0" w:color="D9D9FF"/>
          </w:divBdr>
          <w:divsChild>
            <w:div w:id="627783532">
              <w:marLeft w:val="0"/>
              <w:marRight w:val="0"/>
              <w:marTop w:val="0"/>
              <w:marBottom w:val="0"/>
              <w:divBdr>
                <w:top w:val="none" w:sz="0" w:space="0" w:color="auto"/>
                <w:left w:val="none" w:sz="0" w:space="0" w:color="auto"/>
                <w:bottom w:val="none" w:sz="0" w:space="0" w:color="auto"/>
                <w:right w:val="none" w:sz="0" w:space="0" w:color="auto"/>
              </w:divBdr>
              <w:divsChild>
                <w:div w:id="821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4709">
      <w:bodyDiv w:val="1"/>
      <w:marLeft w:val="0"/>
      <w:marRight w:val="0"/>
      <w:marTop w:val="0"/>
      <w:marBottom w:val="0"/>
      <w:divBdr>
        <w:top w:val="none" w:sz="0" w:space="0" w:color="auto"/>
        <w:left w:val="none" w:sz="0" w:space="0" w:color="auto"/>
        <w:bottom w:val="none" w:sz="0" w:space="0" w:color="auto"/>
        <w:right w:val="none" w:sz="0" w:space="0" w:color="auto"/>
      </w:divBdr>
    </w:div>
    <w:div w:id="69936329">
      <w:bodyDiv w:val="1"/>
      <w:marLeft w:val="0"/>
      <w:marRight w:val="0"/>
      <w:marTop w:val="0"/>
      <w:marBottom w:val="0"/>
      <w:divBdr>
        <w:top w:val="none" w:sz="0" w:space="0" w:color="auto"/>
        <w:left w:val="none" w:sz="0" w:space="0" w:color="auto"/>
        <w:bottom w:val="none" w:sz="0" w:space="0" w:color="auto"/>
        <w:right w:val="none" w:sz="0" w:space="0" w:color="auto"/>
      </w:divBdr>
    </w:div>
    <w:div w:id="88233742">
      <w:bodyDiv w:val="1"/>
      <w:marLeft w:val="0"/>
      <w:marRight w:val="0"/>
      <w:marTop w:val="0"/>
      <w:marBottom w:val="0"/>
      <w:divBdr>
        <w:top w:val="none" w:sz="0" w:space="0" w:color="auto"/>
        <w:left w:val="none" w:sz="0" w:space="0" w:color="auto"/>
        <w:bottom w:val="none" w:sz="0" w:space="0" w:color="auto"/>
        <w:right w:val="none" w:sz="0" w:space="0" w:color="auto"/>
      </w:divBdr>
    </w:div>
    <w:div w:id="169682805">
      <w:bodyDiv w:val="1"/>
      <w:marLeft w:val="0"/>
      <w:marRight w:val="0"/>
      <w:marTop w:val="0"/>
      <w:marBottom w:val="0"/>
      <w:divBdr>
        <w:top w:val="none" w:sz="0" w:space="0" w:color="auto"/>
        <w:left w:val="none" w:sz="0" w:space="0" w:color="auto"/>
        <w:bottom w:val="none" w:sz="0" w:space="0" w:color="auto"/>
        <w:right w:val="none" w:sz="0" w:space="0" w:color="auto"/>
      </w:divBdr>
    </w:div>
    <w:div w:id="360326327">
      <w:bodyDiv w:val="1"/>
      <w:marLeft w:val="0"/>
      <w:marRight w:val="0"/>
      <w:marTop w:val="0"/>
      <w:marBottom w:val="0"/>
      <w:divBdr>
        <w:top w:val="none" w:sz="0" w:space="0" w:color="auto"/>
        <w:left w:val="none" w:sz="0" w:space="0" w:color="auto"/>
        <w:bottom w:val="none" w:sz="0" w:space="0" w:color="auto"/>
        <w:right w:val="none" w:sz="0" w:space="0" w:color="auto"/>
      </w:divBdr>
    </w:div>
    <w:div w:id="367687960">
      <w:bodyDiv w:val="1"/>
      <w:marLeft w:val="0"/>
      <w:marRight w:val="0"/>
      <w:marTop w:val="0"/>
      <w:marBottom w:val="0"/>
      <w:divBdr>
        <w:top w:val="none" w:sz="0" w:space="0" w:color="auto"/>
        <w:left w:val="none" w:sz="0" w:space="0" w:color="auto"/>
        <w:bottom w:val="none" w:sz="0" w:space="0" w:color="auto"/>
        <w:right w:val="none" w:sz="0" w:space="0" w:color="auto"/>
      </w:divBdr>
    </w:div>
    <w:div w:id="375467075">
      <w:bodyDiv w:val="1"/>
      <w:marLeft w:val="0"/>
      <w:marRight w:val="0"/>
      <w:marTop w:val="0"/>
      <w:marBottom w:val="0"/>
      <w:divBdr>
        <w:top w:val="none" w:sz="0" w:space="0" w:color="auto"/>
        <w:left w:val="none" w:sz="0" w:space="0" w:color="auto"/>
        <w:bottom w:val="none" w:sz="0" w:space="0" w:color="auto"/>
        <w:right w:val="none" w:sz="0" w:space="0" w:color="auto"/>
      </w:divBdr>
    </w:div>
    <w:div w:id="383256211">
      <w:bodyDiv w:val="1"/>
      <w:marLeft w:val="0"/>
      <w:marRight w:val="0"/>
      <w:marTop w:val="0"/>
      <w:marBottom w:val="0"/>
      <w:divBdr>
        <w:top w:val="none" w:sz="0" w:space="0" w:color="auto"/>
        <w:left w:val="none" w:sz="0" w:space="0" w:color="auto"/>
        <w:bottom w:val="none" w:sz="0" w:space="0" w:color="auto"/>
        <w:right w:val="none" w:sz="0" w:space="0" w:color="auto"/>
      </w:divBdr>
      <w:divsChild>
        <w:div w:id="1013341902">
          <w:marLeft w:val="547"/>
          <w:marRight w:val="0"/>
          <w:marTop w:val="154"/>
          <w:marBottom w:val="0"/>
          <w:divBdr>
            <w:top w:val="none" w:sz="0" w:space="0" w:color="auto"/>
            <w:left w:val="none" w:sz="0" w:space="0" w:color="auto"/>
            <w:bottom w:val="none" w:sz="0" w:space="0" w:color="auto"/>
            <w:right w:val="none" w:sz="0" w:space="0" w:color="auto"/>
          </w:divBdr>
        </w:div>
        <w:div w:id="745105241">
          <w:marLeft w:val="1166"/>
          <w:marRight w:val="0"/>
          <w:marTop w:val="134"/>
          <w:marBottom w:val="0"/>
          <w:divBdr>
            <w:top w:val="none" w:sz="0" w:space="0" w:color="auto"/>
            <w:left w:val="none" w:sz="0" w:space="0" w:color="auto"/>
            <w:bottom w:val="none" w:sz="0" w:space="0" w:color="auto"/>
            <w:right w:val="none" w:sz="0" w:space="0" w:color="auto"/>
          </w:divBdr>
        </w:div>
        <w:div w:id="1897474833">
          <w:marLeft w:val="1166"/>
          <w:marRight w:val="0"/>
          <w:marTop w:val="134"/>
          <w:marBottom w:val="0"/>
          <w:divBdr>
            <w:top w:val="none" w:sz="0" w:space="0" w:color="auto"/>
            <w:left w:val="none" w:sz="0" w:space="0" w:color="auto"/>
            <w:bottom w:val="none" w:sz="0" w:space="0" w:color="auto"/>
            <w:right w:val="none" w:sz="0" w:space="0" w:color="auto"/>
          </w:divBdr>
        </w:div>
        <w:div w:id="1003388387">
          <w:marLeft w:val="1166"/>
          <w:marRight w:val="0"/>
          <w:marTop w:val="134"/>
          <w:marBottom w:val="0"/>
          <w:divBdr>
            <w:top w:val="none" w:sz="0" w:space="0" w:color="auto"/>
            <w:left w:val="none" w:sz="0" w:space="0" w:color="auto"/>
            <w:bottom w:val="none" w:sz="0" w:space="0" w:color="auto"/>
            <w:right w:val="none" w:sz="0" w:space="0" w:color="auto"/>
          </w:divBdr>
        </w:div>
      </w:divsChild>
    </w:div>
    <w:div w:id="546336858">
      <w:bodyDiv w:val="1"/>
      <w:marLeft w:val="0"/>
      <w:marRight w:val="0"/>
      <w:marTop w:val="0"/>
      <w:marBottom w:val="0"/>
      <w:divBdr>
        <w:top w:val="none" w:sz="0" w:space="0" w:color="auto"/>
        <w:left w:val="none" w:sz="0" w:space="0" w:color="auto"/>
        <w:bottom w:val="none" w:sz="0" w:space="0" w:color="auto"/>
        <w:right w:val="none" w:sz="0" w:space="0" w:color="auto"/>
      </w:divBdr>
    </w:div>
    <w:div w:id="594752491">
      <w:bodyDiv w:val="1"/>
      <w:marLeft w:val="0"/>
      <w:marRight w:val="0"/>
      <w:marTop w:val="0"/>
      <w:marBottom w:val="0"/>
      <w:divBdr>
        <w:top w:val="none" w:sz="0" w:space="0" w:color="auto"/>
        <w:left w:val="none" w:sz="0" w:space="0" w:color="auto"/>
        <w:bottom w:val="none" w:sz="0" w:space="0" w:color="auto"/>
        <w:right w:val="none" w:sz="0" w:space="0" w:color="auto"/>
      </w:divBdr>
      <w:divsChild>
        <w:div w:id="2102677955">
          <w:marLeft w:val="547"/>
          <w:marRight w:val="0"/>
          <w:marTop w:val="154"/>
          <w:marBottom w:val="0"/>
          <w:divBdr>
            <w:top w:val="none" w:sz="0" w:space="0" w:color="auto"/>
            <w:left w:val="none" w:sz="0" w:space="0" w:color="auto"/>
            <w:bottom w:val="none" w:sz="0" w:space="0" w:color="auto"/>
            <w:right w:val="none" w:sz="0" w:space="0" w:color="auto"/>
          </w:divBdr>
        </w:div>
        <w:div w:id="1250038967">
          <w:marLeft w:val="547"/>
          <w:marRight w:val="0"/>
          <w:marTop w:val="154"/>
          <w:marBottom w:val="0"/>
          <w:divBdr>
            <w:top w:val="none" w:sz="0" w:space="0" w:color="auto"/>
            <w:left w:val="none" w:sz="0" w:space="0" w:color="auto"/>
            <w:bottom w:val="none" w:sz="0" w:space="0" w:color="auto"/>
            <w:right w:val="none" w:sz="0" w:space="0" w:color="auto"/>
          </w:divBdr>
        </w:div>
        <w:div w:id="1224025228">
          <w:marLeft w:val="547"/>
          <w:marRight w:val="0"/>
          <w:marTop w:val="154"/>
          <w:marBottom w:val="0"/>
          <w:divBdr>
            <w:top w:val="none" w:sz="0" w:space="0" w:color="auto"/>
            <w:left w:val="none" w:sz="0" w:space="0" w:color="auto"/>
            <w:bottom w:val="none" w:sz="0" w:space="0" w:color="auto"/>
            <w:right w:val="none" w:sz="0" w:space="0" w:color="auto"/>
          </w:divBdr>
        </w:div>
        <w:div w:id="627202789">
          <w:marLeft w:val="547"/>
          <w:marRight w:val="0"/>
          <w:marTop w:val="154"/>
          <w:marBottom w:val="0"/>
          <w:divBdr>
            <w:top w:val="none" w:sz="0" w:space="0" w:color="auto"/>
            <w:left w:val="none" w:sz="0" w:space="0" w:color="auto"/>
            <w:bottom w:val="none" w:sz="0" w:space="0" w:color="auto"/>
            <w:right w:val="none" w:sz="0" w:space="0" w:color="auto"/>
          </w:divBdr>
        </w:div>
      </w:divsChild>
    </w:div>
    <w:div w:id="612640747">
      <w:bodyDiv w:val="1"/>
      <w:marLeft w:val="0"/>
      <w:marRight w:val="0"/>
      <w:marTop w:val="0"/>
      <w:marBottom w:val="0"/>
      <w:divBdr>
        <w:top w:val="none" w:sz="0" w:space="0" w:color="auto"/>
        <w:left w:val="none" w:sz="0" w:space="0" w:color="auto"/>
        <w:bottom w:val="none" w:sz="0" w:space="0" w:color="auto"/>
        <w:right w:val="none" w:sz="0" w:space="0" w:color="auto"/>
      </w:divBdr>
      <w:divsChild>
        <w:div w:id="1438023210">
          <w:marLeft w:val="547"/>
          <w:marRight w:val="0"/>
          <w:marTop w:val="154"/>
          <w:marBottom w:val="0"/>
          <w:divBdr>
            <w:top w:val="none" w:sz="0" w:space="0" w:color="auto"/>
            <w:left w:val="none" w:sz="0" w:space="0" w:color="auto"/>
            <w:bottom w:val="none" w:sz="0" w:space="0" w:color="auto"/>
            <w:right w:val="none" w:sz="0" w:space="0" w:color="auto"/>
          </w:divBdr>
        </w:div>
        <w:div w:id="1149443872">
          <w:marLeft w:val="1166"/>
          <w:marRight w:val="0"/>
          <w:marTop w:val="134"/>
          <w:marBottom w:val="0"/>
          <w:divBdr>
            <w:top w:val="none" w:sz="0" w:space="0" w:color="auto"/>
            <w:left w:val="none" w:sz="0" w:space="0" w:color="auto"/>
            <w:bottom w:val="none" w:sz="0" w:space="0" w:color="auto"/>
            <w:right w:val="none" w:sz="0" w:space="0" w:color="auto"/>
          </w:divBdr>
        </w:div>
        <w:div w:id="782503097">
          <w:marLeft w:val="1166"/>
          <w:marRight w:val="0"/>
          <w:marTop w:val="134"/>
          <w:marBottom w:val="0"/>
          <w:divBdr>
            <w:top w:val="none" w:sz="0" w:space="0" w:color="auto"/>
            <w:left w:val="none" w:sz="0" w:space="0" w:color="auto"/>
            <w:bottom w:val="none" w:sz="0" w:space="0" w:color="auto"/>
            <w:right w:val="none" w:sz="0" w:space="0" w:color="auto"/>
          </w:divBdr>
        </w:div>
      </w:divsChild>
    </w:div>
    <w:div w:id="636568722">
      <w:bodyDiv w:val="1"/>
      <w:marLeft w:val="0"/>
      <w:marRight w:val="0"/>
      <w:marTop w:val="0"/>
      <w:marBottom w:val="0"/>
      <w:divBdr>
        <w:top w:val="none" w:sz="0" w:space="0" w:color="auto"/>
        <w:left w:val="none" w:sz="0" w:space="0" w:color="auto"/>
        <w:bottom w:val="none" w:sz="0" w:space="0" w:color="auto"/>
        <w:right w:val="none" w:sz="0" w:space="0" w:color="auto"/>
      </w:divBdr>
      <w:divsChild>
        <w:div w:id="282198844">
          <w:marLeft w:val="547"/>
          <w:marRight w:val="0"/>
          <w:marTop w:val="154"/>
          <w:marBottom w:val="0"/>
          <w:divBdr>
            <w:top w:val="none" w:sz="0" w:space="0" w:color="auto"/>
            <w:left w:val="none" w:sz="0" w:space="0" w:color="auto"/>
            <w:bottom w:val="none" w:sz="0" w:space="0" w:color="auto"/>
            <w:right w:val="none" w:sz="0" w:space="0" w:color="auto"/>
          </w:divBdr>
        </w:div>
        <w:div w:id="1920365931">
          <w:marLeft w:val="1166"/>
          <w:marRight w:val="0"/>
          <w:marTop w:val="134"/>
          <w:marBottom w:val="0"/>
          <w:divBdr>
            <w:top w:val="none" w:sz="0" w:space="0" w:color="auto"/>
            <w:left w:val="none" w:sz="0" w:space="0" w:color="auto"/>
            <w:bottom w:val="none" w:sz="0" w:space="0" w:color="auto"/>
            <w:right w:val="none" w:sz="0" w:space="0" w:color="auto"/>
          </w:divBdr>
        </w:div>
      </w:divsChild>
    </w:div>
    <w:div w:id="686106228">
      <w:bodyDiv w:val="1"/>
      <w:marLeft w:val="0"/>
      <w:marRight w:val="0"/>
      <w:marTop w:val="0"/>
      <w:marBottom w:val="0"/>
      <w:divBdr>
        <w:top w:val="none" w:sz="0" w:space="0" w:color="auto"/>
        <w:left w:val="none" w:sz="0" w:space="0" w:color="auto"/>
        <w:bottom w:val="none" w:sz="0" w:space="0" w:color="auto"/>
        <w:right w:val="none" w:sz="0" w:space="0" w:color="auto"/>
      </w:divBdr>
      <w:divsChild>
        <w:div w:id="322054685">
          <w:marLeft w:val="547"/>
          <w:marRight w:val="0"/>
          <w:marTop w:val="154"/>
          <w:marBottom w:val="0"/>
          <w:divBdr>
            <w:top w:val="none" w:sz="0" w:space="0" w:color="auto"/>
            <w:left w:val="none" w:sz="0" w:space="0" w:color="auto"/>
            <w:bottom w:val="none" w:sz="0" w:space="0" w:color="auto"/>
            <w:right w:val="none" w:sz="0" w:space="0" w:color="auto"/>
          </w:divBdr>
        </w:div>
        <w:div w:id="747771029">
          <w:marLeft w:val="547"/>
          <w:marRight w:val="0"/>
          <w:marTop w:val="154"/>
          <w:marBottom w:val="0"/>
          <w:divBdr>
            <w:top w:val="none" w:sz="0" w:space="0" w:color="auto"/>
            <w:left w:val="none" w:sz="0" w:space="0" w:color="auto"/>
            <w:bottom w:val="none" w:sz="0" w:space="0" w:color="auto"/>
            <w:right w:val="none" w:sz="0" w:space="0" w:color="auto"/>
          </w:divBdr>
        </w:div>
        <w:div w:id="410202513">
          <w:marLeft w:val="547"/>
          <w:marRight w:val="0"/>
          <w:marTop w:val="154"/>
          <w:marBottom w:val="0"/>
          <w:divBdr>
            <w:top w:val="none" w:sz="0" w:space="0" w:color="auto"/>
            <w:left w:val="none" w:sz="0" w:space="0" w:color="auto"/>
            <w:bottom w:val="none" w:sz="0" w:space="0" w:color="auto"/>
            <w:right w:val="none" w:sz="0" w:space="0" w:color="auto"/>
          </w:divBdr>
        </w:div>
      </w:divsChild>
    </w:div>
    <w:div w:id="866914672">
      <w:bodyDiv w:val="1"/>
      <w:marLeft w:val="0"/>
      <w:marRight w:val="0"/>
      <w:marTop w:val="0"/>
      <w:marBottom w:val="0"/>
      <w:divBdr>
        <w:top w:val="none" w:sz="0" w:space="0" w:color="auto"/>
        <w:left w:val="none" w:sz="0" w:space="0" w:color="auto"/>
        <w:bottom w:val="none" w:sz="0" w:space="0" w:color="auto"/>
        <w:right w:val="none" w:sz="0" w:space="0" w:color="auto"/>
      </w:divBdr>
      <w:divsChild>
        <w:div w:id="1716660599">
          <w:marLeft w:val="547"/>
          <w:marRight w:val="0"/>
          <w:marTop w:val="96"/>
          <w:marBottom w:val="0"/>
          <w:divBdr>
            <w:top w:val="none" w:sz="0" w:space="0" w:color="auto"/>
            <w:left w:val="none" w:sz="0" w:space="0" w:color="auto"/>
            <w:bottom w:val="none" w:sz="0" w:space="0" w:color="auto"/>
            <w:right w:val="none" w:sz="0" w:space="0" w:color="auto"/>
          </w:divBdr>
        </w:div>
        <w:div w:id="1609003842">
          <w:marLeft w:val="547"/>
          <w:marRight w:val="0"/>
          <w:marTop w:val="96"/>
          <w:marBottom w:val="0"/>
          <w:divBdr>
            <w:top w:val="none" w:sz="0" w:space="0" w:color="auto"/>
            <w:left w:val="none" w:sz="0" w:space="0" w:color="auto"/>
            <w:bottom w:val="none" w:sz="0" w:space="0" w:color="auto"/>
            <w:right w:val="none" w:sz="0" w:space="0" w:color="auto"/>
          </w:divBdr>
        </w:div>
        <w:div w:id="1750157304">
          <w:marLeft w:val="547"/>
          <w:marRight w:val="0"/>
          <w:marTop w:val="96"/>
          <w:marBottom w:val="0"/>
          <w:divBdr>
            <w:top w:val="none" w:sz="0" w:space="0" w:color="auto"/>
            <w:left w:val="none" w:sz="0" w:space="0" w:color="auto"/>
            <w:bottom w:val="none" w:sz="0" w:space="0" w:color="auto"/>
            <w:right w:val="none" w:sz="0" w:space="0" w:color="auto"/>
          </w:divBdr>
        </w:div>
        <w:div w:id="515195930">
          <w:marLeft w:val="547"/>
          <w:marRight w:val="0"/>
          <w:marTop w:val="96"/>
          <w:marBottom w:val="0"/>
          <w:divBdr>
            <w:top w:val="none" w:sz="0" w:space="0" w:color="auto"/>
            <w:left w:val="none" w:sz="0" w:space="0" w:color="auto"/>
            <w:bottom w:val="none" w:sz="0" w:space="0" w:color="auto"/>
            <w:right w:val="none" w:sz="0" w:space="0" w:color="auto"/>
          </w:divBdr>
        </w:div>
        <w:div w:id="970328387">
          <w:marLeft w:val="547"/>
          <w:marRight w:val="0"/>
          <w:marTop w:val="96"/>
          <w:marBottom w:val="0"/>
          <w:divBdr>
            <w:top w:val="none" w:sz="0" w:space="0" w:color="auto"/>
            <w:left w:val="none" w:sz="0" w:space="0" w:color="auto"/>
            <w:bottom w:val="none" w:sz="0" w:space="0" w:color="auto"/>
            <w:right w:val="none" w:sz="0" w:space="0" w:color="auto"/>
          </w:divBdr>
        </w:div>
        <w:div w:id="1641107953">
          <w:marLeft w:val="547"/>
          <w:marRight w:val="0"/>
          <w:marTop w:val="96"/>
          <w:marBottom w:val="0"/>
          <w:divBdr>
            <w:top w:val="none" w:sz="0" w:space="0" w:color="auto"/>
            <w:left w:val="none" w:sz="0" w:space="0" w:color="auto"/>
            <w:bottom w:val="none" w:sz="0" w:space="0" w:color="auto"/>
            <w:right w:val="none" w:sz="0" w:space="0" w:color="auto"/>
          </w:divBdr>
        </w:div>
        <w:div w:id="952252682">
          <w:marLeft w:val="547"/>
          <w:marRight w:val="0"/>
          <w:marTop w:val="96"/>
          <w:marBottom w:val="0"/>
          <w:divBdr>
            <w:top w:val="none" w:sz="0" w:space="0" w:color="auto"/>
            <w:left w:val="none" w:sz="0" w:space="0" w:color="auto"/>
            <w:bottom w:val="none" w:sz="0" w:space="0" w:color="auto"/>
            <w:right w:val="none" w:sz="0" w:space="0" w:color="auto"/>
          </w:divBdr>
        </w:div>
        <w:div w:id="1265575607">
          <w:marLeft w:val="547"/>
          <w:marRight w:val="0"/>
          <w:marTop w:val="96"/>
          <w:marBottom w:val="0"/>
          <w:divBdr>
            <w:top w:val="none" w:sz="0" w:space="0" w:color="auto"/>
            <w:left w:val="none" w:sz="0" w:space="0" w:color="auto"/>
            <w:bottom w:val="none" w:sz="0" w:space="0" w:color="auto"/>
            <w:right w:val="none" w:sz="0" w:space="0" w:color="auto"/>
          </w:divBdr>
        </w:div>
        <w:div w:id="1573850321">
          <w:marLeft w:val="547"/>
          <w:marRight w:val="0"/>
          <w:marTop w:val="96"/>
          <w:marBottom w:val="0"/>
          <w:divBdr>
            <w:top w:val="none" w:sz="0" w:space="0" w:color="auto"/>
            <w:left w:val="none" w:sz="0" w:space="0" w:color="auto"/>
            <w:bottom w:val="none" w:sz="0" w:space="0" w:color="auto"/>
            <w:right w:val="none" w:sz="0" w:space="0" w:color="auto"/>
          </w:divBdr>
        </w:div>
        <w:div w:id="1226644442">
          <w:marLeft w:val="547"/>
          <w:marRight w:val="0"/>
          <w:marTop w:val="96"/>
          <w:marBottom w:val="0"/>
          <w:divBdr>
            <w:top w:val="none" w:sz="0" w:space="0" w:color="auto"/>
            <w:left w:val="none" w:sz="0" w:space="0" w:color="auto"/>
            <w:bottom w:val="none" w:sz="0" w:space="0" w:color="auto"/>
            <w:right w:val="none" w:sz="0" w:space="0" w:color="auto"/>
          </w:divBdr>
        </w:div>
        <w:div w:id="190001527">
          <w:marLeft w:val="547"/>
          <w:marRight w:val="0"/>
          <w:marTop w:val="96"/>
          <w:marBottom w:val="0"/>
          <w:divBdr>
            <w:top w:val="none" w:sz="0" w:space="0" w:color="auto"/>
            <w:left w:val="none" w:sz="0" w:space="0" w:color="auto"/>
            <w:bottom w:val="none" w:sz="0" w:space="0" w:color="auto"/>
            <w:right w:val="none" w:sz="0" w:space="0" w:color="auto"/>
          </w:divBdr>
        </w:div>
      </w:divsChild>
    </w:div>
    <w:div w:id="904874461">
      <w:bodyDiv w:val="1"/>
      <w:marLeft w:val="0"/>
      <w:marRight w:val="0"/>
      <w:marTop w:val="0"/>
      <w:marBottom w:val="0"/>
      <w:divBdr>
        <w:top w:val="none" w:sz="0" w:space="0" w:color="auto"/>
        <w:left w:val="none" w:sz="0" w:space="0" w:color="auto"/>
        <w:bottom w:val="none" w:sz="0" w:space="0" w:color="auto"/>
        <w:right w:val="none" w:sz="0" w:space="0" w:color="auto"/>
      </w:divBdr>
    </w:div>
    <w:div w:id="944772543">
      <w:bodyDiv w:val="1"/>
      <w:marLeft w:val="0"/>
      <w:marRight w:val="0"/>
      <w:marTop w:val="0"/>
      <w:marBottom w:val="0"/>
      <w:divBdr>
        <w:top w:val="none" w:sz="0" w:space="0" w:color="auto"/>
        <w:left w:val="none" w:sz="0" w:space="0" w:color="auto"/>
        <w:bottom w:val="none" w:sz="0" w:space="0" w:color="auto"/>
        <w:right w:val="none" w:sz="0" w:space="0" w:color="auto"/>
      </w:divBdr>
    </w:div>
    <w:div w:id="975066582">
      <w:bodyDiv w:val="1"/>
      <w:marLeft w:val="0"/>
      <w:marRight w:val="0"/>
      <w:marTop w:val="0"/>
      <w:marBottom w:val="0"/>
      <w:divBdr>
        <w:top w:val="none" w:sz="0" w:space="0" w:color="auto"/>
        <w:left w:val="none" w:sz="0" w:space="0" w:color="auto"/>
        <w:bottom w:val="none" w:sz="0" w:space="0" w:color="auto"/>
        <w:right w:val="none" w:sz="0" w:space="0" w:color="auto"/>
      </w:divBdr>
    </w:div>
    <w:div w:id="1017199495">
      <w:bodyDiv w:val="1"/>
      <w:marLeft w:val="0"/>
      <w:marRight w:val="0"/>
      <w:marTop w:val="0"/>
      <w:marBottom w:val="0"/>
      <w:divBdr>
        <w:top w:val="none" w:sz="0" w:space="0" w:color="auto"/>
        <w:left w:val="none" w:sz="0" w:space="0" w:color="auto"/>
        <w:bottom w:val="none" w:sz="0" w:space="0" w:color="auto"/>
        <w:right w:val="none" w:sz="0" w:space="0" w:color="auto"/>
      </w:divBdr>
      <w:divsChild>
        <w:div w:id="1182284491">
          <w:marLeft w:val="547"/>
          <w:marRight w:val="0"/>
          <w:marTop w:val="154"/>
          <w:marBottom w:val="0"/>
          <w:divBdr>
            <w:top w:val="none" w:sz="0" w:space="0" w:color="auto"/>
            <w:left w:val="none" w:sz="0" w:space="0" w:color="auto"/>
            <w:bottom w:val="none" w:sz="0" w:space="0" w:color="auto"/>
            <w:right w:val="none" w:sz="0" w:space="0" w:color="auto"/>
          </w:divBdr>
        </w:div>
        <w:div w:id="586229530">
          <w:marLeft w:val="547"/>
          <w:marRight w:val="0"/>
          <w:marTop w:val="154"/>
          <w:marBottom w:val="0"/>
          <w:divBdr>
            <w:top w:val="none" w:sz="0" w:space="0" w:color="auto"/>
            <w:left w:val="none" w:sz="0" w:space="0" w:color="auto"/>
            <w:bottom w:val="none" w:sz="0" w:space="0" w:color="auto"/>
            <w:right w:val="none" w:sz="0" w:space="0" w:color="auto"/>
          </w:divBdr>
        </w:div>
        <w:div w:id="427770550">
          <w:marLeft w:val="547"/>
          <w:marRight w:val="0"/>
          <w:marTop w:val="154"/>
          <w:marBottom w:val="0"/>
          <w:divBdr>
            <w:top w:val="none" w:sz="0" w:space="0" w:color="auto"/>
            <w:left w:val="none" w:sz="0" w:space="0" w:color="auto"/>
            <w:bottom w:val="none" w:sz="0" w:space="0" w:color="auto"/>
            <w:right w:val="none" w:sz="0" w:space="0" w:color="auto"/>
          </w:divBdr>
        </w:div>
        <w:div w:id="1224370395">
          <w:marLeft w:val="547"/>
          <w:marRight w:val="0"/>
          <w:marTop w:val="154"/>
          <w:marBottom w:val="0"/>
          <w:divBdr>
            <w:top w:val="none" w:sz="0" w:space="0" w:color="auto"/>
            <w:left w:val="none" w:sz="0" w:space="0" w:color="auto"/>
            <w:bottom w:val="none" w:sz="0" w:space="0" w:color="auto"/>
            <w:right w:val="none" w:sz="0" w:space="0" w:color="auto"/>
          </w:divBdr>
        </w:div>
      </w:divsChild>
    </w:div>
    <w:div w:id="1023432475">
      <w:bodyDiv w:val="1"/>
      <w:marLeft w:val="0"/>
      <w:marRight w:val="0"/>
      <w:marTop w:val="0"/>
      <w:marBottom w:val="0"/>
      <w:divBdr>
        <w:top w:val="none" w:sz="0" w:space="0" w:color="auto"/>
        <w:left w:val="none" w:sz="0" w:space="0" w:color="auto"/>
        <w:bottom w:val="none" w:sz="0" w:space="0" w:color="auto"/>
        <w:right w:val="none" w:sz="0" w:space="0" w:color="auto"/>
      </w:divBdr>
      <w:divsChild>
        <w:div w:id="1560090841">
          <w:marLeft w:val="547"/>
          <w:marRight w:val="0"/>
          <w:marTop w:val="154"/>
          <w:marBottom w:val="0"/>
          <w:divBdr>
            <w:top w:val="none" w:sz="0" w:space="0" w:color="auto"/>
            <w:left w:val="none" w:sz="0" w:space="0" w:color="auto"/>
            <w:bottom w:val="none" w:sz="0" w:space="0" w:color="auto"/>
            <w:right w:val="none" w:sz="0" w:space="0" w:color="auto"/>
          </w:divBdr>
        </w:div>
      </w:divsChild>
    </w:div>
    <w:div w:id="1031152675">
      <w:bodyDiv w:val="1"/>
      <w:marLeft w:val="0"/>
      <w:marRight w:val="0"/>
      <w:marTop w:val="0"/>
      <w:marBottom w:val="0"/>
      <w:divBdr>
        <w:top w:val="none" w:sz="0" w:space="0" w:color="auto"/>
        <w:left w:val="none" w:sz="0" w:space="0" w:color="auto"/>
        <w:bottom w:val="none" w:sz="0" w:space="0" w:color="auto"/>
        <w:right w:val="none" w:sz="0" w:space="0" w:color="auto"/>
      </w:divBdr>
    </w:div>
    <w:div w:id="1111243466">
      <w:bodyDiv w:val="1"/>
      <w:marLeft w:val="0"/>
      <w:marRight w:val="0"/>
      <w:marTop w:val="0"/>
      <w:marBottom w:val="0"/>
      <w:divBdr>
        <w:top w:val="none" w:sz="0" w:space="0" w:color="auto"/>
        <w:left w:val="none" w:sz="0" w:space="0" w:color="auto"/>
        <w:bottom w:val="none" w:sz="0" w:space="0" w:color="auto"/>
        <w:right w:val="none" w:sz="0" w:space="0" w:color="auto"/>
      </w:divBdr>
      <w:divsChild>
        <w:div w:id="1692339699">
          <w:marLeft w:val="547"/>
          <w:marRight w:val="0"/>
          <w:marTop w:val="154"/>
          <w:marBottom w:val="0"/>
          <w:divBdr>
            <w:top w:val="none" w:sz="0" w:space="0" w:color="auto"/>
            <w:left w:val="none" w:sz="0" w:space="0" w:color="auto"/>
            <w:bottom w:val="none" w:sz="0" w:space="0" w:color="auto"/>
            <w:right w:val="none" w:sz="0" w:space="0" w:color="auto"/>
          </w:divBdr>
        </w:div>
      </w:divsChild>
    </w:div>
    <w:div w:id="1136139487">
      <w:bodyDiv w:val="1"/>
      <w:marLeft w:val="0"/>
      <w:marRight w:val="0"/>
      <w:marTop w:val="0"/>
      <w:marBottom w:val="0"/>
      <w:divBdr>
        <w:top w:val="none" w:sz="0" w:space="0" w:color="auto"/>
        <w:left w:val="none" w:sz="0" w:space="0" w:color="auto"/>
        <w:bottom w:val="none" w:sz="0" w:space="0" w:color="auto"/>
        <w:right w:val="none" w:sz="0" w:space="0" w:color="auto"/>
      </w:divBdr>
      <w:divsChild>
        <w:div w:id="2134864967">
          <w:marLeft w:val="547"/>
          <w:marRight w:val="0"/>
          <w:marTop w:val="154"/>
          <w:marBottom w:val="0"/>
          <w:divBdr>
            <w:top w:val="none" w:sz="0" w:space="0" w:color="auto"/>
            <w:left w:val="none" w:sz="0" w:space="0" w:color="auto"/>
            <w:bottom w:val="none" w:sz="0" w:space="0" w:color="auto"/>
            <w:right w:val="none" w:sz="0" w:space="0" w:color="auto"/>
          </w:divBdr>
        </w:div>
        <w:div w:id="1879968395">
          <w:marLeft w:val="547"/>
          <w:marRight w:val="0"/>
          <w:marTop w:val="154"/>
          <w:marBottom w:val="0"/>
          <w:divBdr>
            <w:top w:val="none" w:sz="0" w:space="0" w:color="auto"/>
            <w:left w:val="none" w:sz="0" w:space="0" w:color="auto"/>
            <w:bottom w:val="none" w:sz="0" w:space="0" w:color="auto"/>
            <w:right w:val="none" w:sz="0" w:space="0" w:color="auto"/>
          </w:divBdr>
        </w:div>
        <w:div w:id="17052394">
          <w:marLeft w:val="547"/>
          <w:marRight w:val="0"/>
          <w:marTop w:val="154"/>
          <w:marBottom w:val="0"/>
          <w:divBdr>
            <w:top w:val="none" w:sz="0" w:space="0" w:color="auto"/>
            <w:left w:val="none" w:sz="0" w:space="0" w:color="auto"/>
            <w:bottom w:val="none" w:sz="0" w:space="0" w:color="auto"/>
            <w:right w:val="none" w:sz="0" w:space="0" w:color="auto"/>
          </w:divBdr>
        </w:div>
      </w:divsChild>
    </w:div>
    <w:div w:id="1278098107">
      <w:bodyDiv w:val="1"/>
      <w:marLeft w:val="0"/>
      <w:marRight w:val="0"/>
      <w:marTop w:val="0"/>
      <w:marBottom w:val="0"/>
      <w:divBdr>
        <w:top w:val="none" w:sz="0" w:space="0" w:color="auto"/>
        <w:left w:val="none" w:sz="0" w:space="0" w:color="auto"/>
        <w:bottom w:val="none" w:sz="0" w:space="0" w:color="auto"/>
        <w:right w:val="none" w:sz="0" w:space="0" w:color="auto"/>
      </w:divBdr>
    </w:div>
    <w:div w:id="1316882745">
      <w:bodyDiv w:val="1"/>
      <w:marLeft w:val="0"/>
      <w:marRight w:val="0"/>
      <w:marTop w:val="0"/>
      <w:marBottom w:val="0"/>
      <w:divBdr>
        <w:top w:val="none" w:sz="0" w:space="0" w:color="auto"/>
        <w:left w:val="none" w:sz="0" w:space="0" w:color="auto"/>
        <w:bottom w:val="none" w:sz="0" w:space="0" w:color="auto"/>
        <w:right w:val="none" w:sz="0" w:space="0" w:color="auto"/>
      </w:divBdr>
    </w:div>
    <w:div w:id="1338921716">
      <w:bodyDiv w:val="1"/>
      <w:marLeft w:val="0"/>
      <w:marRight w:val="0"/>
      <w:marTop w:val="0"/>
      <w:marBottom w:val="0"/>
      <w:divBdr>
        <w:top w:val="none" w:sz="0" w:space="0" w:color="auto"/>
        <w:left w:val="none" w:sz="0" w:space="0" w:color="auto"/>
        <w:bottom w:val="none" w:sz="0" w:space="0" w:color="auto"/>
        <w:right w:val="none" w:sz="0" w:space="0" w:color="auto"/>
      </w:divBdr>
      <w:divsChild>
        <w:div w:id="1538083530">
          <w:marLeft w:val="547"/>
          <w:marRight w:val="0"/>
          <w:marTop w:val="154"/>
          <w:marBottom w:val="0"/>
          <w:divBdr>
            <w:top w:val="none" w:sz="0" w:space="0" w:color="auto"/>
            <w:left w:val="none" w:sz="0" w:space="0" w:color="auto"/>
            <w:bottom w:val="none" w:sz="0" w:space="0" w:color="auto"/>
            <w:right w:val="none" w:sz="0" w:space="0" w:color="auto"/>
          </w:divBdr>
        </w:div>
        <w:div w:id="1431313234">
          <w:marLeft w:val="547"/>
          <w:marRight w:val="0"/>
          <w:marTop w:val="154"/>
          <w:marBottom w:val="0"/>
          <w:divBdr>
            <w:top w:val="none" w:sz="0" w:space="0" w:color="auto"/>
            <w:left w:val="none" w:sz="0" w:space="0" w:color="auto"/>
            <w:bottom w:val="none" w:sz="0" w:space="0" w:color="auto"/>
            <w:right w:val="none" w:sz="0" w:space="0" w:color="auto"/>
          </w:divBdr>
        </w:div>
        <w:div w:id="363598592">
          <w:marLeft w:val="547"/>
          <w:marRight w:val="0"/>
          <w:marTop w:val="154"/>
          <w:marBottom w:val="0"/>
          <w:divBdr>
            <w:top w:val="none" w:sz="0" w:space="0" w:color="auto"/>
            <w:left w:val="none" w:sz="0" w:space="0" w:color="auto"/>
            <w:bottom w:val="none" w:sz="0" w:space="0" w:color="auto"/>
            <w:right w:val="none" w:sz="0" w:space="0" w:color="auto"/>
          </w:divBdr>
        </w:div>
        <w:div w:id="1769307704">
          <w:marLeft w:val="547"/>
          <w:marRight w:val="0"/>
          <w:marTop w:val="154"/>
          <w:marBottom w:val="0"/>
          <w:divBdr>
            <w:top w:val="none" w:sz="0" w:space="0" w:color="auto"/>
            <w:left w:val="none" w:sz="0" w:space="0" w:color="auto"/>
            <w:bottom w:val="none" w:sz="0" w:space="0" w:color="auto"/>
            <w:right w:val="none" w:sz="0" w:space="0" w:color="auto"/>
          </w:divBdr>
        </w:div>
        <w:div w:id="1447315528">
          <w:marLeft w:val="547"/>
          <w:marRight w:val="0"/>
          <w:marTop w:val="154"/>
          <w:marBottom w:val="0"/>
          <w:divBdr>
            <w:top w:val="none" w:sz="0" w:space="0" w:color="auto"/>
            <w:left w:val="none" w:sz="0" w:space="0" w:color="auto"/>
            <w:bottom w:val="none" w:sz="0" w:space="0" w:color="auto"/>
            <w:right w:val="none" w:sz="0" w:space="0" w:color="auto"/>
          </w:divBdr>
        </w:div>
        <w:div w:id="447746898">
          <w:marLeft w:val="547"/>
          <w:marRight w:val="0"/>
          <w:marTop w:val="154"/>
          <w:marBottom w:val="0"/>
          <w:divBdr>
            <w:top w:val="none" w:sz="0" w:space="0" w:color="auto"/>
            <w:left w:val="none" w:sz="0" w:space="0" w:color="auto"/>
            <w:bottom w:val="none" w:sz="0" w:space="0" w:color="auto"/>
            <w:right w:val="none" w:sz="0" w:space="0" w:color="auto"/>
          </w:divBdr>
        </w:div>
      </w:divsChild>
    </w:div>
    <w:div w:id="1342509583">
      <w:bodyDiv w:val="1"/>
      <w:marLeft w:val="0"/>
      <w:marRight w:val="0"/>
      <w:marTop w:val="0"/>
      <w:marBottom w:val="0"/>
      <w:divBdr>
        <w:top w:val="none" w:sz="0" w:space="0" w:color="auto"/>
        <w:left w:val="none" w:sz="0" w:space="0" w:color="auto"/>
        <w:bottom w:val="none" w:sz="0" w:space="0" w:color="auto"/>
        <w:right w:val="none" w:sz="0" w:space="0" w:color="auto"/>
      </w:divBdr>
      <w:divsChild>
        <w:div w:id="1038818214">
          <w:marLeft w:val="547"/>
          <w:marRight w:val="0"/>
          <w:marTop w:val="154"/>
          <w:marBottom w:val="0"/>
          <w:divBdr>
            <w:top w:val="none" w:sz="0" w:space="0" w:color="auto"/>
            <w:left w:val="none" w:sz="0" w:space="0" w:color="auto"/>
            <w:bottom w:val="none" w:sz="0" w:space="0" w:color="auto"/>
            <w:right w:val="none" w:sz="0" w:space="0" w:color="auto"/>
          </w:divBdr>
        </w:div>
      </w:divsChild>
    </w:div>
    <w:div w:id="1383822192">
      <w:bodyDiv w:val="1"/>
      <w:marLeft w:val="0"/>
      <w:marRight w:val="0"/>
      <w:marTop w:val="0"/>
      <w:marBottom w:val="0"/>
      <w:divBdr>
        <w:top w:val="none" w:sz="0" w:space="0" w:color="auto"/>
        <w:left w:val="none" w:sz="0" w:space="0" w:color="auto"/>
        <w:bottom w:val="none" w:sz="0" w:space="0" w:color="auto"/>
        <w:right w:val="none" w:sz="0" w:space="0" w:color="auto"/>
      </w:divBdr>
    </w:div>
    <w:div w:id="1407848057">
      <w:bodyDiv w:val="1"/>
      <w:marLeft w:val="0"/>
      <w:marRight w:val="0"/>
      <w:marTop w:val="0"/>
      <w:marBottom w:val="0"/>
      <w:divBdr>
        <w:top w:val="none" w:sz="0" w:space="0" w:color="auto"/>
        <w:left w:val="none" w:sz="0" w:space="0" w:color="auto"/>
        <w:bottom w:val="none" w:sz="0" w:space="0" w:color="auto"/>
        <w:right w:val="none" w:sz="0" w:space="0" w:color="auto"/>
      </w:divBdr>
    </w:div>
    <w:div w:id="1474984211">
      <w:bodyDiv w:val="1"/>
      <w:marLeft w:val="0"/>
      <w:marRight w:val="0"/>
      <w:marTop w:val="0"/>
      <w:marBottom w:val="0"/>
      <w:divBdr>
        <w:top w:val="none" w:sz="0" w:space="0" w:color="auto"/>
        <w:left w:val="none" w:sz="0" w:space="0" w:color="auto"/>
        <w:bottom w:val="none" w:sz="0" w:space="0" w:color="auto"/>
        <w:right w:val="none" w:sz="0" w:space="0" w:color="auto"/>
      </w:divBdr>
      <w:divsChild>
        <w:div w:id="1259411855">
          <w:marLeft w:val="547"/>
          <w:marRight w:val="0"/>
          <w:marTop w:val="154"/>
          <w:marBottom w:val="0"/>
          <w:divBdr>
            <w:top w:val="none" w:sz="0" w:space="0" w:color="auto"/>
            <w:left w:val="none" w:sz="0" w:space="0" w:color="auto"/>
            <w:bottom w:val="none" w:sz="0" w:space="0" w:color="auto"/>
            <w:right w:val="none" w:sz="0" w:space="0" w:color="auto"/>
          </w:divBdr>
        </w:div>
        <w:div w:id="1604260427">
          <w:marLeft w:val="1800"/>
          <w:marRight w:val="0"/>
          <w:marTop w:val="115"/>
          <w:marBottom w:val="0"/>
          <w:divBdr>
            <w:top w:val="none" w:sz="0" w:space="0" w:color="auto"/>
            <w:left w:val="none" w:sz="0" w:space="0" w:color="auto"/>
            <w:bottom w:val="none" w:sz="0" w:space="0" w:color="auto"/>
            <w:right w:val="none" w:sz="0" w:space="0" w:color="auto"/>
          </w:divBdr>
        </w:div>
      </w:divsChild>
    </w:div>
    <w:div w:id="1490092235">
      <w:bodyDiv w:val="1"/>
      <w:marLeft w:val="0"/>
      <w:marRight w:val="0"/>
      <w:marTop w:val="0"/>
      <w:marBottom w:val="0"/>
      <w:divBdr>
        <w:top w:val="none" w:sz="0" w:space="0" w:color="auto"/>
        <w:left w:val="none" w:sz="0" w:space="0" w:color="auto"/>
        <w:bottom w:val="none" w:sz="0" w:space="0" w:color="auto"/>
        <w:right w:val="none" w:sz="0" w:space="0" w:color="auto"/>
      </w:divBdr>
    </w:div>
    <w:div w:id="1538271899">
      <w:bodyDiv w:val="1"/>
      <w:marLeft w:val="0"/>
      <w:marRight w:val="0"/>
      <w:marTop w:val="0"/>
      <w:marBottom w:val="0"/>
      <w:divBdr>
        <w:top w:val="none" w:sz="0" w:space="0" w:color="auto"/>
        <w:left w:val="none" w:sz="0" w:space="0" w:color="auto"/>
        <w:bottom w:val="none" w:sz="0" w:space="0" w:color="auto"/>
        <w:right w:val="none" w:sz="0" w:space="0" w:color="auto"/>
      </w:divBdr>
    </w:div>
    <w:div w:id="1626278050">
      <w:bodyDiv w:val="1"/>
      <w:marLeft w:val="0"/>
      <w:marRight w:val="0"/>
      <w:marTop w:val="0"/>
      <w:marBottom w:val="0"/>
      <w:divBdr>
        <w:top w:val="none" w:sz="0" w:space="0" w:color="auto"/>
        <w:left w:val="none" w:sz="0" w:space="0" w:color="auto"/>
        <w:bottom w:val="none" w:sz="0" w:space="0" w:color="auto"/>
        <w:right w:val="none" w:sz="0" w:space="0" w:color="auto"/>
      </w:divBdr>
    </w:div>
    <w:div w:id="1653437617">
      <w:bodyDiv w:val="1"/>
      <w:marLeft w:val="0"/>
      <w:marRight w:val="0"/>
      <w:marTop w:val="0"/>
      <w:marBottom w:val="0"/>
      <w:divBdr>
        <w:top w:val="none" w:sz="0" w:space="0" w:color="auto"/>
        <w:left w:val="none" w:sz="0" w:space="0" w:color="auto"/>
        <w:bottom w:val="none" w:sz="0" w:space="0" w:color="auto"/>
        <w:right w:val="none" w:sz="0" w:space="0" w:color="auto"/>
      </w:divBdr>
      <w:divsChild>
        <w:div w:id="1235162705">
          <w:marLeft w:val="547"/>
          <w:marRight w:val="0"/>
          <w:marTop w:val="154"/>
          <w:marBottom w:val="0"/>
          <w:divBdr>
            <w:top w:val="none" w:sz="0" w:space="0" w:color="auto"/>
            <w:left w:val="none" w:sz="0" w:space="0" w:color="auto"/>
            <w:bottom w:val="none" w:sz="0" w:space="0" w:color="auto"/>
            <w:right w:val="none" w:sz="0" w:space="0" w:color="auto"/>
          </w:divBdr>
        </w:div>
        <w:div w:id="1065444986">
          <w:marLeft w:val="547"/>
          <w:marRight w:val="0"/>
          <w:marTop w:val="154"/>
          <w:marBottom w:val="0"/>
          <w:divBdr>
            <w:top w:val="none" w:sz="0" w:space="0" w:color="auto"/>
            <w:left w:val="none" w:sz="0" w:space="0" w:color="auto"/>
            <w:bottom w:val="none" w:sz="0" w:space="0" w:color="auto"/>
            <w:right w:val="none" w:sz="0" w:space="0" w:color="auto"/>
          </w:divBdr>
        </w:div>
        <w:div w:id="51466916">
          <w:marLeft w:val="547"/>
          <w:marRight w:val="0"/>
          <w:marTop w:val="154"/>
          <w:marBottom w:val="0"/>
          <w:divBdr>
            <w:top w:val="none" w:sz="0" w:space="0" w:color="auto"/>
            <w:left w:val="none" w:sz="0" w:space="0" w:color="auto"/>
            <w:bottom w:val="none" w:sz="0" w:space="0" w:color="auto"/>
            <w:right w:val="none" w:sz="0" w:space="0" w:color="auto"/>
          </w:divBdr>
        </w:div>
        <w:div w:id="2062751950">
          <w:marLeft w:val="547"/>
          <w:marRight w:val="0"/>
          <w:marTop w:val="154"/>
          <w:marBottom w:val="0"/>
          <w:divBdr>
            <w:top w:val="none" w:sz="0" w:space="0" w:color="auto"/>
            <w:left w:val="none" w:sz="0" w:space="0" w:color="auto"/>
            <w:bottom w:val="none" w:sz="0" w:space="0" w:color="auto"/>
            <w:right w:val="none" w:sz="0" w:space="0" w:color="auto"/>
          </w:divBdr>
        </w:div>
        <w:div w:id="444816129">
          <w:marLeft w:val="547"/>
          <w:marRight w:val="0"/>
          <w:marTop w:val="154"/>
          <w:marBottom w:val="0"/>
          <w:divBdr>
            <w:top w:val="none" w:sz="0" w:space="0" w:color="auto"/>
            <w:left w:val="none" w:sz="0" w:space="0" w:color="auto"/>
            <w:bottom w:val="none" w:sz="0" w:space="0" w:color="auto"/>
            <w:right w:val="none" w:sz="0" w:space="0" w:color="auto"/>
          </w:divBdr>
        </w:div>
      </w:divsChild>
    </w:div>
    <w:div w:id="1669364603">
      <w:bodyDiv w:val="1"/>
      <w:marLeft w:val="0"/>
      <w:marRight w:val="0"/>
      <w:marTop w:val="0"/>
      <w:marBottom w:val="0"/>
      <w:divBdr>
        <w:top w:val="none" w:sz="0" w:space="0" w:color="auto"/>
        <w:left w:val="none" w:sz="0" w:space="0" w:color="auto"/>
        <w:bottom w:val="none" w:sz="0" w:space="0" w:color="auto"/>
        <w:right w:val="none" w:sz="0" w:space="0" w:color="auto"/>
      </w:divBdr>
    </w:div>
    <w:div w:id="1703937933">
      <w:bodyDiv w:val="1"/>
      <w:marLeft w:val="0"/>
      <w:marRight w:val="0"/>
      <w:marTop w:val="0"/>
      <w:marBottom w:val="0"/>
      <w:divBdr>
        <w:top w:val="none" w:sz="0" w:space="0" w:color="auto"/>
        <w:left w:val="none" w:sz="0" w:space="0" w:color="auto"/>
        <w:bottom w:val="none" w:sz="0" w:space="0" w:color="auto"/>
        <w:right w:val="none" w:sz="0" w:space="0" w:color="auto"/>
      </w:divBdr>
      <w:divsChild>
        <w:div w:id="500045114">
          <w:marLeft w:val="547"/>
          <w:marRight w:val="0"/>
          <w:marTop w:val="154"/>
          <w:marBottom w:val="0"/>
          <w:divBdr>
            <w:top w:val="none" w:sz="0" w:space="0" w:color="auto"/>
            <w:left w:val="none" w:sz="0" w:space="0" w:color="auto"/>
            <w:bottom w:val="none" w:sz="0" w:space="0" w:color="auto"/>
            <w:right w:val="none" w:sz="0" w:space="0" w:color="auto"/>
          </w:divBdr>
        </w:div>
        <w:div w:id="1590965964">
          <w:marLeft w:val="547"/>
          <w:marRight w:val="0"/>
          <w:marTop w:val="96"/>
          <w:marBottom w:val="0"/>
          <w:divBdr>
            <w:top w:val="none" w:sz="0" w:space="0" w:color="auto"/>
            <w:left w:val="none" w:sz="0" w:space="0" w:color="auto"/>
            <w:bottom w:val="none" w:sz="0" w:space="0" w:color="auto"/>
            <w:right w:val="none" w:sz="0" w:space="0" w:color="auto"/>
          </w:divBdr>
        </w:div>
        <w:div w:id="1116023449">
          <w:marLeft w:val="547"/>
          <w:marRight w:val="0"/>
          <w:marTop w:val="96"/>
          <w:marBottom w:val="0"/>
          <w:divBdr>
            <w:top w:val="none" w:sz="0" w:space="0" w:color="auto"/>
            <w:left w:val="none" w:sz="0" w:space="0" w:color="auto"/>
            <w:bottom w:val="none" w:sz="0" w:space="0" w:color="auto"/>
            <w:right w:val="none" w:sz="0" w:space="0" w:color="auto"/>
          </w:divBdr>
        </w:div>
        <w:div w:id="849568521">
          <w:marLeft w:val="547"/>
          <w:marRight w:val="0"/>
          <w:marTop w:val="96"/>
          <w:marBottom w:val="0"/>
          <w:divBdr>
            <w:top w:val="none" w:sz="0" w:space="0" w:color="auto"/>
            <w:left w:val="none" w:sz="0" w:space="0" w:color="auto"/>
            <w:bottom w:val="none" w:sz="0" w:space="0" w:color="auto"/>
            <w:right w:val="none" w:sz="0" w:space="0" w:color="auto"/>
          </w:divBdr>
        </w:div>
        <w:div w:id="28183907">
          <w:marLeft w:val="547"/>
          <w:marRight w:val="0"/>
          <w:marTop w:val="96"/>
          <w:marBottom w:val="0"/>
          <w:divBdr>
            <w:top w:val="none" w:sz="0" w:space="0" w:color="auto"/>
            <w:left w:val="none" w:sz="0" w:space="0" w:color="auto"/>
            <w:bottom w:val="none" w:sz="0" w:space="0" w:color="auto"/>
            <w:right w:val="none" w:sz="0" w:space="0" w:color="auto"/>
          </w:divBdr>
        </w:div>
        <w:div w:id="733893488">
          <w:marLeft w:val="547"/>
          <w:marRight w:val="0"/>
          <w:marTop w:val="96"/>
          <w:marBottom w:val="0"/>
          <w:divBdr>
            <w:top w:val="none" w:sz="0" w:space="0" w:color="auto"/>
            <w:left w:val="none" w:sz="0" w:space="0" w:color="auto"/>
            <w:bottom w:val="none" w:sz="0" w:space="0" w:color="auto"/>
            <w:right w:val="none" w:sz="0" w:space="0" w:color="auto"/>
          </w:divBdr>
        </w:div>
        <w:div w:id="329261379">
          <w:marLeft w:val="547"/>
          <w:marRight w:val="0"/>
          <w:marTop w:val="96"/>
          <w:marBottom w:val="0"/>
          <w:divBdr>
            <w:top w:val="none" w:sz="0" w:space="0" w:color="auto"/>
            <w:left w:val="none" w:sz="0" w:space="0" w:color="auto"/>
            <w:bottom w:val="none" w:sz="0" w:space="0" w:color="auto"/>
            <w:right w:val="none" w:sz="0" w:space="0" w:color="auto"/>
          </w:divBdr>
        </w:div>
        <w:div w:id="612395214">
          <w:marLeft w:val="547"/>
          <w:marRight w:val="0"/>
          <w:marTop w:val="96"/>
          <w:marBottom w:val="0"/>
          <w:divBdr>
            <w:top w:val="none" w:sz="0" w:space="0" w:color="auto"/>
            <w:left w:val="none" w:sz="0" w:space="0" w:color="auto"/>
            <w:bottom w:val="none" w:sz="0" w:space="0" w:color="auto"/>
            <w:right w:val="none" w:sz="0" w:space="0" w:color="auto"/>
          </w:divBdr>
        </w:div>
        <w:div w:id="1471555788">
          <w:marLeft w:val="547"/>
          <w:marRight w:val="0"/>
          <w:marTop w:val="96"/>
          <w:marBottom w:val="0"/>
          <w:divBdr>
            <w:top w:val="none" w:sz="0" w:space="0" w:color="auto"/>
            <w:left w:val="none" w:sz="0" w:space="0" w:color="auto"/>
            <w:bottom w:val="none" w:sz="0" w:space="0" w:color="auto"/>
            <w:right w:val="none" w:sz="0" w:space="0" w:color="auto"/>
          </w:divBdr>
        </w:div>
        <w:div w:id="711148871">
          <w:marLeft w:val="547"/>
          <w:marRight w:val="0"/>
          <w:marTop w:val="96"/>
          <w:marBottom w:val="0"/>
          <w:divBdr>
            <w:top w:val="none" w:sz="0" w:space="0" w:color="auto"/>
            <w:left w:val="none" w:sz="0" w:space="0" w:color="auto"/>
            <w:bottom w:val="none" w:sz="0" w:space="0" w:color="auto"/>
            <w:right w:val="none" w:sz="0" w:space="0" w:color="auto"/>
          </w:divBdr>
        </w:div>
        <w:div w:id="1395081962">
          <w:marLeft w:val="547"/>
          <w:marRight w:val="0"/>
          <w:marTop w:val="96"/>
          <w:marBottom w:val="0"/>
          <w:divBdr>
            <w:top w:val="none" w:sz="0" w:space="0" w:color="auto"/>
            <w:left w:val="none" w:sz="0" w:space="0" w:color="auto"/>
            <w:bottom w:val="none" w:sz="0" w:space="0" w:color="auto"/>
            <w:right w:val="none" w:sz="0" w:space="0" w:color="auto"/>
          </w:divBdr>
        </w:div>
        <w:div w:id="390075984">
          <w:marLeft w:val="547"/>
          <w:marRight w:val="0"/>
          <w:marTop w:val="96"/>
          <w:marBottom w:val="0"/>
          <w:divBdr>
            <w:top w:val="none" w:sz="0" w:space="0" w:color="auto"/>
            <w:left w:val="none" w:sz="0" w:space="0" w:color="auto"/>
            <w:bottom w:val="none" w:sz="0" w:space="0" w:color="auto"/>
            <w:right w:val="none" w:sz="0" w:space="0" w:color="auto"/>
          </w:divBdr>
        </w:div>
        <w:div w:id="342441825">
          <w:marLeft w:val="547"/>
          <w:marRight w:val="0"/>
          <w:marTop w:val="96"/>
          <w:marBottom w:val="0"/>
          <w:divBdr>
            <w:top w:val="none" w:sz="0" w:space="0" w:color="auto"/>
            <w:left w:val="none" w:sz="0" w:space="0" w:color="auto"/>
            <w:bottom w:val="none" w:sz="0" w:space="0" w:color="auto"/>
            <w:right w:val="none" w:sz="0" w:space="0" w:color="auto"/>
          </w:divBdr>
        </w:div>
        <w:div w:id="2121021016">
          <w:marLeft w:val="547"/>
          <w:marRight w:val="0"/>
          <w:marTop w:val="96"/>
          <w:marBottom w:val="0"/>
          <w:divBdr>
            <w:top w:val="none" w:sz="0" w:space="0" w:color="auto"/>
            <w:left w:val="none" w:sz="0" w:space="0" w:color="auto"/>
            <w:bottom w:val="none" w:sz="0" w:space="0" w:color="auto"/>
            <w:right w:val="none" w:sz="0" w:space="0" w:color="auto"/>
          </w:divBdr>
        </w:div>
      </w:divsChild>
    </w:div>
    <w:div w:id="1721054138">
      <w:bodyDiv w:val="1"/>
      <w:marLeft w:val="0"/>
      <w:marRight w:val="0"/>
      <w:marTop w:val="0"/>
      <w:marBottom w:val="0"/>
      <w:divBdr>
        <w:top w:val="none" w:sz="0" w:space="0" w:color="auto"/>
        <w:left w:val="none" w:sz="0" w:space="0" w:color="auto"/>
        <w:bottom w:val="none" w:sz="0" w:space="0" w:color="auto"/>
        <w:right w:val="none" w:sz="0" w:space="0" w:color="auto"/>
      </w:divBdr>
      <w:divsChild>
        <w:div w:id="1519538068">
          <w:marLeft w:val="547"/>
          <w:marRight w:val="0"/>
          <w:marTop w:val="154"/>
          <w:marBottom w:val="0"/>
          <w:divBdr>
            <w:top w:val="none" w:sz="0" w:space="0" w:color="auto"/>
            <w:left w:val="none" w:sz="0" w:space="0" w:color="auto"/>
            <w:bottom w:val="none" w:sz="0" w:space="0" w:color="auto"/>
            <w:right w:val="none" w:sz="0" w:space="0" w:color="auto"/>
          </w:divBdr>
        </w:div>
        <w:div w:id="1950970485">
          <w:marLeft w:val="547"/>
          <w:marRight w:val="0"/>
          <w:marTop w:val="154"/>
          <w:marBottom w:val="0"/>
          <w:divBdr>
            <w:top w:val="none" w:sz="0" w:space="0" w:color="auto"/>
            <w:left w:val="none" w:sz="0" w:space="0" w:color="auto"/>
            <w:bottom w:val="none" w:sz="0" w:space="0" w:color="auto"/>
            <w:right w:val="none" w:sz="0" w:space="0" w:color="auto"/>
          </w:divBdr>
        </w:div>
        <w:div w:id="676271176">
          <w:marLeft w:val="547"/>
          <w:marRight w:val="0"/>
          <w:marTop w:val="154"/>
          <w:marBottom w:val="0"/>
          <w:divBdr>
            <w:top w:val="none" w:sz="0" w:space="0" w:color="auto"/>
            <w:left w:val="none" w:sz="0" w:space="0" w:color="auto"/>
            <w:bottom w:val="none" w:sz="0" w:space="0" w:color="auto"/>
            <w:right w:val="none" w:sz="0" w:space="0" w:color="auto"/>
          </w:divBdr>
        </w:div>
        <w:div w:id="741221081">
          <w:marLeft w:val="547"/>
          <w:marRight w:val="0"/>
          <w:marTop w:val="154"/>
          <w:marBottom w:val="0"/>
          <w:divBdr>
            <w:top w:val="none" w:sz="0" w:space="0" w:color="auto"/>
            <w:left w:val="none" w:sz="0" w:space="0" w:color="auto"/>
            <w:bottom w:val="none" w:sz="0" w:space="0" w:color="auto"/>
            <w:right w:val="none" w:sz="0" w:space="0" w:color="auto"/>
          </w:divBdr>
        </w:div>
      </w:divsChild>
    </w:div>
    <w:div w:id="1775397653">
      <w:bodyDiv w:val="1"/>
      <w:marLeft w:val="0"/>
      <w:marRight w:val="0"/>
      <w:marTop w:val="0"/>
      <w:marBottom w:val="0"/>
      <w:divBdr>
        <w:top w:val="none" w:sz="0" w:space="0" w:color="auto"/>
        <w:left w:val="none" w:sz="0" w:space="0" w:color="auto"/>
        <w:bottom w:val="none" w:sz="0" w:space="0" w:color="auto"/>
        <w:right w:val="none" w:sz="0" w:space="0" w:color="auto"/>
      </w:divBdr>
      <w:divsChild>
        <w:div w:id="586111626">
          <w:marLeft w:val="547"/>
          <w:marRight w:val="0"/>
          <w:marTop w:val="154"/>
          <w:marBottom w:val="0"/>
          <w:divBdr>
            <w:top w:val="none" w:sz="0" w:space="0" w:color="auto"/>
            <w:left w:val="none" w:sz="0" w:space="0" w:color="auto"/>
            <w:bottom w:val="none" w:sz="0" w:space="0" w:color="auto"/>
            <w:right w:val="none" w:sz="0" w:space="0" w:color="auto"/>
          </w:divBdr>
        </w:div>
        <w:div w:id="1943566153">
          <w:marLeft w:val="547"/>
          <w:marRight w:val="0"/>
          <w:marTop w:val="154"/>
          <w:marBottom w:val="0"/>
          <w:divBdr>
            <w:top w:val="none" w:sz="0" w:space="0" w:color="auto"/>
            <w:left w:val="none" w:sz="0" w:space="0" w:color="auto"/>
            <w:bottom w:val="none" w:sz="0" w:space="0" w:color="auto"/>
            <w:right w:val="none" w:sz="0" w:space="0" w:color="auto"/>
          </w:divBdr>
        </w:div>
      </w:divsChild>
    </w:div>
    <w:div w:id="1903952524">
      <w:bodyDiv w:val="1"/>
      <w:marLeft w:val="0"/>
      <w:marRight w:val="0"/>
      <w:marTop w:val="0"/>
      <w:marBottom w:val="0"/>
      <w:divBdr>
        <w:top w:val="none" w:sz="0" w:space="0" w:color="auto"/>
        <w:left w:val="none" w:sz="0" w:space="0" w:color="auto"/>
        <w:bottom w:val="none" w:sz="0" w:space="0" w:color="auto"/>
        <w:right w:val="none" w:sz="0" w:space="0" w:color="auto"/>
      </w:divBdr>
    </w:div>
    <w:div w:id="1917742146">
      <w:bodyDiv w:val="1"/>
      <w:marLeft w:val="0"/>
      <w:marRight w:val="0"/>
      <w:marTop w:val="0"/>
      <w:marBottom w:val="0"/>
      <w:divBdr>
        <w:top w:val="none" w:sz="0" w:space="0" w:color="auto"/>
        <w:left w:val="none" w:sz="0" w:space="0" w:color="auto"/>
        <w:bottom w:val="none" w:sz="0" w:space="0" w:color="auto"/>
        <w:right w:val="none" w:sz="0" w:space="0" w:color="auto"/>
      </w:divBdr>
    </w:div>
    <w:div w:id="2038698766">
      <w:bodyDiv w:val="1"/>
      <w:marLeft w:val="0"/>
      <w:marRight w:val="0"/>
      <w:marTop w:val="0"/>
      <w:marBottom w:val="0"/>
      <w:divBdr>
        <w:top w:val="none" w:sz="0" w:space="0" w:color="auto"/>
        <w:left w:val="none" w:sz="0" w:space="0" w:color="auto"/>
        <w:bottom w:val="none" w:sz="0" w:space="0" w:color="auto"/>
        <w:right w:val="none" w:sz="0" w:space="0" w:color="auto"/>
      </w:divBdr>
    </w:div>
    <w:div w:id="2051416078">
      <w:bodyDiv w:val="1"/>
      <w:marLeft w:val="0"/>
      <w:marRight w:val="0"/>
      <w:marTop w:val="0"/>
      <w:marBottom w:val="0"/>
      <w:divBdr>
        <w:top w:val="none" w:sz="0" w:space="0" w:color="auto"/>
        <w:left w:val="none" w:sz="0" w:space="0" w:color="auto"/>
        <w:bottom w:val="none" w:sz="0" w:space="0" w:color="auto"/>
        <w:right w:val="none" w:sz="0" w:space="0" w:color="auto"/>
      </w:divBdr>
      <w:divsChild>
        <w:div w:id="1676613924">
          <w:marLeft w:val="547"/>
          <w:marRight w:val="0"/>
          <w:marTop w:val="154"/>
          <w:marBottom w:val="0"/>
          <w:divBdr>
            <w:top w:val="none" w:sz="0" w:space="0" w:color="auto"/>
            <w:left w:val="none" w:sz="0" w:space="0" w:color="auto"/>
            <w:bottom w:val="none" w:sz="0" w:space="0" w:color="auto"/>
            <w:right w:val="none" w:sz="0" w:space="0" w:color="auto"/>
          </w:divBdr>
        </w:div>
        <w:div w:id="465321521">
          <w:marLeft w:val="547"/>
          <w:marRight w:val="0"/>
          <w:marTop w:val="154"/>
          <w:marBottom w:val="0"/>
          <w:divBdr>
            <w:top w:val="none" w:sz="0" w:space="0" w:color="auto"/>
            <w:left w:val="none" w:sz="0" w:space="0" w:color="auto"/>
            <w:bottom w:val="none" w:sz="0" w:space="0" w:color="auto"/>
            <w:right w:val="none" w:sz="0" w:space="0" w:color="auto"/>
          </w:divBdr>
        </w:div>
      </w:divsChild>
    </w:div>
    <w:div w:id="2110198892">
      <w:bodyDiv w:val="1"/>
      <w:marLeft w:val="0"/>
      <w:marRight w:val="0"/>
      <w:marTop w:val="0"/>
      <w:marBottom w:val="0"/>
      <w:divBdr>
        <w:top w:val="none" w:sz="0" w:space="0" w:color="auto"/>
        <w:left w:val="none" w:sz="0" w:space="0" w:color="auto"/>
        <w:bottom w:val="none" w:sz="0" w:space="0" w:color="auto"/>
        <w:right w:val="none" w:sz="0" w:space="0" w:color="auto"/>
      </w:divBdr>
      <w:divsChild>
        <w:div w:id="2124104445">
          <w:marLeft w:val="547"/>
          <w:marRight w:val="0"/>
          <w:marTop w:val="154"/>
          <w:marBottom w:val="0"/>
          <w:divBdr>
            <w:top w:val="none" w:sz="0" w:space="0" w:color="auto"/>
            <w:left w:val="none" w:sz="0" w:space="0" w:color="auto"/>
            <w:bottom w:val="none" w:sz="0" w:space="0" w:color="auto"/>
            <w:right w:val="none" w:sz="0" w:space="0" w:color="auto"/>
          </w:divBdr>
        </w:div>
        <w:div w:id="1881162770">
          <w:marLeft w:val="547"/>
          <w:marRight w:val="0"/>
          <w:marTop w:val="154"/>
          <w:marBottom w:val="0"/>
          <w:divBdr>
            <w:top w:val="none" w:sz="0" w:space="0" w:color="auto"/>
            <w:left w:val="none" w:sz="0" w:space="0" w:color="auto"/>
            <w:bottom w:val="none" w:sz="0" w:space="0" w:color="auto"/>
            <w:right w:val="none" w:sz="0" w:space="0" w:color="auto"/>
          </w:divBdr>
        </w:div>
      </w:divsChild>
    </w:div>
    <w:div w:id="2112122541">
      <w:bodyDiv w:val="1"/>
      <w:marLeft w:val="0"/>
      <w:marRight w:val="0"/>
      <w:marTop w:val="0"/>
      <w:marBottom w:val="0"/>
      <w:divBdr>
        <w:top w:val="none" w:sz="0" w:space="0" w:color="auto"/>
        <w:left w:val="none" w:sz="0" w:space="0" w:color="auto"/>
        <w:bottom w:val="none" w:sz="0" w:space="0" w:color="auto"/>
        <w:right w:val="none" w:sz="0" w:space="0" w:color="auto"/>
      </w:divBdr>
    </w:div>
    <w:div w:id="2120904506">
      <w:bodyDiv w:val="1"/>
      <w:marLeft w:val="0"/>
      <w:marRight w:val="0"/>
      <w:marTop w:val="0"/>
      <w:marBottom w:val="0"/>
      <w:divBdr>
        <w:top w:val="none" w:sz="0" w:space="0" w:color="auto"/>
        <w:left w:val="none" w:sz="0" w:space="0" w:color="auto"/>
        <w:bottom w:val="none" w:sz="0" w:space="0" w:color="auto"/>
        <w:right w:val="none" w:sz="0" w:space="0" w:color="auto"/>
      </w:divBdr>
      <w:divsChild>
        <w:div w:id="852765511">
          <w:marLeft w:val="547"/>
          <w:marRight w:val="0"/>
          <w:marTop w:val="96"/>
          <w:marBottom w:val="0"/>
          <w:divBdr>
            <w:top w:val="none" w:sz="0" w:space="0" w:color="auto"/>
            <w:left w:val="none" w:sz="0" w:space="0" w:color="auto"/>
            <w:bottom w:val="none" w:sz="0" w:space="0" w:color="auto"/>
            <w:right w:val="none" w:sz="0" w:space="0" w:color="auto"/>
          </w:divBdr>
        </w:div>
        <w:div w:id="1462190510">
          <w:marLeft w:val="547"/>
          <w:marRight w:val="0"/>
          <w:marTop w:val="96"/>
          <w:marBottom w:val="0"/>
          <w:divBdr>
            <w:top w:val="none" w:sz="0" w:space="0" w:color="auto"/>
            <w:left w:val="none" w:sz="0" w:space="0" w:color="auto"/>
            <w:bottom w:val="none" w:sz="0" w:space="0" w:color="auto"/>
            <w:right w:val="none" w:sz="0" w:space="0" w:color="auto"/>
          </w:divBdr>
        </w:div>
        <w:div w:id="1216044020">
          <w:marLeft w:val="547"/>
          <w:marRight w:val="0"/>
          <w:marTop w:val="96"/>
          <w:marBottom w:val="0"/>
          <w:divBdr>
            <w:top w:val="none" w:sz="0" w:space="0" w:color="auto"/>
            <w:left w:val="none" w:sz="0" w:space="0" w:color="auto"/>
            <w:bottom w:val="none" w:sz="0" w:space="0" w:color="auto"/>
            <w:right w:val="none" w:sz="0" w:space="0" w:color="auto"/>
          </w:divBdr>
        </w:div>
        <w:div w:id="1224097450">
          <w:marLeft w:val="547"/>
          <w:marRight w:val="0"/>
          <w:marTop w:val="96"/>
          <w:marBottom w:val="0"/>
          <w:divBdr>
            <w:top w:val="none" w:sz="0" w:space="0" w:color="auto"/>
            <w:left w:val="none" w:sz="0" w:space="0" w:color="auto"/>
            <w:bottom w:val="none" w:sz="0" w:space="0" w:color="auto"/>
            <w:right w:val="none" w:sz="0" w:space="0" w:color="auto"/>
          </w:divBdr>
        </w:div>
        <w:div w:id="251015302">
          <w:marLeft w:val="547"/>
          <w:marRight w:val="0"/>
          <w:marTop w:val="96"/>
          <w:marBottom w:val="0"/>
          <w:divBdr>
            <w:top w:val="none" w:sz="0" w:space="0" w:color="auto"/>
            <w:left w:val="none" w:sz="0" w:space="0" w:color="auto"/>
            <w:bottom w:val="none" w:sz="0" w:space="0" w:color="auto"/>
            <w:right w:val="none" w:sz="0" w:space="0" w:color="auto"/>
          </w:divBdr>
        </w:div>
        <w:div w:id="707527316">
          <w:marLeft w:val="547"/>
          <w:marRight w:val="0"/>
          <w:marTop w:val="96"/>
          <w:marBottom w:val="0"/>
          <w:divBdr>
            <w:top w:val="none" w:sz="0" w:space="0" w:color="auto"/>
            <w:left w:val="none" w:sz="0" w:space="0" w:color="auto"/>
            <w:bottom w:val="none" w:sz="0" w:space="0" w:color="auto"/>
            <w:right w:val="none" w:sz="0" w:space="0" w:color="auto"/>
          </w:divBdr>
        </w:div>
        <w:div w:id="1820223356">
          <w:marLeft w:val="547"/>
          <w:marRight w:val="0"/>
          <w:marTop w:val="96"/>
          <w:marBottom w:val="0"/>
          <w:divBdr>
            <w:top w:val="none" w:sz="0" w:space="0" w:color="auto"/>
            <w:left w:val="none" w:sz="0" w:space="0" w:color="auto"/>
            <w:bottom w:val="none" w:sz="0" w:space="0" w:color="auto"/>
            <w:right w:val="none" w:sz="0" w:space="0" w:color="auto"/>
          </w:divBdr>
        </w:div>
        <w:div w:id="664936469">
          <w:marLeft w:val="547"/>
          <w:marRight w:val="0"/>
          <w:marTop w:val="96"/>
          <w:marBottom w:val="0"/>
          <w:divBdr>
            <w:top w:val="none" w:sz="0" w:space="0" w:color="auto"/>
            <w:left w:val="none" w:sz="0" w:space="0" w:color="auto"/>
            <w:bottom w:val="none" w:sz="0" w:space="0" w:color="auto"/>
            <w:right w:val="none" w:sz="0" w:space="0" w:color="auto"/>
          </w:divBdr>
        </w:div>
        <w:div w:id="1641886131">
          <w:marLeft w:val="547"/>
          <w:marRight w:val="0"/>
          <w:marTop w:val="96"/>
          <w:marBottom w:val="0"/>
          <w:divBdr>
            <w:top w:val="none" w:sz="0" w:space="0" w:color="auto"/>
            <w:left w:val="none" w:sz="0" w:space="0" w:color="auto"/>
            <w:bottom w:val="none" w:sz="0" w:space="0" w:color="auto"/>
            <w:right w:val="none" w:sz="0" w:space="0" w:color="auto"/>
          </w:divBdr>
        </w:div>
        <w:div w:id="808086160">
          <w:marLeft w:val="547"/>
          <w:marRight w:val="0"/>
          <w:marTop w:val="96"/>
          <w:marBottom w:val="0"/>
          <w:divBdr>
            <w:top w:val="none" w:sz="0" w:space="0" w:color="auto"/>
            <w:left w:val="none" w:sz="0" w:space="0" w:color="auto"/>
            <w:bottom w:val="none" w:sz="0" w:space="0" w:color="auto"/>
            <w:right w:val="none" w:sz="0" w:space="0" w:color="auto"/>
          </w:divBdr>
        </w:div>
        <w:div w:id="1235167234">
          <w:marLeft w:val="547"/>
          <w:marRight w:val="0"/>
          <w:marTop w:val="96"/>
          <w:marBottom w:val="0"/>
          <w:divBdr>
            <w:top w:val="none" w:sz="0" w:space="0" w:color="auto"/>
            <w:left w:val="none" w:sz="0" w:space="0" w:color="auto"/>
            <w:bottom w:val="none" w:sz="0" w:space="0" w:color="auto"/>
            <w:right w:val="none" w:sz="0" w:space="0" w:color="auto"/>
          </w:divBdr>
        </w:div>
        <w:div w:id="1929076579">
          <w:marLeft w:val="547"/>
          <w:marRight w:val="0"/>
          <w:marTop w:val="96"/>
          <w:marBottom w:val="0"/>
          <w:divBdr>
            <w:top w:val="none" w:sz="0" w:space="0" w:color="auto"/>
            <w:left w:val="none" w:sz="0" w:space="0" w:color="auto"/>
            <w:bottom w:val="none" w:sz="0" w:space="0" w:color="auto"/>
            <w:right w:val="none" w:sz="0" w:space="0" w:color="auto"/>
          </w:divBdr>
        </w:div>
        <w:div w:id="149910559">
          <w:marLeft w:val="547"/>
          <w:marRight w:val="0"/>
          <w:marTop w:val="96"/>
          <w:marBottom w:val="0"/>
          <w:divBdr>
            <w:top w:val="none" w:sz="0" w:space="0" w:color="auto"/>
            <w:left w:val="none" w:sz="0" w:space="0" w:color="auto"/>
            <w:bottom w:val="none" w:sz="0" w:space="0" w:color="auto"/>
            <w:right w:val="none" w:sz="0" w:space="0" w:color="auto"/>
          </w:divBdr>
        </w:div>
        <w:div w:id="1655337167">
          <w:marLeft w:val="547"/>
          <w:marRight w:val="0"/>
          <w:marTop w:val="96"/>
          <w:marBottom w:val="0"/>
          <w:divBdr>
            <w:top w:val="none" w:sz="0" w:space="0" w:color="auto"/>
            <w:left w:val="none" w:sz="0" w:space="0" w:color="auto"/>
            <w:bottom w:val="none" w:sz="0" w:space="0" w:color="auto"/>
            <w:right w:val="none" w:sz="0" w:space="0" w:color="auto"/>
          </w:divBdr>
        </w:div>
        <w:div w:id="1516074502">
          <w:marLeft w:val="547"/>
          <w:marRight w:val="0"/>
          <w:marTop w:val="96"/>
          <w:marBottom w:val="0"/>
          <w:divBdr>
            <w:top w:val="none" w:sz="0" w:space="0" w:color="auto"/>
            <w:left w:val="none" w:sz="0" w:space="0" w:color="auto"/>
            <w:bottom w:val="none" w:sz="0" w:space="0" w:color="auto"/>
            <w:right w:val="none" w:sz="0" w:space="0" w:color="auto"/>
          </w:divBdr>
        </w:div>
      </w:divsChild>
    </w:div>
    <w:div w:id="21361011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ni\AppData\Roaming\Microsoft\Templates\Normal.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4B3421-E7F0-4D33-B2BE-4C57B1BD6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109</TotalTime>
  <Pages>15</Pages>
  <Words>2474</Words>
  <Characters>14106</Characters>
  <Application>Microsoft Office Word</Application>
  <DocSecurity>0</DocSecurity>
  <Lines>117</Lines>
  <Paragraphs>33</Paragraphs>
  <ScaleCrop>false</ScaleCrop>
  <Company>Howhy Workshop</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Jinni</dc:creator>
  <cp:lastModifiedBy>Jinni Tsay</cp:lastModifiedBy>
  <cp:revision>12</cp:revision>
  <cp:lastPrinted>2017-11-13T08:07:00Z</cp:lastPrinted>
  <dcterms:created xsi:type="dcterms:W3CDTF">2018-03-12T02:20:00Z</dcterms:created>
  <dcterms:modified xsi:type="dcterms:W3CDTF">2018-03-12T10:04:00Z</dcterms:modified>
</cp:coreProperties>
</file>